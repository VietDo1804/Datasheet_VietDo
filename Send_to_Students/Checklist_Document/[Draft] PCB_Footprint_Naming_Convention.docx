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11A" w:rsidRPr="00CD69DF" w:rsidRDefault="000A0C0B" w:rsidP="00B60D0D">
      <w:pPr>
        <w:jc w:val="both"/>
        <w:rPr>
          <w:rFonts w:cs="Arial"/>
        </w:rPr>
      </w:pPr>
      <w:r>
        <w:rPr>
          <w:rFonts w:cs="Arial"/>
        </w:rPr>
        <w:tab/>
      </w:r>
    </w:p>
    <w:p w:rsidR="008416F3" w:rsidRPr="007F1D11" w:rsidRDefault="000A0C0B" w:rsidP="008416F3">
      <w:pPr>
        <w:ind w:right="-213"/>
        <w:jc w:val="right"/>
        <w:rPr>
          <w:b/>
          <w:bCs/>
          <w:sz w:val="32"/>
          <w:szCs w:val="32"/>
        </w:rPr>
      </w:pPr>
      <w:r>
        <w:rPr>
          <w:rFonts w:cs="Arial"/>
          <w:b/>
          <w:sz w:val="32"/>
          <w:szCs w:val="32"/>
        </w:rPr>
        <w:t>PCB FOOTPRINT NAMING CONVENTION</w:t>
      </w:r>
    </w:p>
    <w:p w:rsidR="008416F3" w:rsidRDefault="00657179" w:rsidP="00DF6BAD">
      <w:pPr>
        <w:ind w:right="-213"/>
        <w:jc w:val="right"/>
        <w:rPr>
          <w:rFonts w:cs="Arial"/>
          <w:b/>
          <w:sz w:val="32"/>
          <w:szCs w:val="32"/>
        </w:rPr>
      </w:pPr>
      <w:r w:rsidRPr="00CD69DF">
        <w:rPr>
          <w:rFonts w:cs="Arial"/>
          <w:b/>
          <w:sz w:val="32"/>
          <w:szCs w:val="32"/>
        </w:rPr>
        <w:t xml:space="preserve">         </w:t>
      </w:r>
    </w:p>
    <w:p w:rsidR="008416F3" w:rsidRPr="00CD69DF" w:rsidRDefault="00657179" w:rsidP="008416F3">
      <w:pPr>
        <w:ind w:right="-213"/>
        <w:jc w:val="right"/>
        <w:rPr>
          <w:rFonts w:cs="Arial"/>
          <w:b/>
          <w:sz w:val="32"/>
          <w:szCs w:val="32"/>
        </w:rPr>
      </w:pPr>
      <w:r w:rsidRPr="00CD69DF">
        <w:rPr>
          <w:rFonts w:cs="Arial"/>
          <w:b/>
          <w:sz w:val="32"/>
          <w:szCs w:val="32"/>
        </w:rPr>
        <w:t xml:space="preserve"> </w:t>
      </w:r>
    </w:p>
    <w:p w:rsidR="00D43E3F" w:rsidRPr="00CD69DF" w:rsidRDefault="00D43E3F" w:rsidP="00DF6BAD">
      <w:pPr>
        <w:ind w:right="-213"/>
        <w:jc w:val="right"/>
        <w:rPr>
          <w:rFonts w:cs="Arial"/>
          <w:b/>
          <w:sz w:val="32"/>
          <w:szCs w:val="32"/>
        </w:rPr>
      </w:pPr>
    </w:p>
    <w:p w:rsidR="00A31F9C" w:rsidRPr="00CD69DF" w:rsidRDefault="00A31F9C" w:rsidP="00DF6BAD">
      <w:pPr>
        <w:pStyle w:val="DefaultText"/>
        <w:spacing w:before="0"/>
        <w:ind w:right="-213"/>
        <w:jc w:val="right"/>
        <w:rPr>
          <w:b/>
          <w:sz w:val="32"/>
          <w:lang w:val="en-GB"/>
        </w:rPr>
      </w:pPr>
    </w:p>
    <w:p w:rsidR="00A31F9C" w:rsidRPr="00A654BA" w:rsidRDefault="00447604" w:rsidP="00DF6BAD">
      <w:pPr>
        <w:pStyle w:val="DefaultText"/>
        <w:spacing w:before="0"/>
        <w:ind w:right="-213"/>
        <w:jc w:val="right"/>
        <w:rPr>
          <w:b/>
          <w:i/>
          <w:sz w:val="32"/>
          <w:lang w:val="en-GB"/>
        </w:rPr>
      </w:pPr>
      <w:r w:rsidRPr="00A654BA">
        <w:rPr>
          <w:b/>
          <w:i/>
          <w:sz w:val="32"/>
          <w:lang w:val="en-GB"/>
        </w:rPr>
        <w:t>Preliminary</w:t>
      </w:r>
      <w:r w:rsidR="00A31F9C" w:rsidRPr="00A654BA">
        <w:rPr>
          <w:b/>
          <w:i/>
          <w:sz w:val="32"/>
          <w:lang w:val="en-GB"/>
        </w:rPr>
        <w:t xml:space="preserve"> Document</w:t>
      </w:r>
    </w:p>
    <w:p w:rsidR="00A31F9C" w:rsidRPr="00CD69DF" w:rsidRDefault="00A31F9C" w:rsidP="00DF6BAD">
      <w:pPr>
        <w:pStyle w:val="DefaultText"/>
        <w:spacing w:before="0"/>
        <w:ind w:right="-213"/>
        <w:jc w:val="right"/>
        <w:rPr>
          <w:b/>
          <w:sz w:val="28"/>
          <w:lang w:val="en-GB"/>
        </w:rPr>
      </w:pPr>
    </w:p>
    <w:p w:rsidR="00A31F9C" w:rsidRPr="00CD69DF" w:rsidRDefault="00A31F9C" w:rsidP="00DF6BAD">
      <w:pPr>
        <w:pStyle w:val="DefaultText"/>
        <w:spacing w:before="0"/>
        <w:ind w:right="-213"/>
        <w:jc w:val="right"/>
        <w:rPr>
          <w:b/>
          <w:sz w:val="22"/>
          <w:szCs w:val="22"/>
          <w:lang w:val="en-GB"/>
        </w:rPr>
      </w:pPr>
    </w:p>
    <w:p w:rsidR="00A31F9C" w:rsidRPr="00CD69DF" w:rsidRDefault="00A31F9C" w:rsidP="00DF6BAD">
      <w:pPr>
        <w:pStyle w:val="DefaultText"/>
        <w:spacing w:before="0"/>
        <w:ind w:right="-213"/>
        <w:jc w:val="right"/>
        <w:rPr>
          <w:b/>
          <w:sz w:val="28"/>
          <w:lang w:val="en-GB"/>
        </w:rPr>
      </w:pPr>
    </w:p>
    <w:p w:rsidR="00A31F9C" w:rsidRPr="00CD69DF" w:rsidRDefault="00A31F9C" w:rsidP="00DF6BAD">
      <w:pPr>
        <w:pStyle w:val="DefaultText"/>
        <w:spacing w:before="0"/>
        <w:ind w:right="-213"/>
        <w:jc w:val="right"/>
        <w:rPr>
          <w:b/>
          <w:sz w:val="28"/>
          <w:lang w:val="en-GB"/>
        </w:rPr>
      </w:pPr>
      <w:r w:rsidRPr="00CD69DF">
        <w:rPr>
          <w:b/>
          <w:sz w:val="28"/>
          <w:lang w:val="en-GB"/>
        </w:rPr>
        <w:t xml:space="preserve">     Version </w:t>
      </w:r>
      <w:r w:rsidR="00BC4F8A" w:rsidRPr="00CD69DF">
        <w:rPr>
          <w:b/>
          <w:sz w:val="28"/>
          <w:lang w:val="en-GB"/>
        </w:rPr>
        <w:t>0.</w:t>
      </w:r>
      <w:r w:rsidR="00204C2C">
        <w:rPr>
          <w:b/>
          <w:sz w:val="28"/>
          <w:lang w:val="en-GB"/>
        </w:rPr>
        <w:t>1</w:t>
      </w:r>
    </w:p>
    <w:p w:rsidR="00A31F9C" w:rsidRPr="00CD69DF" w:rsidRDefault="00A31F9C" w:rsidP="00DF6BAD">
      <w:pPr>
        <w:pStyle w:val="DefaultText"/>
        <w:spacing w:before="0"/>
        <w:ind w:right="-213"/>
        <w:jc w:val="right"/>
        <w:rPr>
          <w:b/>
          <w:sz w:val="28"/>
          <w:lang w:val="en-GB"/>
        </w:rPr>
      </w:pPr>
      <w:r w:rsidRPr="00CD69DF">
        <w:rPr>
          <w:b/>
          <w:sz w:val="28"/>
          <w:lang w:val="en-GB"/>
        </w:rPr>
        <w:t xml:space="preserve"> </w:t>
      </w:r>
    </w:p>
    <w:p w:rsidR="00A31F9C" w:rsidRPr="00CD69DF" w:rsidRDefault="00153BAD" w:rsidP="00DF6BAD">
      <w:pPr>
        <w:pStyle w:val="DefaultText"/>
        <w:spacing w:before="0"/>
        <w:ind w:right="-213"/>
        <w:jc w:val="right"/>
        <w:rPr>
          <w:b/>
          <w:sz w:val="28"/>
          <w:lang w:val="en-GB"/>
        </w:rPr>
      </w:pPr>
      <w:r w:rsidRPr="00CD69DF">
        <w:rPr>
          <w:b/>
          <w:lang w:val="en-GB"/>
        </w:rPr>
        <w:fldChar w:fldCharType="begin"/>
      </w:r>
      <w:r w:rsidR="00A31F9C" w:rsidRPr="00CD69DF">
        <w:rPr>
          <w:b/>
          <w:lang w:val="en-GB"/>
        </w:rPr>
        <w:instrText>date \@ "yyyy/MM/dd" \* MERGEFORMAT</w:instrText>
      </w:r>
      <w:r w:rsidRPr="00CD69DF">
        <w:rPr>
          <w:b/>
          <w:lang w:val="en-GB"/>
        </w:rPr>
        <w:fldChar w:fldCharType="separate"/>
      </w:r>
      <w:r w:rsidR="00BD7B56">
        <w:rPr>
          <w:b/>
          <w:noProof/>
          <w:lang w:val="en-GB"/>
        </w:rPr>
        <w:t>2013/03/21</w:t>
      </w:r>
      <w:r w:rsidRPr="00CD69DF">
        <w:rPr>
          <w:b/>
          <w:lang w:val="en-GB"/>
        </w:rPr>
        <w:fldChar w:fldCharType="end"/>
      </w:r>
    </w:p>
    <w:p w:rsidR="00A31F9C" w:rsidRPr="00CD69DF" w:rsidRDefault="00A31F9C" w:rsidP="00DF6BAD">
      <w:pPr>
        <w:pStyle w:val="DefaultText"/>
        <w:spacing w:before="0"/>
        <w:ind w:right="-213"/>
        <w:jc w:val="right"/>
        <w:rPr>
          <w:b/>
          <w:lang w:val="en-GB"/>
        </w:rPr>
      </w:pPr>
    </w:p>
    <w:p w:rsidR="00A31F9C" w:rsidRPr="00CD69DF" w:rsidRDefault="00234989" w:rsidP="00234989">
      <w:pPr>
        <w:pStyle w:val="DefaultText"/>
        <w:tabs>
          <w:tab w:val="left" w:pos="1509"/>
        </w:tabs>
        <w:spacing w:before="0"/>
        <w:ind w:right="-213"/>
        <w:rPr>
          <w:b/>
          <w:lang w:val="en-GB"/>
        </w:rPr>
      </w:pPr>
      <w:r>
        <w:rPr>
          <w:b/>
          <w:lang w:val="en-GB"/>
        </w:rPr>
        <w:tab/>
      </w:r>
    </w:p>
    <w:p w:rsidR="00A31F9C" w:rsidRPr="00CD69DF" w:rsidRDefault="00863B3C" w:rsidP="00863B3C">
      <w:pPr>
        <w:pStyle w:val="DefaultText"/>
        <w:tabs>
          <w:tab w:val="left" w:pos="5743"/>
        </w:tabs>
        <w:spacing w:before="0"/>
        <w:ind w:right="-213"/>
        <w:rPr>
          <w:b/>
          <w:lang w:val="en-GB"/>
        </w:rPr>
      </w:pPr>
      <w:r>
        <w:rPr>
          <w:b/>
          <w:lang w:val="en-GB"/>
        </w:rPr>
        <w:tab/>
      </w:r>
    </w:p>
    <w:p w:rsidR="00A31F9C" w:rsidRPr="00CD69DF" w:rsidRDefault="00A31F9C" w:rsidP="00DF6BAD">
      <w:pPr>
        <w:pStyle w:val="DefaultText"/>
        <w:spacing w:before="0"/>
        <w:ind w:right="-213"/>
        <w:jc w:val="right"/>
        <w:rPr>
          <w:b/>
          <w:lang w:val="en-GB"/>
        </w:rPr>
      </w:pPr>
    </w:p>
    <w:p w:rsidR="00A31F9C" w:rsidRPr="00CD69DF" w:rsidRDefault="00A31F9C" w:rsidP="00DF6BAD">
      <w:pPr>
        <w:pStyle w:val="DefaultText"/>
        <w:spacing w:before="0"/>
        <w:ind w:right="-213"/>
        <w:jc w:val="right"/>
        <w:rPr>
          <w:b/>
          <w:lang w:val="en-GB"/>
        </w:rPr>
      </w:pPr>
    </w:p>
    <w:p w:rsidR="00B87006" w:rsidRDefault="00B87006" w:rsidP="00DF6BAD">
      <w:pPr>
        <w:pStyle w:val="DefaultText"/>
        <w:ind w:right="-213"/>
        <w:jc w:val="right"/>
        <w:rPr>
          <w:b/>
          <w:sz w:val="24"/>
          <w:szCs w:val="24"/>
          <w:lang w:val="en-US"/>
        </w:rPr>
      </w:pPr>
    </w:p>
    <w:p w:rsidR="00A31F9C" w:rsidRDefault="005D5DC0" w:rsidP="00DF6BAD">
      <w:pPr>
        <w:pStyle w:val="DefaultText"/>
        <w:ind w:right="-213"/>
        <w:jc w:val="righ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2115047" cy="699548"/>
            <wp:effectExtent l="19050" t="0" r="0" b="0"/>
            <wp:docPr id="24" name="Picture 24" descr="C:\Documents and Settings\nly\My Documents\My Pictures\AM_logo\A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nly\My Documents\My Pictures\AM_logo\AMP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343" cy="70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0" w:rsidRPr="00CD69DF" w:rsidRDefault="005D5DC0" w:rsidP="00DF6BAD">
      <w:pPr>
        <w:pStyle w:val="DefaultText"/>
        <w:ind w:right="-213"/>
        <w:jc w:val="right"/>
        <w:rPr>
          <w:b/>
          <w:sz w:val="24"/>
          <w:szCs w:val="24"/>
          <w:lang w:val="en-US"/>
        </w:rPr>
      </w:pPr>
    </w:p>
    <w:p w:rsidR="00032331" w:rsidRDefault="00032331" w:rsidP="00DF6BAD">
      <w:pPr>
        <w:autoSpaceDE w:val="0"/>
        <w:autoSpaceDN w:val="0"/>
        <w:adjustRightInd w:val="0"/>
        <w:spacing w:line="240" w:lineRule="atLeast"/>
        <w:ind w:right="-213"/>
        <w:jc w:val="right"/>
        <w:rPr>
          <w:rFonts w:eastAsia="SimSun" w:cs="Arial"/>
          <w:b/>
          <w:bCs/>
          <w:color w:val="000000"/>
          <w:lang w:eastAsia="zh-CN"/>
        </w:rPr>
      </w:pPr>
      <w:r w:rsidRPr="00032331">
        <w:rPr>
          <w:rFonts w:eastAsia="SimSun" w:cs="Arial"/>
          <w:b/>
          <w:bCs/>
          <w:color w:val="000000"/>
          <w:lang w:eastAsia="zh-CN"/>
        </w:rPr>
        <w:t>3rd Floor, Incubation Center Building A</w:t>
      </w:r>
      <w:r w:rsidRPr="00032331">
        <w:rPr>
          <w:rFonts w:eastAsia="SimSun" w:cs="Arial"/>
          <w:b/>
          <w:bCs/>
          <w:color w:val="000000"/>
          <w:lang w:eastAsia="zh-CN"/>
        </w:rPr>
        <w:br/>
        <w:t xml:space="preserve">Lot D.01, Tan Thuan Road, </w:t>
      </w:r>
    </w:p>
    <w:p w:rsidR="00032331" w:rsidRDefault="00032331" w:rsidP="00DF6BAD">
      <w:pPr>
        <w:autoSpaceDE w:val="0"/>
        <w:autoSpaceDN w:val="0"/>
        <w:adjustRightInd w:val="0"/>
        <w:spacing w:line="240" w:lineRule="atLeast"/>
        <w:ind w:right="-213"/>
        <w:jc w:val="right"/>
        <w:rPr>
          <w:rFonts w:eastAsia="SimSun" w:cs="Arial"/>
          <w:b/>
          <w:bCs/>
          <w:color w:val="000000"/>
          <w:lang w:eastAsia="zh-CN"/>
        </w:rPr>
      </w:pPr>
      <w:r w:rsidRPr="00032331">
        <w:rPr>
          <w:rFonts w:eastAsia="SimSun" w:cs="Arial"/>
          <w:b/>
          <w:bCs/>
          <w:color w:val="000000"/>
          <w:lang w:eastAsia="zh-CN"/>
        </w:rPr>
        <w:t>Tan Thuan Export Processing Zone</w:t>
      </w:r>
      <w:r w:rsidRPr="00032331">
        <w:rPr>
          <w:rFonts w:eastAsia="SimSun" w:cs="Arial"/>
          <w:b/>
          <w:bCs/>
          <w:color w:val="000000"/>
          <w:lang w:eastAsia="zh-CN"/>
        </w:rPr>
        <w:br/>
        <w:t>Tan Thuan Dong Ward, District 7</w:t>
      </w:r>
      <w:r w:rsidRPr="00032331">
        <w:rPr>
          <w:rFonts w:eastAsia="SimSun" w:cs="Arial"/>
          <w:b/>
          <w:bCs/>
          <w:color w:val="000000"/>
          <w:lang w:eastAsia="zh-CN"/>
        </w:rPr>
        <w:br/>
        <w:t>Ho Chi Minh City</w:t>
      </w:r>
    </w:p>
    <w:p w:rsidR="00A31F9C" w:rsidRPr="00CD69DF" w:rsidRDefault="00A7718D" w:rsidP="00DF6BAD">
      <w:pPr>
        <w:pStyle w:val="DefaultText"/>
        <w:ind w:right="-213"/>
        <w:jc w:val="right"/>
        <w:rPr>
          <w:b/>
          <w:lang w:val="en-US"/>
        </w:rPr>
      </w:pPr>
      <w:r>
        <w:rPr>
          <w:b/>
          <w:lang w:val="en-US"/>
        </w:rPr>
        <w:t>Vietnam</w:t>
      </w:r>
    </w:p>
    <w:p w:rsidR="00A31F9C" w:rsidRPr="00CD69DF" w:rsidRDefault="00A31F9C" w:rsidP="00DF6BAD">
      <w:pPr>
        <w:ind w:right="-213"/>
        <w:jc w:val="both"/>
        <w:rPr>
          <w:rFonts w:cs="Arial"/>
        </w:rPr>
      </w:pPr>
    </w:p>
    <w:p w:rsidR="00A31F9C" w:rsidRPr="00CD69DF" w:rsidRDefault="00A31F9C" w:rsidP="00DF6BAD">
      <w:pPr>
        <w:ind w:right="-213"/>
        <w:jc w:val="both"/>
        <w:rPr>
          <w:rFonts w:cs="Arial"/>
        </w:rPr>
      </w:pPr>
    </w:p>
    <w:p w:rsidR="00A31F9C" w:rsidRPr="00CD69DF" w:rsidRDefault="00A31F9C" w:rsidP="00B60D0D">
      <w:pPr>
        <w:jc w:val="both"/>
        <w:rPr>
          <w:rFonts w:cs="Arial"/>
        </w:rPr>
      </w:pPr>
    </w:p>
    <w:p w:rsidR="00A31F9C" w:rsidRPr="00CD69DF" w:rsidRDefault="00A31F9C" w:rsidP="00B60D0D">
      <w:pPr>
        <w:jc w:val="both"/>
        <w:rPr>
          <w:rFonts w:cs="Arial"/>
        </w:rPr>
      </w:pPr>
    </w:p>
    <w:p w:rsidR="00A31F9C" w:rsidRPr="00CD69DF" w:rsidRDefault="00A31F9C" w:rsidP="00B60D0D">
      <w:pPr>
        <w:jc w:val="both"/>
        <w:rPr>
          <w:rFonts w:cs="Arial"/>
        </w:rPr>
      </w:pPr>
    </w:p>
    <w:p w:rsidR="00A31F9C" w:rsidRPr="00CD69DF" w:rsidRDefault="00A31F9C" w:rsidP="00B60D0D">
      <w:pPr>
        <w:jc w:val="both"/>
        <w:rPr>
          <w:rFonts w:cs="Arial"/>
        </w:rPr>
      </w:pPr>
    </w:p>
    <w:p w:rsidR="00A31F9C" w:rsidRPr="00CD69DF" w:rsidRDefault="00A31F9C" w:rsidP="00B60D0D">
      <w:pPr>
        <w:jc w:val="both"/>
        <w:rPr>
          <w:rFonts w:cs="Arial"/>
        </w:rPr>
      </w:pPr>
    </w:p>
    <w:p w:rsidR="00A31F9C" w:rsidRPr="00CD69DF" w:rsidRDefault="00A31F9C" w:rsidP="00B60D0D">
      <w:pPr>
        <w:pStyle w:val="Notice"/>
        <w:jc w:val="both"/>
        <w:rPr>
          <w:rFonts w:cs="Arial"/>
          <w:lang w:val="en-GB"/>
        </w:rPr>
      </w:pPr>
      <w:bookmarkStart w:id="0" w:name="_Toc385404092"/>
      <w:bookmarkStart w:id="1" w:name="_Toc384630931"/>
      <w:bookmarkStart w:id="2" w:name="_Toc384631649"/>
      <w:bookmarkStart w:id="3" w:name="_Toc384631716"/>
      <w:bookmarkStart w:id="4" w:name="_Toc384694913"/>
      <w:bookmarkStart w:id="5" w:name="_Toc384695414"/>
      <w:bookmarkStart w:id="6" w:name="_Toc384696266"/>
      <w:bookmarkStart w:id="7" w:name="_Toc385134104"/>
      <w:bookmarkStart w:id="8" w:name="_Toc385135246"/>
      <w:bookmarkStart w:id="9" w:name="_Toc385135303"/>
      <w:r w:rsidRPr="00CD69DF">
        <w:rPr>
          <w:rFonts w:cs="Arial"/>
        </w:rPr>
        <w:t>NOTI</w:t>
      </w:r>
      <w:r w:rsidRPr="00CD69DF">
        <w:rPr>
          <w:rFonts w:cs="Arial"/>
          <w:lang w:val="en-GB"/>
        </w:rPr>
        <w:t>CE</w:t>
      </w:r>
      <w:bookmarkEnd w:id="0"/>
    </w:p>
    <w:p w:rsidR="00A31F9C" w:rsidRPr="00CD69DF" w:rsidRDefault="00A31F9C" w:rsidP="00B60D0D">
      <w:pPr>
        <w:pStyle w:val="ParagraphFirstLevel"/>
        <w:jc w:val="both"/>
        <w:rPr>
          <w:rFonts w:cs="Arial"/>
          <w:lang w:val="en-GB"/>
        </w:rPr>
      </w:pPr>
      <w:r w:rsidRPr="00CD69DF">
        <w:rPr>
          <w:rFonts w:cs="Arial"/>
          <w:szCs w:val="24"/>
          <w:lang w:val="en-GB"/>
        </w:rPr>
        <w:t xml:space="preserve">This document contains information of a proprietary nature. </w:t>
      </w:r>
      <w:r w:rsidRPr="00CD69DF">
        <w:rPr>
          <w:rFonts w:cs="Arial"/>
          <w:b/>
          <w:bCs/>
          <w:szCs w:val="24"/>
          <w:lang w:val="en-GB"/>
        </w:rPr>
        <w:t xml:space="preserve">All information contained herein shall be kept in confidence. </w:t>
      </w:r>
      <w:r w:rsidRPr="00CD69DF">
        <w:rPr>
          <w:rFonts w:cs="Arial"/>
          <w:szCs w:val="24"/>
          <w:lang w:val="en-GB"/>
        </w:rPr>
        <w:t xml:space="preserve">None of this information shall be divulged to persons other than </w:t>
      </w:r>
      <w:r w:rsidR="00A654BA">
        <w:rPr>
          <w:rFonts w:cs="Arial"/>
          <w:szCs w:val="24"/>
          <w:lang w:val="en-GB"/>
        </w:rPr>
        <w:t>AppliedMicro</w:t>
      </w:r>
      <w:r w:rsidRPr="00CD69DF">
        <w:rPr>
          <w:rFonts w:cs="Arial"/>
          <w:szCs w:val="24"/>
          <w:lang w:val="en-GB"/>
        </w:rPr>
        <w:t xml:space="preserve"> employees authorized by the nature of their duties to receive such information, or individuals of organizations authorized by </w:t>
      </w:r>
      <w:r w:rsidR="00A654BA">
        <w:rPr>
          <w:rFonts w:cs="Arial"/>
          <w:szCs w:val="24"/>
          <w:lang w:val="en-GB"/>
        </w:rPr>
        <w:t>AppliedMicro</w:t>
      </w:r>
      <w:r w:rsidRPr="00CD69DF">
        <w:rPr>
          <w:rFonts w:cs="Arial"/>
          <w:szCs w:val="24"/>
          <w:lang w:val="en-GB"/>
        </w:rPr>
        <w:t xml:space="preserve"> Corporation in accordance with existing policy regarding release of company information. </w:t>
      </w:r>
    </w:p>
    <w:p w:rsidR="00A31F9C" w:rsidRPr="00CD69DF" w:rsidRDefault="00A31F9C" w:rsidP="00B60D0D">
      <w:pPr>
        <w:pStyle w:val="ParagraphFirstLevel"/>
        <w:jc w:val="both"/>
        <w:rPr>
          <w:rFonts w:cs="Arial"/>
          <w:lang w:val="en-GB"/>
        </w:rPr>
      </w:pPr>
    </w:p>
    <w:p w:rsidR="00A31F9C" w:rsidRPr="00CD69DF" w:rsidRDefault="00A31F9C" w:rsidP="00B60D0D">
      <w:pPr>
        <w:pStyle w:val="ParagraphFirstLevel"/>
        <w:jc w:val="both"/>
        <w:rPr>
          <w:rFonts w:cs="Arial"/>
          <w:lang w:val="en-GB"/>
        </w:rPr>
      </w:pPr>
      <w:r w:rsidRPr="00CD69DF">
        <w:rPr>
          <w:rFonts w:cs="Arial"/>
          <w:b/>
          <w:lang w:val="en-GB"/>
        </w:rPr>
        <w:t>©</w:t>
      </w:r>
      <w:r w:rsidRPr="00CD69DF">
        <w:rPr>
          <w:rFonts w:cs="Arial"/>
          <w:lang w:val="en-GB"/>
        </w:rPr>
        <w:t xml:space="preserve"> Copyright </w:t>
      </w:r>
      <w:r w:rsidR="00A654BA">
        <w:rPr>
          <w:rFonts w:cs="Arial"/>
          <w:lang w:val="en-GB"/>
        </w:rPr>
        <w:t>AppliedMicro</w:t>
      </w:r>
      <w:r w:rsidRPr="00CD69DF">
        <w:rPr>
          <w:rFonts w:cs="Arial"/>
          <w:lang w:val="en-GB"/>
        </w:rPr>
        <w:t>, All Rights Reserved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A31F9C" w:rsidRPr="00CD69DF" w:rsidRDefault="00A31F9C" w:rsidP="00B60D0D">
      <w:pPr>
        <w:jc w:val="both"/>
        <w:rPr>
          <w:rFonts w:cs="Arial"/>
        </w:rPr>
      </w:pPr>
    </w:p>
    <w:p w:rsidR="00A31F9C" w:rsidRPr="00CD69DF" w:rsidRDefault="00A31F9C" w:rsidP="00B60D0D">
      <w:pPr>
        <w:jc w:val="both"/>
        <w:rPr>
          <w:rFonts w:cs="Arial"/>
        </w:rPr>
      </w:pPr>
    </w:p>
    <w:p w:rsidR="00A31F9C" w:rsidRPr="00CD69DF" w:rsidRDefault="00A31F9C" w:rsidP="00B60D0D">
      <w:pPr>
        <w:jc w:val="both"/>
        <w:rPr>
          <w:rFonts w:cs="Arial"/>
        </w:rPr>
      </w:pPr>
    </w:p>
    <w:p w:rsidR="00564837" w:rsidRDefault="00A31F9C" w:rsidP="00564837">
      <w:pPr>
        <w:jc w:val="both"/>
        <w:rPr>
          <w:rFonts w:cs="Arial"/>
          <w:b/>
          <w:sz w:val="32"/>
        </w:rPr>
      </w:pPr>
      <w:r w:rsidRPr="00CD69DF">
        <w:rPr>
          <w:rFonts w:cs="Arial"/>
          <w:b/>
          <w:sz w:val="32"/>
        </w:rPr>
        <w:br w:type="page"/>
      </w:r>
    </w:p>
    <w:p w:rsidR="00564837" w:rsidRDefault="00564837" w:rsidP="00564837">
      <w:pPr>
        <w:jc w:val="both"/>
        <w:rPr>
          <w:rFonts w:cs="Arial"/>
          <w:b/>
          <w:sz w:val="32"/>
        </w:rPr>
      </w:pPr>
    </w:p>
    <w:p w:rsidR="0008539D" w:rsidRPr="00BC7D51" w:rsidRDefault="0008539D" w:rsidP="00564837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PCB Footprint </w:t>
      </w:r>
      <w:r w:rsidRPr="00BC7D51">
        <w:rPr>
          <w:b/>
          <w:color w:val="FF0000"/>
          <w:sz w:val="32"/>
          <w:szCs w:val="32"/>
        </w:rPr>
        <w:t>Naming Convention:</w:t>
      </w:r>
    </w:p>
    <w:p w:rsidR="0008539D" w:rsidRDefault="0008539D" w:rsidP="0008539D">
      <w:pPr>
        <w:tabs>
          <w:tab w:val="left" w:pos="3690"/>
        </w:tabs>
        <w:ind w:left="360"/>
      </w:pPr>
    </w:p>
    <w:p w:rsidR="0008539D" w:rsidRDefault="00202671" w:rsidP="0008539D">
      <w:pPr>
        <w:pStyle w:val="Heading20"/>
        <w:ind w:firstLine="360"/>
      </w:pPr>
      <w:bookmarkStart w:id="10" w:name="Capacitors"/>
      <w:r>
        <w:t>1.</w:t>
      </w:r>
      <w:r w:rsidR="0008539D">
        <w:t xml:space="preserve"> </w:t>
      </w:r>
      <w:hyperlink r:id="rId9" w:anchor="Capacitors_I#Capacitors_I" w:history="1">
        <w:r w:rsidR="0008539D">
          <w:rPr>
            <w:rStyle w:val="Hyperlink"/>
          </w:rPr>
          <w:t>Capacitors</w:t>
        </w:r>
        <w:bookmarkEnd w:id="10"/>
      </w:hyperlink>
    </w:p>
    <w:p w:rsidR="0008539D" w:rsidRDefault="0008539D" w:rsidP="0008539D">
      <w:pPr>
        <w:pStyle w:val="Heading20"/>
        <w:ind w:firstLine="360"/>
      </w:pPr>
    </w:p>
    <w:p w:rsidR="0008539D" w:rsidRDefault="0008539D" w:rsidP="006A25B3">
      <w:pPr>
        <w:pStyle w:val="ListParagraph"/>
        <w:numPr>
          <w:ilvl w:val="1"/>
          <w:numId w:val="14"/>
        </w:numPr>
        <w:tabs>
          <w:tab w:val="left" w:pos="3690"/>
        </w:tabs>
        <w:rPr>
          <w:b/>
          <w:u w:val="single"/>
        </w:rPr>
      </w:pPr>
      <w:r w:rsidRPr="00202671">
        <w:rPr>
          <w:b/>
          <w:u w:val="single"/>
        </w:rPr>
        <w:t>Array capacitor:</w:t>
      </w:r>
    </w:p>
    <w:p w:rsidR="0008539D" w:rsidRPr="0008539D" w:rsidRDefault="0008539D" w:rsidP="0008539D">
      <w:pPr>
        <w:pStyle w:val="ListParagraph"/>
        <w:tabs>
          <w:tab w:val="left" w:pos="3690"/>
        </w:tabs>
        <w:ind w:left="1440"/>
        <w:rPr>
          <w:b/>
          <w:u w:val="single"/>
        </w:rPr>
      </w:pPr>
    </w:p>
    <w:p w:rsidR="0008539D" w:rsidRPr="00202671" w:rsidRDefault="0008539D" w:rsidP="006A25B3">
      <w:pPr>
        <w:pStyle w:val="ListParagraph"/>
        <w:numPr>
          <w:ilvl w:val="0"/>
          <w:numId w:val="15"/>
        </w:numPr>
        <w:tabs>
          <w:tab w:val="left" w:pos="3690"/>
        </w:tabs>
        <w:rPr>
          <w:u w:val="single"/>
        </w:rPr>
      </w:pPr>
      <w:r w:rsidRPr="00202671">
        <w:rPr>
          <w:u w:val="single"/>
        </w:rPr>
        <w:t>Standard size:</w:t>
      </w:r>
    </w:p>
    <w:p w:rsidR="0008539D" w:rsidRDefault="00153BAD" w:rsidP="0008539D">
      <w:pPr>
        <w:pStyle w:val="ListParagraph"/>
        <w:tabs>
          <w:tab w:val="left" w:pos="3690"/>
        </w:tabs>
        <w:ind w:left="14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36.5pt;margin-top:.35pt;width:143pt;height:101.5pt;z-index:251661312" filled="f" stroked="f">
            <v:textbox style="mso-next-textbox:#_x0000_s1027">
              <w:txbxContent>
                <w:p w:rsidR="00835FA2" w:rsidRDefault="00835FA2">
                  <w:r>
                    <w:rPr>
                      <w:noProof/>
                    </w:rPr>
                    <w:drawing>
                      <wp:inline distT="0" distB="0" distL="0" distR="0">
                        <wp:extent cx="1633220" cy="1159244"/>
                        <wp:effectExtent l="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3220" cy="11592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06CA1">
                    <w:rPr>
                      <w:noProof/>
                    </w:rPr>
                    <w:drawing>
                      <wp:inline distT="0" distB="0" distL="0" distR="0">
                        <wp:extent cx="1568449" cy="1257300"/>
                        <wp:effectExtent l="19050" t="0" r="0" b="0"/>
                        <wp:docPr id="10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04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9838" cy="12584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8539D" w:rsidRDefault="0008539D" w:rsidP="0008539D">
      <w:pPr>
        <w:tabs>
          <w:tab w:val="left" w:pos="3690"/>
        </w:tabs>
        <w:ind w:left="1440"/>
        <w:rPr>
          <w:b/>
        </w:rPr>
      </w:pPr>
      <w:r w:rsidRPr="001925C7">
        <w:rPr>
          <w:b/>
          <w:color w:val="0000FF"/>
        </w:rPr>
        <w:t>CN</w:t>
      </w:r>
      <w:r w:rsidRPr="001925C7">
        <w:rPr>
          <w:b/>
          <w:color w:val="FF0000"/>
        </w:rPr>
        <w:t>n</w:t>
      </w:r>
      <w:r w:rsidRPr="001925C7">
        <w:rPr>
          <w:b/>
        </w:rPr>
        <w:t>_sizename</w:t>
      </w:r>
      <w:r>
        <w:rPr>
          <w:b/>
        </w:rPr>
        <w:t>_</w:t>
      </w:r>
      <w:r w:rsidRPr="006058F5">
        <w:rPr>
          <w:b/>
          <w:color w:val="FF00FF"/>
        </w:rPr>
        <w:t>A</w:t>
      </w:r>
      <w:r w:rsidRPr="001925C7">
        <w:rPr>
          <w:b/>
        </w:rPr>
        <w:t>_Length</w:t>
      </w:r>
      <w:r w:rsidRPr="00F926DE">
        <w:rPr>
          <w:b/>
          <w:color w:val="0000FF"/>
        </w:rPr>
        <w:t>X</w:t>
      </w:r>
      <w:r w:rsidRPr="001925C7">
        <w:rPr>
          <w:b/>
        </w:rPr>
        <w:t>Width</w:t>
      </w:r>
      <w:r w:rsidRPr="00F926DE">
        <w:rPr>
          <w:b/>
          <w:color w:val="0000FF"/>
        </w:rPr>
        <w:t>X</w:t>
      </w:r>
      <w:r w:rsidRPr="001925C7">
        <w:rPr>
          <w:b/>
        </w:rPr>
        <w:t>Height</w:t>
      </w:r>
    </w:p>
    <w:p w:rsidR="0008539D" w:rsidRDefault="0008539D" w:rsidP="0008539D">
      <w:pPr>
        <w:tabs>
          <w:tab w:val="left" w:pos="3690"/>
        </w:tabs>
        <w:ind w:left="360"/>
      </w:pPr>
    </w:p>
    <w:p w:rsidR="0008539D" w:rsidRDefault="0008539D" w:rsidP="0008539D">
      <w:pPr>
        <w:tabs>
          <w:tab w:val="left" w:pos="3690"/>
        </w:tabs>
        <w:ind w:left="360"/>
      </w:pPr>
      <w:r>
        <w:t xml:space="preserve">                        </w:t>
      </w:r>
      <w:r w:rsidRPr="001925C7">
        <w:rPr>
          <w:b/>
          <w:color w:val="FF0000"/>
        </w:rPr>
        <w:t>n</w:t>
      </w:r>
      <w:r>
        <w:t>: number of capacitors</w:t>
      </w:r>
    </w:p>
    <w:p w:rsidR="0008539D" w:rsidRDefault="0008539D" w:rsidP="0008539D">
      <w:pPr>
        <w:tabs>
          <w:tab w:val="left" w:pos="3690"/>
        </w:tabs>
        <w:ind w:left="360"/>
      </w:pPr>
      <w:r>
        <w:rPr>
          <w:b/>
          <w:color w:val="FF0000"/>
        </w:rPr>
        <w:t xml:space="preserve">                        A</w:t>
      </w:r>
      <w:r w:rsidRPr="006058F5">
        <w:t>:</w:t>
      </w:r>
      <w:r>
        <w:t xml:space="preserve"> I if sizename follow EIA Inch rule</w:t>
      </w:r>
    </w:p>
    <w:p w:rsidR="0008539D" w:rsidRPr="006058F5" w:rsidRDefault="0008539D" w:rsidP="0008539D">
      <w:pPr>
        <w:tabs>
          <w:tab w:val="left" w:pos="3690"/>
        </w:tabs>
        <w:ind w:left="360"/>
      </w:pPr>
      <w:r w:rsidRPr="006058F5">
        <w:rPr>
          <w:b/>
        </w:rPr>
        <w:t xml:space="preserve">                             </w:t>
      </w:r>
      <w:r w:rsidRPr="006058F5">
        <w:t>M</w:t>
      </w:r>
      <w:r w:rsidRPr="006058F5">
        <w:rPr>
          <w:b/>
        </w:rPr>
        <w:t xml:space="preserve">: </w:t>
      </w:r>
      <w:r w:rsidRPr="006058F5">
        <w:t>if sizename follow EIA Metric rule</w:t>
      </w:r>
    </w:p>
    <w:p w:rsidR="00202671" w:rsidRDefault="0008539D" w:rsidP="0008539D">
      <w:pPr>
        <w:tabs>
          <w:tab w:val="left" w:pos="3690"/>
        </w:tabs>
        <w:ind w:left="360"/>
      </w:pPr>
      <w:r>
        <w:t xml:space="preserve">                        </w:t>
      </w:r>
      <w:r w:rsidRPr="001925C7">
        <w:rPr>
          <w:b/>
        </w:rPr>
        <w:t>Length, Width, Height</w:t>
      </w:r>
      <w:r>
        <w:t>: in millimeter</w:t>
      </w:r>
      <w:r w:rsidR="00202671">
        <w:t xml:space="preserve"> with 2 digit decimal</w:t>
      </w:r>
    </w:p>
    <w:p w:rsidR="0008539D" w:rsidRDefault="0008539D" w:rsidP="0008539D">
      <w:pPr>
        <w:tabs>
          <w:tab w:val="left" w:pos="3690"/>
        </w:tabs>
        <w:ind w:left="360"/>
      </w:pPr>
      <w:r>
        <w:tab/>
      </w:r>
      <w:r>
        <w:tab/>
      </w:r>
    </w:p>
    <w:p w:rsidR="0008539D" w:rsidRPr="00202671" w:rsidRDefault="0008539D" w:rsidP="0008539D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202671">
        <w:rPr>
          <w:color w:val="00B050"/>
        </w:rPr>
        <w:t>Example: CN</w:t>
      </w:r>
      <w:r w:rsidR="00706CA1">
        <w:rPr>
          <w:color w:val="00B050"/>
        </w:rPr>
        <w:t>4</w:t>
      </w:r>
      <w:r w:rsidRPr="00202671">
        <w:rPr>
          <w:color w:val="00B050"/>
        </w:rPr>
        <w:t>_0</w:t>
      </w:r>
      <w:r w:rsidR="00706CA1">
        <w:rPr>
          <w:color w:val="00B050"/>
        </w:rPr>
        <w:t>8</w:t>
      </w:r>
      <w:r w:rsidRPr="00202671">
        <w:rPr>
          <w:color w:val="00B050"/>
        </w:rPr>
        <w:t>0</w:t>
      </w:r>
      <w:r w:rsidR="00706CA1">
        <w:rPr>
          <w:color w:val="00B050"/>
        </w:rPr>
        <w:t>5</w:t>
      </w:r>
      <w:r w:rsidRPr="00202671">
        <w:rPr>
          <w:color w:val="00B050"/>
        </w:rPr>
        <w:t>_I</w:t>
      </w:r>
      <w:r w:rsidR="00706CA1">
        <w:rPr>
          <w:color w:val="00B050"/>
        </w:rPr>
        <w:t>_2</w:t>
      </w:r>
      <w:r w:rsidRPr="00202671">
        <w:rPr>
          <w:color w:val="00B050"/>
        </w:rPr>
        <w:t>M</w:t>
      </w:r>
      <w:r w:rsidR="00706CA1">
        <w:rPr>
          <w:color w:val="00B050"/>
        </w:rPr>
        <w:t>0</w:t>
      </w:r>
      <w:r w:rsidRPr="00202671">
        <w:rPr>
          <w:color w:val="00B050"/>
        </w:rPr>
        <w:t>0X1M</w:t>
      </w:r>
      <w:r w:rsidR="00706CA1">
        <w:rPr>
          <w:color w:val="00B050"/>
        </w:rPr>
        <w:t>25</w:t>
      </w:r>
      <w:r w:rsidRPr="00202671">
        <w:rPr>
          <w:color w:val="00B050"/>
        </w:rPr>
        <w:t>X0M</w:t>
      </w:r>
      <w:r w:rsidR="00706CA1">
        <w:rPr>
          <w:color w:val="00B050"/>
        </w:rPr>
        <w:t>95</w:t>
      </w:r>
    </w:p>
    <w:p w:rsidR="00202671" w:rsidRDefault="00202671" w:rsidP="0008539D">
      <w:pPr>
        <w:tabs>
          <w:tab w:val="left" w:pos="3690"/>
        </w:tabs>
      </w:pPr>
    </w:p>
    <w:p w:rsidR="0008539D" w:rsidRPr="00202671" w:rsidRDefault="0008539D" w:rsidP="006A25B3">
      <w:pPr>
        <w:pStyle w:val="ListParagraph"/>
        <w:numPr>
          <w:ilvl w:val="0"/>
          <w:numId w:val="15"/>
        </w:numPr>
        <w:tabs>
          <w:tab w:val="left" w:pos="3690"/>
        </w:tabs>
        <w:rPr>
          <w:u w:val="single"/>
        </w:rPr>
      </w:pPr>
      <w:r w:rsidRPr="00202671">
        <w:rPr>
          <w:u w:val="single"/>
        </w:rPr>
        <w:t>Other size</w:t>
      </w:r>
    </w:p>
    <w:p w:rsidR="00202671" w:rsidRPr="00202671" w:rsidRDefault="00202671" w:rsidP="00202671">
      <w:pPr>
        <w:pStyle w:val="ListParagraph"/>
        <w:tabs>
          <w:tab w:val="left" w:pos="3690"/>
        </w:tabs>
        <w:ind w:left="1440"/>
        <w:rPr>
          <w:u w:val="single"/>
        </w:rPr>
      </w:pPr>
    </w:p>
    <w:p w:rsidR="0008539D" w:rsidRPr="00202671" w:rsidRDefault="0008539D" w:rsidP="006A25B3">
      <w:pPr>
        <w:pStyle w:val="ListParagraph"/>
        <w:numPr>
          <w:ilvl w:val="0"/>
          <w:numId w:val="16"/>
        </w:numPr>
        <w:tabs>
          <w:tab w:val="left" w:pos="3690"/>
        </w:tabs>
        <w:rPr>
          <w:color w:val="F79646" w:themeColor="accent6"/>
        </w:rPr>
      </w:pPr>
      <w:r w:rsidRPr="00202671">
        <w:rPr>
          <w:i/>
          <w:color w:val="F79646" w:themeColor="accent6"/>
        </w:rPr>
        <w:t>SMT</w:t>
      </w:r>
      <w:r w:rsidRPr="00202671">
        <w:rPr>
          <w:color w:val="F79646" w:themeColor="accent6"/>
        </w:rPr>
        <w:t xml:space="preserve">: </w:t>
      </w:r>
    </w:p>
    <w:p w:rsidR="00202671" w:rsidRDefault="00202671" w:rsidP="00202671">
      <w:pPr>
        <w:tabs>
          <w:tab w:val="left" w:pos="3690"/>
        </w:tabs>
        <w:ind w:left="1440"/>
      </w:pPr>
    </w:p>
    <w:p w:rsidR="0008539D" w:rsidRDefault="0008539D" w:rsidP="00E93013">
      <w:pPr>
        <w:tabs>
          <w:tab w:val="left" w:pos="3690"/>
        </w:tabs>
        <w:ind w:left="1440"/>
        <w:rPr>
          <w:b/>
        </w:rPr>
      </w:pPr>
      <w:r w:rsidRPr="001925C7">
        <w:rPr>
          <w:b/>
          <w:color w:val="0000FF"/>
        </w:rPr>
        <w:t>CN</w:t>
      </w:r>
      <w:r w:rsidRPr="001925C7">
        <w:rPr>
          <w:b/>
          <w:color w:val="FF0000"/>
        </w:rPr>
        <w:t>n</w:t>
      </w:r>
      <w:r w:rsidRPr="001925C7">
        <w:rPr>
          <w:b/>
        </w:rPr>
        <w:t>_Length</w:t>
      </w:r>
      <w:r w:rsidRPr="00F926DE">
        <w:rPr>
          <w:b/>
          <w:color w:val="0000FF"/>
        </w:rPr>
        <w:t>X</w:t>
      </w:r>
      <w:r w:rsidRPr="001925C7">
        <w:rPr>
          <w:b/>
        </w:rPr>
        <w:t>Width</w:t>
      </w:r>
      <w:r w:rsidRPr="00F926DE">
        <w:rPr>
          <w:b/>
          <w:color w:val="0000FF"/>
        </w:rPr>
        <w:t>X</w:t>
      </w:r>
      <w:r w:rsidRPr="001925C7">
        <w:rPr>
          <w:b/>
        </w:rPr>
        <w:t>Height</w:t>
      </w:r>
    </w:p>
    <w:p w:rsidR="00202671" w:rsidRDefault="00202671" w:rsidP="0008539D">
      <w:pPr>
        <w:tabs>
          <w:tab w:val="left" w:pos="3690"/>
        </w:tabs>
      </w:pPr>
    </w:p>
    <w:p w:rsidR="0008539D" w:rsidRDefault="0008539D" w:rsidP="0008539D">
      <w:pPr>
        <w:tabs>
          <w:tab w:val="left" w:pos="3690"/>
        </w:tabs>
        <w:ind w:left="360"/>
      </w:pPr>
      <w:r w:rsidRPr="001925C7">
        <w:rPr>
          <w:b/>
          <w:color w:val="FF0000"/>
        </w:rPr>
        <w:t xml:space="preserve">                         n</w:t>
      </w:r>
      <w:r>
        <w:t>: number of capacitors</w:t>
      </w:r>
    </w:p>
    <w:p w:rsidR="00202671" w:rsidRDefault="0008539D" w:rsidP="0008539D">
      <w:pPr>
        <w:tabs>
          <w:tab w:val="left" w:pos="3690"/>
        </w:tabs>
      </w:pPr>
      <w:r>
        <w:t xml:space="preserve">                               </w:t>
      </w:r>
      <w:r w:rsidRPr="001925C7">
        <w:rPr>
          <w:b/>
        </w:rPr>
        <w:t>Length, Width, Height</w:t>
      </w:r>
      <w:r>
        <w:t xml:space="preserve">: in </w:t>
      </w:r>
      <w:r w:rsidR="00202671">
        <w:t>millimeter with 2 digit decimal</w:t>
      </w:r>
    </w:p>
    <w:p w:rsidR="0008539D" w:rsidRDefault="0008539D" w:rsidP="0008539D">
      <w:pPr>
        <w:tabs>
          <w:tab w:val="left" w:pos="3690"/>
        </w:tabs>
      </w:pPr>
      <w:r>
        <w:tab/>
      </w:r>
    </w:p>
    <w:p w:rsidR="0008539D" w:rsidRPr="00202671" w:rsidRDefault="0008539D" w:rsidP="0008539D">
      <w:pPr>
        <w:tabs>
          <w:tab w:val="left" w:pos="3690"/>
        </w:tabs>
        <w:rPr>
          <w:color w:val="00B050"/>
        </w:rPr>
      </w:pPr>
      <w:r>
        <w:t xml:space="preserve">                               </w:t>
      </w:r>
      <w:r w:rsidRPr="00202671">
        <w:rPr>
          <w:color w:val="00B050"/>
        </w:rPr>
        <w:t>Example: CN8_7M40X1M50X0M80</w:t>
      </w:r>
    </w:p>
    <w:p w:rsidR="0008539D" w:rsidRDefault="0008539D" w:rsidP="0008539D">
      <w:pPr>
        <w:tabs>
          <w:tab w:val="left" w:pos="3690"/>
        </w:tabs>
      </w:pPr>
    </w:p>
    <w:p w:rsidR="0008539D" w:rsidRPr="00202671" w:rsidRDefault="0008539D" w:rsidP="006A25B3">
      <w:pPr>
        <w:pStyle w:val="ListParagraph"/>
        <w:numPr>
          <w:ilvl w:val="0"/>
          <w:numId w:val="16"/>
        </w:numPr>
        <w:tabs>
          <w:tab w:val="left" w:pos="3690"/>
        </w:tabs>
        <w:rPr>
          <w:color w:val="F79646" w:themeColor="accent6"/>
        </w:rPr>
      </w:pPr>
      <w:r w:rsidRPr="00202671">
        <w:rPr>
          <w:i/>
          <w:color w:val="F79646" w:themeColor="accent6"/>
        </w:rPr>
        <w:t>Through hole</w:t>
      </w:r>
      <w:r w:rsidRPr="00202671">
        <w:rPr>
          <w:color w:val="F79646" w:themeColor="accent6"/>
        </w:rPr>
        <w:t>:</w:t>
      </w:r>
    </w:p>
    <w:p w:rsidR="00202671" w:rsidRDefault="00202671" w:rsidP="00202671">
      <w:pPr>
        <w:tabs>
          <w:tab w:val="left" w:pos="3690"/>
        </w:tabs>
        <w:ind w:left="1440"/>
      </w:pPr>
    </w:p>
    <w:p w:rsidR="0008539D" w:rsidRDefault="0008539D" w:rsidP="00E93013">
      <w:pPr>
        <w:tabs>
          <w:tab w:val="left" w:pos="3690"/>
        </w:tabs>
        <w:ind w:left="1440"/>
        <w:rPr>
          <w:b/>
          <w:color w:val="0000FF"/>
        </w:rPr>
      </w:pPr>
      <w:r w:rsidRPr="001925C7">
        <w:rPr>
          <w:b/>
          <w:color w:val="0000FF"/>
        </w:rPr>
        <w:t>CN</w:t>
      </w:r>
      <w:r w:rsidRPr="001925C7">
        <w:rPr>
          <w:b/>
          <w:color w:val="FF0000"/>
        </w:rPr>
        <w:t>n</w:t>
      </w:r>
      <w:r w:rsidRPr="001925C7">
        <w:rPr>
          <w:b/>
        </w:rPr>
        <w:t>_Length</w:t>
      </w:r>
      <w:r w:rsidRPr="00F926DE">
        <w:rPr>
          <w:b/>
          <w:color w:val="0000FF"/>
        </w:rPr>
        <w:t>X</w:t>
      </w:r>
      <w:r w:rsidRPr="001925C7">
        <w:rPr>
          <w:b/>
        </w:rPr>
        <w:t>Width</w:t>
      </w:r>
      <w:r w:rsidRPr="00F926DE">
        <w:rPr>
          <w:b/>
          <w:color w:val="0000FF"/>
        </w:rPr>
        <w:t>X</w:t>
      </w:r>
      <w:r w:rsidRPr="001925C7">
        <w:rPr>
          <w:b/>
        </w:rPr>
        <w:t>Height</w:t>
      </w:r>
      <w:r>
        <w:t xml:space="preserve"> </w:t>
      </w:r>
      <w:r w:rsidRPr="001925C7">
        <w:rPr>
          <w:b/>
        </w:rPr>
        <w:t>_</w:t>
      </w:r>
      <w:r w:rsidRPr="001925C7">
        <w:rPr>
          <w:b/>
          <w:color w:val="0000FF"/>
        </w:rPr>
        <w:t>TH</w:t>
      </w:r>
    </w:p>
    <w:p w:rsidR="00202671" w:rsidRDefault="00202671" w:rsidP="0008539D">
      <w:pPr>
        <w:tabs>
          <w:tab w:val="left" w:pos="3690"/>
        </w:tabs>
      </w:pPr>
    </w:p>
    <w:p w:rsidR="0008539D" w:rsidRDefault="00202671" w:rsidP="0008539D">
      <w:pPr>
        <w:tabs>
          <w:tab w:val="left" w:pos="3690"/>
        </w:tabs>
        <w:ind w:left="360"/>
      </w:pPr>
      <w:r>
        <w:rPr>
          <w:b/>
          <w:color w:val="FF0000"/>
        </w:rPr>
        <w:t xml:space="preserve">                        </w:t>
      </w:r>
      <w:r w:rsidR="0008539D" w:rsidRPr="001925C7">
        <w:rPr>
          <w:b/>
          <w:color w:val="FF0000"/>
        </w:rPr>
        <w:t>n</w:t>
      </w:r>
      <w:r w:rsidR="0008539D">
        <w:t>: number of capacitors</w:t>
      </w:r>
    </w:p>
    <w:p w:rsidR="0008539D" w:rsidRDefault="00202671" w:rsidP="0008539D">
      <w:pPr>
        <w:tabs>
          <w:tab w:val="left" w:pos="3690"/>
        </w:tabs>
      </w:pPr>
      <w:r>
        <w:t xml:space="preserve">                              </w:t>
      </w:r>
      <w:r w:rsidR="0008539D" w:rsidRPr="001925C7">
        <w:rPr>
          <w:b/>
        </w:rPr>
        <w:t>Length, Width, Height</w:t>
      </w:r>
      <w:r w:rsidR="0008539D">
        <w:t xml:space="preserve">: in </w:t>
      </w:r>
      <w:r>
        <w:t>millimeter with 2 digit decimal</w:t>
      </w:r>
      <w:r w:rsidR="0008539D">
        <w:tab/>
      </w:r>
    </w:p>
    <w:p w:rsidR="00202671" w:rsidRDefault="00202671" w:rsidP="0008539D">
      <w:pPr>
        <w:tabs>
          <w:tab w:val="left" w:pos="3690"/>
        </w:tabs>
      </w:pPr>
    </w:p>
    <w:p w:rsidR="0008539D" w:rsidRDefault="0008539D" w:rsidP="0008539D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202671">
        <w:rPr>
          <w:color w:val="00B050"/>
        </w:rPr>
        <w:t>Example: CN8_</w:t>
      </w:r>
      <w:r w:rsidRPr="00D46861">
        <w:rPr>
          <w:color w:val="00B050"/>
        </w:rPr>
        <w:t>7M40X1M50X0M80</w:t>
      </w:r>
      <w:r w:rsidRPr="00202671">
        <w:rPr>
          <w:color w:val="00B050"/>
        </w:rPr>
        <w:t>_TH</w:t>
      </w:r>
    </w:p>
    <w:p w:rsidR="00E93013" w:rsidRDefault="00E93013" w:rsidP="0008539D">
      <w:pPr>
        <w:tabs>
          <w:tab w:val="left" w:pos="3690"/>
        </w:tabs>
        <w:rPr>
          <w:color w:val="00B050"/>
        </w:rPr>
      </w:pPr>
    </w:p>
    <w:p w:rsidR="0008539D" w:rsidRDefault="0008539D" w:rsidP="0008539D"/>
    <w:p w:rsidR="005A10CF" w:rsidRPr="00202671" w:rsidRDefault="00153BAD" w:rsidP="006A25B3">
      <w:pPr>
        <w:pStyle w:val="ListParagraph"/>
        <w:numPr>
          <w:ilvl w:val="1"/>
          <w:numId w:val="14"/>
        </w:numPr>
        <w:tabs>
          <w:tab w:val="left" w:pos="3690"/>
        </w:tabs>
      </w:pPr>
      <w:r>
        <w:rPr>
          <w:noProof/>
        </w:rPr>
        <w:pict>
          <v:shape id="_x0000_s1029" type="#_x0000_t202" style="position:absolute;left:0;text-align:left;margin-left:294.5pt;margin-top:5.4pt;width:182pt;height:160.5pt;z-index:251662336" filled="f" stroked="f">
            <v:textbox>
              <w:txbxContent>
                <w:p w:rsidR="00835FA2" w:rsidRDefault="00835FA2">
                  <w:r w:rsidRPr="00B211D1">
                    <w:rPr>
                      <w:noProof/>
                    </w:rPr>
                    <w:drawing>
                      <wp:inline distT="0" distB="0" distL="0" distR="0">
                        <wp:extent cx="2128520" cy="1830672"/>
                        <wp:effectExtent l="19050" t="0" r="5080" b="0"/>
                        <wp:docPr id="4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8520" cy="18306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A10CF">
        <w:t xml:space="preserve"> </w:t>
      </w:r>
      <w:r w:rsidR="00202671" w:rsidRPr="00DC118A">
        <w:rPr>
          <w:b/>
          <w:u w:val="single"/>
        </w:rPr>
        <w:t>Polarized capacitor</w:t>
      </w:r>
      <w:r w:rsidR="00202671" w:rsidRPr="00E45373">
        <w:rPr>
          <w:b/>
          <w:u w:val="single"/>
        </w:rPr>
        <w:t>:</w:t>
      </w:r>
    </w:p>
    <w:p w:rsidR="00202671" w:rsidRDefault="00202671" w:rsidP="00202671">
      <w:pPr>
        <w:pStyle w:val="ListParagraph"/>
        <w:tabs>
          <w:tab w:val="left" w:pos="3690"/>
        </w:tabs>
        <w:ind w:left="1080"/>
      </w:pPr>
    </w:p>
    <w:p w:rsidR="00D46861" w:rsidRDefault="00D46861" w:rsidP="006A25B3">
      <w:pPr>
        <w:pStyle w:val="ListParagraph"/>
        <w:numPr>
          <w:ilvl w:val="0"/>
          <w:numId w:val="17"/>
        </w:numPr>
        <w:tabs>
          <w:tab w:val="left" w:pos="3690"/>
        </w:tabs>
        <w:rPr>
          <w:u w:val="single"/>
        </w:rPr>
      </w:pPr>
      <w:r w:rsidRPr="00D46861">
        <w:rPr>
          <w:u w:val="single"/>
        </w:rPr>
        <w:t xml:space="preserve"> Standard size:</w:t>
      </w:r>
    </w:p>
    <w:p w:rsidR="00D46861" w:rsidRPr="00D46861" w:rsidRDefault="00D46861" w:rsidP="00D46861">
      <w:pPr>
        <w:pStyle w:val="ListParagraph"/>
        <w:tabs>
          <w:tab w:val="left" w:pos="3690"/>
        </w:tabs>
        <w:ind w:left="1440"/>
        <w:rPr>
          <w:u w:val="single"/>
        </w:rPr>
      </w:pPr>
    </w:p>
    <w:p w:rsidR="00D46861" w:rsidRDefault="00D46861" w:rsidP="00D46861">
      <w:pPr>
        <w:tabs>
          <w:tab w:val="left" w:pos="3690"/>
        </w:tabs>
        <w:ind w:left="1440"/>
        <w:rPr>
          <w:b/>
        </w:rPr>
      </w:pPr>
      <w:r w:rsidRPr="00E45373">
        <w:rPr>
          <w:b/>
          <w:color w:val="0000FF"/>
        </w:rPr>
        <w:t>C</w:t>
      </w:r>
      <w:r>
        <w:rPr>
          <w:b/>
          <w:color w:val="0000FF"/>
        </w:rPr>
        <w:t>P</w:t>
      </w:r>
      <w:r w:rsidRPr="00E45373">
        <w:rPr>
          <w:b/>
        </w:rPr>
        <w:t>sizename</w:t>
      </w:r>
      <w:r>
        <w:rPr>
          <w:b/>
        </w:rPr>
        <w:t>_</w:t>
      </w:r>
      <w:r w:rsidRPr="006058F5">
        <w:rPr>
          <w:b/>
          <w:color w:val="FF00FF"/>
        </w:rPr>
        <w:t>A</w:t>
      </w:r>
      <w:r w:rsidRPr="00E45373">
        <w:rPr>
          <w:b/>
        </w:rPr>
        <w:t>_Height</w:t>
      </w:r>
    </w:p>
    <w:p w:rsidR="00D46861" w:rsidRPr="00E45373" w:rsidRDefault="00D46861" w:rsidP="00D46861">
      <w:pPr>
        <w:tabs>
          <w:tab w:val="left" w:pos="3690"/>
        </w:tabs>
        <w:ind w:left="1440"/>
        <w:rPr>
          <w:b/>
        </w:rPr>
      </w:pPr>
    </w:p>
    <w:p w:rsidR="00D46861" w:rsidRDefault="00D46861" w:rsidP="00D46861">
      <w:pPr>
        <w:tabs>
          <w:tab w:val="left" w:pos="3690"/>
        </w:tabs>
      </w:pPr>
      <w:r w:rsidRPr="00E45373">
        <w:rPr>
          <w:b/>
        </w:rPr>
        <w:t xml:space="preserve">                              </w:t>
      </w:r>
      <w:bookmarkStart w:id="11" w:name="OLE_LINK5"/>
      <w:bookmarkStart w:id="12" w:name="OLE_LINK6"/>
      <w:r w:rsidRPr="00E45373">
        <w:rPr>
          <w:b/>
        </w:rPr>
        <w:t>Height</w:t>
      </w:r>
      <w:r>
        <w:t xml:space="preserve">: in </w:t>
      </w:r>
      <w:r w:rsidR="00E93013">
        <w:t>millimeter with 2 digit decimal</w:t>
      </w:r>
    </w:p>
    <w:p w:rsidR="00D46861" w:rsidRDefault="00D46861" w:rsidP="00D46861">
      <w:pPr>
        <w:tabs>
          <w:tab w:val="left" w:pos="3690"/>
        </w:tabs>
        <w:ind w:left="360"/>
      </w:pPr>
      <w:r>
        <w:t xml:space="preserve">                       </w:t>
      </w:r>
      <w:r>
        <w:rPr>
          <w:b/>
          <w:color w:val="FF0000"/>
        </w:rPr>
        <w:t xml:space="preserve"> A</w:t>
      </w:r>
      <w:r w:rsidRPr="006058F5">
        <w:t>:</w:t>
      </w:r>
      <w:r>
        <w:t xml:space="preserve"> I if sizename follow EIA Inch rule</w:t>
      </w:r>
    </w:p>
    <w:p w:rsidR="00D46861" w:rsidRDefault="00D46861" w:rsidP="00D46861">
      <w:pPr>
        <w:tabs>
          <w:tab w:val="left" w:pos="3690"/>
        </w:tabs>
        <w:ind w:left="360"/>
      </w:pPr>
      <w:r w:rsidRPr="006058F5">
        <w:rPr>
          <w:b/>
        </w:rPr>
        <w:t xml:space="preserve">                             </w:t>
      </w:r>
      <w:r w:rsidRPr="006058F5">
        <w:t>M</w:t>
      </w:r>
      <w:r w:rsidRPr="006058F5">
        <w:rPr>
          <w:b/>
        </w:rPr>
        <w:t xml:space="preserve">: </w:t>
      </w:r>
      <w:r w:rsidRPr="006058F5">
        <w:t>if sizename follow EIA Metric rule</w:t>
      </w:r>
    </w:p>
    <w:p w:rsidR="00D46861" w:rsidRPr="006058F5" w:rsidRDefault="00D46861" w:rsidP="00D46861">
      <w:pPr>
        <w:tabs>
          <w:tab w:val="left" w:pos="3690"/>
        </w:tabs>
        <w:ind w:left="360"/>
      </w:pPr>
    </w:p>
    <w:p w:rsidR="00D46861" w:rsidRPr="00D46861" w:rsidRDefault="00D46861" w:rsidP="00D4686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D46861">
        <w:rPr>
          <w:color w:val="00B050"/>
        </w:rPr>
        <w:t>Example: CP7343_M_1M5</w:t>
      </w:r>
      <w:r w:rsidR="00E93013">
        <w:rPr>
          <w:color w:val="00B050"/>
        </w:rPr>
        <w:t>0</w:t>
      </w:r>
    </w:p>
    <w:p w:rsidR="00D46861" w:rsidRPr="00D46861" w:rsidRDefault="00D46861" w:rsidP="00D46861">
      <w:pPr>
        <w:tabs>
          <w:tab w:val="left" w:pos="3690"/>
        </w:tabs>
        <w:rPr>
          <w:color w:val="00B050"/>
        </w:rPr>
      </w:pPr>
      <w:r w:rsidRPr="00D46861">
        <w:rPr>
          <w:color w:val="00B050"/>
        </w:rPr>
        <w:t xml:space="preserve">                                              CP1206_I_0M7</w:t>
      </w:r>
      <w:r w:rsidR="00E93013">
        <w:rPr>
          <w:color w:val="00B050"/>
        </w:rPr>
        <w:t>0</w:t>
      </w:r>
    </w:p>
    <w:bookmarkEnd w:id="11"/>
    <w:bookmarkEnd w:id="12"/>
    <w:p w:rsidR="00D46861" w:rsidRDefault="00D46861" w:rsidP="00D46861">
      <w:pPr>
        <w:tabs>
          <w:tab w:val="left" w:pos="3690"/>
        </w:tabs>
      </w:pPr>
      <w:r>
        <w:t xml:space="preserve">               </w:t>
      </w:r>
    </w:p>
    <w:p w:rsidR="00D46861" w:rsidRDefault="00D46861" w:rsidP="00D46861">
      <w:pPr>
        <w:tabs>
          <w:tab w:val="left" w:pos="3690"/>
        </w:tabs>
      </w:pPr>
    </w:p>
    <w:p w:rsidR="00D46861" w:rsidRDefault="00D46861" w:rsidP="00D46861">
      <w:pPr>
        <w:tabs>
          <w:tab w:val="left" w:pos="3690"/>
        </w:tabs>
      </w:pPr>
    </w:p>
    <w:p w:rsidR="00D46861" w:rsidRDefault="00D46861" w:rsidP="00D46861">
      <w:pPr>
        <w:tabs>
          <w:tab w:val="left" w:pos="3690"/>
        </w:tabs>
      </w:pPr>
    </w:p>
    <w:p w:rsidR="00E93013" w:rsidRDefault="00E93013" w:rsidP="00D46861">
      <w:pPr>
        <w:tabs>
          <w:tab w:val="left" w:pos="3690"/>
        </w:tabs>
      </w:pPr>
    </w:p>
    <w:p w:rsidR="00E93013" w:rsidRDefault="00E93013" w:rsidP="00D46861">
      <w:pPr>
        <w:tabs>
          <w:tab w:val="left" w:pos="3690"/>
        </w:tabs>
      </w:pPr>
    </w:p>
    <w:p w:rsidR="00D46861" w:rsidRDefault="00D46861" w:rsidP="00D46861">
      <w:pPr>
        <w:tabs>
          <w:tab w:val="left" w:pos="3690"/>
        </w:tabs>
      </w:pPr>
    </w:p>
    <w:p w:rsidR="00D46861" w:rsidRDefault="00D46861" w:rsidP="00D46861">
      <w:pPr>
        <w:tabs>
          <w:tab w:val="left" w:pos="3690"/>
        </w:tabs>
      </w:pPr>
    </w:p>
    <w:p w:rsidR="00D46861" w:rsidRPr="00E93013" w:rsidRDefault="00D46861" w:rsidP="006A25B3">
      <w:pPr>
        <w:pStyle w:val="ListParagraph"/>
        <w:numPr>
          <w:ilvl w:val="0"/>
          <w:numId w:val="17"/>
        </w:numPr>
        <w:tabs>
          <w:tab w:val="left" w:pos="3690"/>
        </w:tabs>
      </w:pPr>
      <w:r>
        <w:t xml:space="preserve"> </w:t>
      </w:r>
      <w:r w:rsidRPr="00D46861">
        <w:rPr>
          <w:u w:val="single"/>
        </w:rPr>
        <w:t>Other size</w:t>
      </w:r>
      <w:r>
        <w:rPr>
          <w:u w:val="single"/>
        </w:rPr>
        <w:t>:</w:t>
      </w:r>
    </w:p>
    <w:p w:rsidR="00E93013" w:rsidRDefault="00E93013" w:rsidP="00E93013">
      <w:pPr>
        <w:pStyle w:val="ListParagraph"/>
        <w:tabs>
          <w:tab w:val="left" w:pos="3690"/>
        </w:tabs>
        <w:ind w:left="1440"/>
      </w:pPr>
    </w:p>
    <w:p w:rsidR="00D46861" w:rsidRPr="00E93013" w:rsidRDefault="00D46861" w:rsidP="006A25B3">
      <w:pPr>
        <w:pStyle w:val="ListParagraph"/>
        <w:numPr>
          <w:ilvl w:val="0"/>
          <w:numId w:val="18"/>
        </w:numPr>
        <w:tabs>
          <w:tab w:val="left" w:pos="3690"/>
        </w:tabs>
        <w:rPr>
          <w:i/>
          <w:color w:val="F79646" w:themeColor="accent6"/>
        </w:rPr>
      </w:pPr>
      <w:r w:rsidRPr="00E93013">
        <w:rPr>
          <w:i/>
          <w:color w:val="F79646" w:themeColor="accent6"/>
        </w:rPr>
        <w:t xml:space="preserve">SMT: </w:t>
      </w:r>
    </w:p>
    <w:p w:rsidR="00E93013" w:rsidRPr="00E93013" w:rsidRDefault="00E93013" w:rsidP="00E93013">
      <w:pPr>
        <w:pStyle w:val="ListParagraph"/>
        <w:tabs>
          <w:tab w:val="left" w:pos="3690"/>
        </w:tabs>
        <w:ind w:left="1800"/>
        <w:rPr>
          <w:i/>
          <w:color w:val="F79646" w:themeColor="accent6"/>
        </w:rPr>
      </w:pPr>
    </w:p>
    <w:p w:rsidR="00D46861" w:rsidRDefault="00D46861" w:rsidP="00E93013">
      <w:pPr>
        <w:tabs>
          <w:tab w:val="left" w:pos="3690"/>
        </w:tabs>
        <w:ind w:left="1440"/>
        <w:rPr>
          <w:b/>
        </w:rPr>
      </w:pPr>
      <w:r w:rsidRPr="00E45373">
        <w:rPr>
          <w:b/>
          <w:color w:val="0000FF"/>
        </w:rPr>
        <w:t>CP</w:t>
      </w:r>
      <w:r w:rsidRPr="00E45373">
        <w:rPr>
          <w:b/>
        </w:rPr>
        <w:t>_Length</w:t>
      </w:r>
      <w:r w:rsidRPr="00E45373">
        <w:rPr>
          <w:b/>
          <w:color w:val="0000FF"/>
        </w:rPr>
        <w:t>X</w:t>
      </w:r>
      <w:r w:rsidRPr="00E45373">
        <w:rPr>
          <w:b/>
        </w:rPr>
        <w:t>Width</w:t>
      </w:r>
      <w:r w:rsidRPr="00E45373">
        <w:rPr>
          <w:b/>
          <w:color w:val="0000FF"/>
        </w:rPr>
        <w:t>X</w:t>
      </w:r>
      <w:r w:rsidRPr="00E45373">
        <w:rPr>
          <w:b/>
        </w:rPr>
        <w:t>Height</w:t>
      </w:r>
    </w:p>
    <w:p w:rsidR="00E93013" w:rsidRPr="00E45373" w:rsidRDefault="00E93013" w:rsidP="00E93013">
      <w:pPr>
        <w:tabs>
          <w:tab w:val="left" w:pos="3690"/>
        </w:tabs>
        <w:ind w:left="1440"/>
        <w:rPr>
          <w:b/>
        </w:rPr>
      </w:pPr>
    </w:p>
    <w:p w:rsidR="00E93013" w:rsidRDefault="00D46861" w:rsidP="00D46861">
      <w:pPr>
        <w:tabs>
          <w:tab w:val="left" w:pos="3690"/>
        </w:tabs>
      </w:pPr>
      <w:r>
        <w:t xml:space="preserve">                               </w:t>
      </w:r>
      <w:r w:rsidRPr="00E45373">
        <w:rPr>
          <w:b/>
        </w:rPr>
        <w:t>Pitch,Length, Width, Height</w:t>
      </w:r>
      <w:r>
        <w:t xml:space="preserve">: in </w:t>
      </w:r>
      <w:r w:rsidR="00E93013">
        <w:t>millimeter with 2 digit decimal</w:t>
      </w:r>
    </w:p>
    <w:p w:rsidR="00D46861" w:rsidRDefault="00D46861" w:rsidP="00D46861">
      <w:pPr>
        <w:tabs>
          <w:tab w:val="left" w:pos="3690"/>
        </w:tabs>
      </w:pPr>
      <w:r>
        <w:tab/>
      </w:r>
    </w:p>
    <w:p w:rsidR="00D46861" w:rsidRPr="00E93013" w:rsidRDefault="00D46861" w:rsidP="00D46861">
      <w:pPr>
        <w:tabs>
          <w:tab w:val="left" w:pos="3690"/>
        </w:tabs>
        <w:rPr>
          <w:color w:val="00B050"/>
        </w:rPr>
      </w:pPr>
      <w:r>
        <w:t xml:space="preserve">                               </w:t>
      </w:r>
      <w:r w:rsidRPr="00E93013">
        <w:rPr>
          <w:color w:val="00B050"/>
        </w:rPr>
        <w:t>Example: CP_7M40X1M50X1M80</w:t>
      </w:r>
    </w:p>
    <w:p w:rsidR="00D46861" w:rsidRDefault="00D46861" w:rsidP="00D46861">
      <w:pPr>
        <w:tabs>
          <w:tab w:val="left" w:pos="3690"/>
        </w:tabs>
      </w:pPr>
    </w:p>
    <w:p w:rsidR="00D46861" w:rsidRDefault="00D46861" w:rsidP="006A25B3">
      <w:pPr>
        <w:pStyle w:val="ListParagraph"/>
        <w:numPr>
          <w:ilvl w:val="0"/>
          <w:numId w:val="18"/>
        </w:numPr>
        <w:tabs>
          <w:tab w:val="left" w:pos="3690"/>
        </w:tabs>
        <w:rPr>
          <w:i/>
          <w:color w:val="F79646" w:themeColor="accent6"/>
        </w:rPr>
      </w:pPr>
      <w:r w:rsidRPr="00E93013">
        <w:rPr>
          <w:i/>
          <w:color w:val="F79646" w:themeColor="accent6"/>
        </w:rPr>
        <w:t>Through hole:</w:t>
      </w:r>
    </w:p>
    <w:p w:rsidR="00E93013" w:rsidRPr="00E93013" w:rsidRDefault="00E93013" w:rsidP="00E93013">
      <w:pPr>
        <w:pStyle w:val="ListParagraph"/>
        <w:tabs>
          <w:tab w:val="left" w:pos="3690"/>
        </w:tabs>
        <w:ind w:left="1800"/>
        <w:rPr>
          <w:i/>
          <w:color w:val="F79646" w:themeColor="accent6"/>
        </w:rPr>
      </w:pPr>
    </w:p>
    <w:p w:rsidR="00D46861" w:rsidRDefault="00D46861" w:rsidP="00E93013">
      <w:pPr>
        <w:tabs>
          <w:tab w:val="left" w:pos="3690"/>
        </w:tabs>
        <w:ind w:left="1440"/>
        <w:rPr>
          <w:b/>
        </w:rPr>
      </w:pPr>
      <w:r w:rsidRPr="00E45373">
        <w:rPr>
          <w:b/>
          <w:color w:val="0000FF"/>
        </w:rPr>
        <w:t>CP</w:t>
      </w:r>
      <w:r w:rsidRPr="00E45373">
        <w:rPr>
          <w:b/>
        </w:rPr>
        <w:t>_Pitch_Length</w:t>
      </w:r>
      <w:r w:rsidRPr="00E45373">
        <w:rPr>
          <w:b/>
          <w:color w:val="0000FF"/>
        </w:rPr>
        <w:t>X</w:t>
      </w:r>
      <w:r w:rsidRPr="00E45373">
        <w:rPr>
          <w:b/>
        </w:rPr>
        <w:t>Width</w:t>
      </w:r>
      <w:r w:rsidRPr="00E45373">
        <w:rPr>
          <w:b/>
          <w:color w:val="0000FF"/>
        </w:rPr>
        <w:t>X</w:t>
      </w:r>
      <w:r w:rsidRPr="00E45373">
        <w:rPr>
          <w:b/>
        </w:rPr>
        <w:t>Height_</w:t>
      </w:r>
      <w:r w:rsidRPr="00C52114">
        <w:rPr>
          <w:b/>
          <w:color w:val="0000FF"/>
        </w:rPr>
        <w:t>TH</w:t>
      </w:r>
    </w:p>
    <w:p w:rsidR="00D46861" w:rsidRPr="00B211D1" w:rsidRDefault="00D46861" w:rsidP="00E93013">
      <w:pPr>
        <w:tabs>
          <w:tab w:val="left" w:pos="3690"/>
        </w:tabs>
        <w:ind w:left="1440"/>
        <w:rPr>
          <w:b/>
        </w:rPr>
      </w:pPr>
      <w:r w:rsidRPr="00B211D1">
        <w:rPr>
          <w:b/>
          <w:color w:val="0000FF"/>
        </w:rPr>
        <w:t>CP</w:t>
      </w:r>
      <w:r>
        <w:t>_</w:t>
      </w:r>
      <w:r w:rsidRPr="00B211D1">
        <w:rPr>
          <w:b/>
        </w:rPr>
        <w:t>Pitch_Length</w:t>
      </w:r>
      <w:r w:rsidRPr="00DC118A">
        <w:rPr>
          <w:b/>
          <w:color w:val="0000FF"/>
        </w:rPr>
        <w:t>X</w:t>
      </w:r>
      <w:r w:rsidRPr="00B211D1">
        <w:rPr>
          <w:b/>
        </w:rPr>
        <w:t>Width</w:t>
      </w:r>
      <w:r w:rsidRPr="00DC118A">
        <w:rPr>
          <w:b/>
          <w:color w:val="0000FF"/>
        </w:rPr>
        <w:t>X</w:t>
      </w:r>
      <w:r w:rsidRPr="00B211D1">
        <w:rPr>
          <w:b/>
        </w:rPr>
        <w:t>Height_</w:t>
      </w:r>
      <w:r w:rsidRPr="00C52114">
        <w:rPr>
          <w:b/>
          <w:color w:val="0000FF"/>
        </w:rPr>
        <w:t>AXIAL</w:t>
      </w:r>
    </w:p>
    <w:p w:rsidR="00D46861" w:rsidRPr="00B211D1" w:rsidRDefault="00D46861" w:rsidP="00E93013">
      <w:pPr>
        <w:tabs>
          <w:tab w:val="left" w:pos="3690"/>
        </w:tabs>
        <w:ind w:left="1440"/>
        <w:rPr>
          <w:b/>
        </w:rPr>
      </w:pPr>
      <w:r w:rsidRPr="00B211D1">
        <w:rPr>
          <w:b/>
          <w:color w:val="0000FF"/>
        </w:rPr>
        <w:t>CP</w:t>
      </w:r>
      <w:r>
        <w:t>_</w:t>
      </w:r>
      <w:r w:rsidRPr="00B211D1">
        <w:rPr>
          <w:b/>
        </w:rPr>
        <w:t>Pitch_Diameter</w:t>
      </w:r>
      <w:r w:rsidRPr="00DC118A">
        <w:rPr>
          <w:b/>
          <w:color w:val="0000FF"/>
        </w:rPr>
        <w:t>X</w:t>
      </w:r>
      <w:r w:rsidRPr="00B211D1">
        <w:rPr>
          <w:b/>
        </w:rPr>
        <w:t>Length_</w:t>
      </w:r>
      <w:r w:rsidRPr="00C52114">
        <w:rPr>
          <w:b/>
          <w:color w:val="0000FF"/>
        </w:rPr>
        <w:t>RADIAL</w:t>
      </w:r>
    </w:p>
    <w:p w:rsidR="00E93013" w:rsidRDefault="00E93013" w:rsidP="00E93013">
      <w:pPr>
        <w:tabs>
          <w:tab w:val="left" w:pos="3690"/>
        </w:tabs>
        <w:ind w:left="1440"/>
      </w:pPr>
    </w:p>
    <w:p w:rsidR="00D46861" w:rsidRDefault="00D46861" w:rsidP="00D46861">
      <w:pPr>
        <w:tabs>
          <w:tab w:val="left" w:pos="3690"/>
        </w:tabs>
      </w:pPr>
      <w:r>
        <w:t xml:space="preserve">                              Pitch, Length, Width, Diameter, Height: in milimeter</w:t>
      </w:r>
      <w:r w:rsidR="00C52114">
        <w:t xml:space="preserve"> with 2 decimal digits</w:t>
      </w:r>
      <w:r>
        <w:tab/>
      </w:r>
    </w:p>
    <w:p w:rsidR="00D46861" w:rsidRDefault="00D46861" w:rsidP="00D46861">
      <w:pPr>
        <w:tabs>
          <w:tab w:val="left" w:pos="3690"/>
        </w:tabs>
      </w:pPr>
      <w:r>
        <w:t xml:space="preserve">                     </w:t>
      </w:r>
    </w:p>
    <w:p w:rsidR="00D46861" w:rsidRPr="00B211D1" w:rsidRDefault="00D46861" w:rsidP="00D4686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B211D1">
        <w:rPr>
          <w:color w:val="00B050"/>
        </w:rPr>
        <w:t>Example: CP_5M3_7M40X1M50X1M80_TH</w:t>
      </w:r>
    </w:p>
    <w:p w:rsidR="00D46861" w:rsidRPr="00B211D1" w:rsidRDefault="00D46861" w:rsidP="00D46861">
      <w:pPr>
        <w:tabs>
          <w:tab w:val="left" w:pos="3690"/>
        </w:tabs>
        <w:rPr>
          <w:color w:val="00B050"/>
        </w:rPr>
      </w:pPr>
      <w:r w:rsidRPr="00B211D1">
        <w:rPr>
          <w:color w:val="00B050"/>
        </w:rPr>
        <w:t xml:space="preserve">                                              CP_5M3_7M40X1M50X1M80_ AXIAL</w:t>
      </w:r>
    </w:p>
    <w:p w:rsidR="00202671" w:rsidRPr="00B211D1" w:rsidRDefault="00D46861" w:rsidP="00B211D1">
      <w:pPr>
        <w:tabs>
          <w:tab w:val="left" w:pos="3690"/>
        </w:tabs>
        <w:rPr>
          <w:color w:val="00B050"/>
        </w:rPr>
      </w:pPr>
      <w:r w:rsidRPr="00B211D1">
        <w:rPr>
          <w:color w:val="00B050"/>
        </w:rPr>
        <w:t xml:space="preserve">                           </w:t>
      </w:r>
      <w:r w:rsidR="00B211D1">
        <w:rPr>
          <w:color w:val="00B050"/>
        </w:rPr>
        <w:t xml:space="preserve">                   </w:t>
      </w:r>
      <w:r w:rsidRPr="00B211D1">
        <w:rPr>
          <w:color w:val="00B050"/>
        </w:rPr>
        <w:t>CP_5M3_13M0</w:t>
      </w:r>
      <w:r w:rsidR="00C52114">
        <w:rPr>
          <w:color w:val="00B050"/>
        </w:rPr>
        <w:t>0</w:t>
      </w:r>
      <w:r w:rsidRPr="00B211D1">
        <w:rPr>
          <w:color w:val="00B050"/>
        </w:rPr>
        <w:t>X20M0</w:t>
      </w:r>
      <w:r w:rsidR="00C52114">
        <w:rPr>
          <w:color w:val="00B050"/>
        </w:rPr>
        <w:t>0</w:t>
      </w:r>
      <w:r w:rsidRPr="00B211D1">
        <w:rPr>
          <w:color w:val="00B050"/>
        </w:rPr>
        <w:t>_ RADIAL</w:t>
      </w:r>
    </w:p>
    <w:p w:rsidR="00B211D1" w:rsidRDefault="00B211D1" w:rsidP="00B211D1">
      <w:pPr>
        <w:tabs>
          <w:tab w:val="left" w:pos="3690"/>
        </w:tabs>
        <w:rPr>
          <w:b/>
          <w:u w:val="single"/>
        </w:rPr>
      </w:pPr>
    </w:p>
    <w:p w:rsidR="00B211D1" w:rsidRDefault="00B211D1" w:rsidP="006A25B3">
      <w:pPr>
        <w:pStyle w:val="ListParagraph"/>
        <w:numPr>
          <w:ilvl w:val="1"/>
          <w:numId w:val="14"/>
        </w:numPr>
        <w:tabs>
          <w:tab w:val="left" w:pos="3690"/>
        </w:tabs>
        <w:rPr>
          <w:b/>
          <w:u w:val="single"/>
        </w:rPr>
      </w:pPr>
      <w:r w:rsidRPr="00CF2088">
        <w:rPr>
          <w:b/>
          <w:u w:val="single"/>
        </w:rPr>
        <w:t>Unpolarized capacitor:</w:t>
      </w:r>
    </w:p>
    <w:p w:rsidR="00B211D1" w:rsidRPr="00CF2088" w:rsidRDefault="00B211D1" w:rsidP="00B211D1">
      <w:pPr>
        <w:pStyle w:val="ListParagraph"/>
        <w:tabs>
          <w:tab w:val="left" w:pos="3690"/>
        </w:tabs>
        <w:ind w:left="1080"/>
        <w:rPr>
          <w:b/>
          <w:u w:val="single"/>
        </w:rPr>
      </w:pPr>
    </w:p>
    <w:p w:rsidR="00B211D1" w:rsidRDefault="00153BAD" w:rsidP="006A25B3">
      <w:pPr>
        <w:pStyle w:val="ListParagraph"/>
        <w:numPr>
          <w:ilvl w:val="0"/>
          <w:numId w:val="19"/>
        </w:numPr>
        <w:tabs>
          <w:tab w:val="left" w:pos="3690"/>
        </w:tabs>
      </w:pPr>
      <w:r w:rsidRPr="00153BAD">
        <w:rPr>
          <w:noProof/>
          <w:u w:val="single"/>
        </w:rPr>
        <w:pict>
          <v:shape id="_x0000_s1030" type="#_x0000_t202" style="position:absolute;left:0;text-align:left;margin-left:340.5pt;margin-top:3.25pt;width:114pt;height:78.5pt;z-index:251663360" filled="f" stroked="f">
            <v:textbox>
              <w:txbxContent>
                <w:p w:rsidR="00835FA2" w:rsidRDefault="00835FA2">
                  <w:r w:rsidRPr="00C52114">
                    <w:rPr>
                      <w:noProof/>
                    </w:rPr>
                    <w:drawing>
                      <wp:inline distT="0" distB="0" distL="0" distR="0">
                        <wp:extent cx="1149350" cy="762000"/>
                        <wp:effectExtent l="19050" t="0" r="0" b="0"/>
                        <wp:docPr id="5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1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9350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211D1" w:rsidRPr="00B211D1">
        <w:rPr>
          <w:u w:val="single"/>
        </w:rPr>
        <w:t>Standard size</w:t>
      </w:r>
      <w:r w:rsidR="00B211D1">
        <w:t>:</w:t>
      </w:r>
    </w:p>
    <w:p w:rsidR="00B211D1" w:rsidRDefault="00B211D1" w:rsidP="00B211D1">
      <w:pPr>
        <w:pStyle w:val="ListParagraph"/>
        <w:tabs>
          <w:tab w:val="left" w:pos="3690"/>
        </w:tabs>
        <w:ind w:left="1440"/>
      </w:pPr>
    </w:p>
    <w:p w:rsidR="00B211D1" w:rsidRDefault="00B211D1" w:rsidP="00B211D1">
      <w:pPr>
        <w:tabs>
          <w:tab w:val="left" w:pos="3690"/>
        </w:tabs>
        <w:rPr>
          <w:b/>
        </w:rPr>
      </w:pPr>
      <w:r w:rsidRPr="00CF2088">
        <w:rPr>
          <w:b/>
        </w:rPr>
        <w:t xml:space="preserve">                          </w:t>
      </w:r>
      <w:r w:rsidRPr="00CF2088">
        <w:rPr>
          <w:b/>
          <w:color w:val="0000FF"/>
        </w:rPr>
        <w:t>C</w:t>
      </w:r>
      <w:r w:rsidRPr="00CF2088">
        <w:rPr>
          <w:b/>
        </w:rPr>
        <w:t>sizename</w:t>
      </w:r>
      <w:r>
        <w:rPr>
          <w:b/>
        </w:rPr>
        <w:t>_</w:t>
      </w:r>
      <w:r w:rsidRPr="006058F5">
        <w:rPr>
          <w:b/>
          <w:color w:val="FF00FF"/>
        </w:rPr>
        <w:t>A</w:t>
      </w:r>
      <w:r w:rsidRPr="00CF2088">
        <w:rPr>
          <w:b/>
        </w:rPr>
        <w:t>_Height</w:t>
      </w:r>
    </w:p>
    <w:p w:rsidR="00C52114" w:rsidRDefault="00C52114" w:rsidP="00B211D1">
      <w:pPr>
        <w:tabs>
          <w:tab w:val="left" w:pos="3690"/>
        </w:tabs>
        <w:rPr>
          <w:b/>
        </w:rPr>
      </w:pPr>
    </w:p>
    <w:p w:rsidR="00B211D1" w:rsidRDefault="00C52114" w:rsidP="00B211D1">
      <w:pPr>
        <w:tabs>
          <w:tab w:val="left" w:pos="3690"/>
        </w:tabs>
        <w:ind w:left="360"/>
      </w:pPr>
      <w:r>
        <w:rPr>
          <w:b/>
          <w:color w:val="FF0000"/>
        </w:rPr>
        <w:t xml:space="preserve">                       </w:t>
      </w:r>
      <w:r w:rsidR="00B211D1">
        <w:rPr>
          <w:b/>
          <w:color w:val="FF0000"/>
        </w:rPr>
        <w:t>A</w:t>
      </w:r>
      <w:r w:rsidR="00B211D1" w:rsidRPr="006058F5">
        <w:t>:</w:t>
      </w:r>
      <w:r w:rsidR="00B211D1">
        <w:t xml:space="preserve"> I if sizename follow EIA Inch rule</w:t>
      </w:r>
    </w:p>
    <w:p w:rsidR="00B211D1" w:rsidRPr="006058F5" w:rsidRDefault="00B211D1" w:rsidP="00B211D1">
      <w:pPr>
        <w:tabs>
          <w:tab w:val="left" w:pos="3690"/>
        </w:tabs>
        <w:ind w:left="360"/>
      </w:pPr>
      <w:r w:rsidRPr="006058F5">
        <w:rPr>
          <w:b/>
        </w:rPr>
        <w:t xml:space="preserve">                            </w:t>
      </w:r>
      <w:r w:rsidRPr="006058F5">
        <w:t>M</w:t>
      </w:r>
      <w:r w:rsidRPr="006058F5">
        <w:rPr>
          <w:b/>
        </w:rPr>
        <w:t xml:space="preserve">: </w:t>
      </w:r>
      <w:r w:rsidRPr="006058F5">
        <w:t>if sizename follow EIA Metric rule</w:t>
      </w:r>
    </w:p>
    <w:p w:rsidR="00B211D1" w:rsidRDefault="00C52114" w:rsidP="00B211D1">
      <w:pPr>
        <w:tabs>
          <w:tab w:val="left" w:pos="3690"/>
        </w:tabs>
      </w:pPr>
      <w:r>
        <w:rPr>
          <w:b/>
        </w:rPr>
        <w:t xml:space="preserve">                              </w:t>
      </w:r>
      <w:r w:rsidR="00B211D1" w:rsidRPr="00E45373">
        <w:rPr>
          <w:b/>
        </w:rPr>
        <w:t>Height</w:t>
      </w:r>
      <w:r w:rsidR="00B211D1">
        <w:t>: in milimeter</w:t>
      </w:r>
      <w:r>
        <w:t xml:space="preserve"> with 2 decimal digits</w:t>
      </w:r>
    </w:p>
    <w:p w:rsidR="00C52114" w:rsidRDefault="00C52114" w:rsidP="00B211D1">
      <w:pPr>
        <w:tabs>
          <w:tab w:val="left" w:pos="3690"/>
        </w:tabs>
      </w:pPr>
    </w:p>
    <w:p w:rsidR="00B211D1" w:rsidRPr="00C52114" w:rsidRDefault="00B211D1" w:rsidP="00B211D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="00C52114">
        <w:rPr>
          <w:color w:val="00B050"/>
        </w:rPr>
        <w:t>Example: C7343</w:t>
      </w:r>
      <w:r w:rsidRPr="00C52114">
        <w:rPr>
          <w:color w:val="00B050"/>
        </w:rPr>
        <w:t>_M_1M5</w:t>
      </w:r>
      <w:r w:rsidR="00C52114">
        <w:rPr>
          <w:color w:val="00B050"/>
        </w:rPr>
        <w:t>0</w:t>
      </w:r>
    </w:p>
    <w:p w:rsidR="00B211D1" w:rsidRPr="00C52114" w:rsidRDefault="00B211D1" w:rsidP="00B211D1">
      <w:pPr>
        <w:tabs>
          <w:tab w:val="left" w:pos="3690"/>
        </w:tabs>
        <w:rPr>
          <w:color w:val="00B050"/>
        </w:rPr>
      </w:pPr>
      <w:r w:rsidRPr="00C52114">
        <w:rPr>
          <w:color w:val="00B050"/>
        </w:rPr>
        <w:t xml:space="preserve">                                              C1206_I_0M7</w:t>
      </w:r>
      <w:r w:rsidR="00C52114">
        <w:rPr>
          <w:color w:val="00B050"/>
        </w:rPr>
        <w:t>0</w:t>
      </w:r>
    </w:p>
    <w:p w:rsidR="00B211D1" w:rsidRDefault="00B211D1" w:rsidP="00B211D1">
      <w:pPr>
        <w:tabs>
          <w:tab w:val="left" w:pos="3690"/>
        </w:tabs>
      </w:pPr>
    </w:p>
    <w:p w:rsidR="00B211D1" w:rsidRPr="00C52114" w:rsidRDefault="00B211D1" w:rsidP="006A25B3">
      <w:pPr>
        <w:pStyle w:val="ListParagraph"/>
        <w:numPr>
          <w:ilvl w:val="0"/>
          <w:numId w:val="19"/>
        </w:numPr>
        <w:tabs>
          <w:tab w:val="left" w:pos="3690"/>
        </w:tabs>
      </w:pPr>
      <w:r w:rsidRPr="00CF2088">
        <w:rPr>
          <w:u w:val="single"/>
        </w:rPr>
        <w:t>Other size</w:t>
      </w:r>
    </w:p>
    <w:p w:rsidR="00C52114" w:rsidRDefault="00C52114" w:rsidP="00C52114">
      <w:pPr>
        <w:pStyle w:val="ListParagraph"/>
        <w:tabs>
          <w:tab w:val="left" w:pos="3690"/>
        </w:tabs>
        <w:ind w:left="1440"/>
      </w:pPr>
    </w:p>
    <w:p w:rsidR="00B211D1" w:rsidRPr="00C52114" w:rsidRDefault="00B211D1" w:rsidP="006A25B3">
      <w:pPr>
        <w:pStyle w:val="ListParagraph"/>
        <w:numPr>
          <w:ilvl w:val="0"/>
          <w:numId w:val="20"/>
        </w:numPr>
        <w:tabs>
          <w:tab w:val="left" w:pos="3690"/>
        </w:tabs>
        <w:rPr>
          <w:i/>
          <w:color w:val="F79646" w:themeColor="accent6"/>
        </w:rPr>
      </w:pPr>
      <w:r w:rsidRPr="00C52114">
        <w:rPr>
          <w:i/>
          <w:color w:val="F79646" w:themeColor="accent6"/>
        </w:rPr>
        <w:t xml:space="preserve">SMT: </w:t>
      </w:r>
    </w:p>
    <w:p w:rsidR="00C52114" w:rsidRDefault="00C52114" w:rsidP="00C52114">
      <w:pPr>
        <w:pStyle w:val="ListParagraph"/>
        <w:tabs>
          <w:tab w:val="left" w:pos="3690"/>
        </w:tabs>
        <w:ind w:left="1800"/>
      </w:pPr>
    </w:p>
    <w:p w:rsidR="00B211D1" w:rsidRDefault="00C52114" w:rsidP="00B211D1">
      <w:pPr>
        <w:tabs>
          <w:tab w:val="left" w:pos="3690"/>
        </w:tabs>
        <w:rPr>
          <w:b/>
        </w:rPr>
      </w:pPr>
      <w:r>
        <w:t xml:space="preserve">                          </w:t>
      </w:r>
      <w:r w:rsidR="00B211D1" w:rsidRPr="00CF2088">
        <w:rPr>
          <w:b/>
          <w:color w:val="0000FF"/>
        </w:rPr>
        <w:t>C</w:t>
      </w:r>
      <w:r w:rsidR="00B211D1" w:rsidRPr="00CF2088">
        <w:rPr>
          <w:b/>
        </w:rPr>
        <w:t>_Pitch_Length</w:t>
      </w:r>
      <w:r w:rsidR="00B211D1" w:rsidRPr="00CF2088">
        <w:rPr>
          <w:b/>
          <w:color w:val="0000FF"/>
        </w:rPr>
        <w:t>X</w:t>
      </w:r>
      <w:r w:rsidR="00B211D1" w:rsidRPr="00CF2088">
        <w:rPr>
          <w:b/>
        </w:rPr>
        <w:t>Width</w:t>
      </w:r>
      <w:r w:rsidR="00B211D1" w:rsidRPr="00CF2088">
        <w:rPr>
          <w:b/>
          <w:color w:val="0000FF"/>
        </w:rPr>
        <w:t>X</w:t>
      </w:r>
      <w:r w:rsidR="00B211D1" w:rsidRPr="00CF2088">
        <w:rPr>
          <w:b/>
        </w:rPr>
        <w:t>Height</w:t>
      </w:r>
    </w:p>
    <w:p w:rsidR="00C52114" w:rsidRPr="00CF2088" w:rsidRDefault="00C52114" w:rsidP="00B211D1">
      <w:pPr>
        <w:tabs>
          <w:tab w:val="left" w:pos="3690"/>
        </w:tabs>
        <w:rPr>
          <w:b/>
        </w:rPr>
      </w:pPr>
    </w:p>
    <w:p w:rsidR="00C52114" w:rsidRDefault="00B211D1" w:rsidP="00B211D1">
      <w:pPr>
        <w:tabs>
          <w:tab w:val="left" w:pos="3690"/>
        </w:tabs>
      </w:pPr>
      <w:r>
        <w:t xml:space="preserve">                               Pitch,Length, Width, Height: in milimeter</w:t>
      </w:r>
      <w:r w:rsidR="00C52114">
        <w:t xml:space="preserve"> with 2 decimal digits</w:t>
      </w:r>
    </w:p>
    <w:p w:rsidR="00B211D1" w:rsidRDefault="00B211D1" w:rsidP="00B211D1">
      <w:pPr>
        <w:tabs>
          <w:tab w:val="left" w:pos="3690"/>
        </w:tabs>
      </w:pPr>
      <w:r>
        <w:tab/>
      </w:r>
    </w:p>
    <w:p w:rsidR="00B211D1" w:rsidRDefault="00B211D1" w:rsidP="00B211D1">
      <w:pPr>
        <w:tabs>
          <w:tab w:val="left" w:pos="3690"/>
        </w:tabs>
      </w:pPr>
      <w:r>
        <w:t xml:space="preserve">                              </w:t>
      </w:r>
      <w:r w:rsidRPr="00C52114">
        <w:rPr>
          <w:color w:val="00B050"/>
        </w:rPr>
        <w:t>Example: C_5M3_7M40X1M50X1M80</w:t>
      </w:r>
    </w:p>
    <w:p w:rsidR="00B211D1" w:rsidRDefault="00B211D1" w:rsidP="00B211D1">
      <w:pPr>
        <w:tabs>
          <w:tab w:val="left" w:pos="3690"/>
        </w:tabs>
      </w:pPr>
    </w:p>
    <w:p w:rsidR="00B211D1" w:rsidRPr="00C52114" w:rsidRDefault="00B211D1" w:rsidP="006A25B3">
      <w:pPr>
        <w:pStyle w:val="ListParagraph"/>
        <w:numPr>
          <w:ilvl w:val="0"/>
          <w:numId w:val="20"/>
        </w:numPr>
        <w:tabs>
          <w:tab w:val="left" w:pos="3690"/>
        </w:tabs>
        <w:rPr>
          <w:i/>
          <w:color w:val="F79646" w:themeColor="accent6"/>
        </w:rPr>
      </w:pPr>
      <w:r w:rsidRPr="00C52114">
        <w:rPr>
          <w:i/>
          <w:color w:val="F79646" w:themeColor="accent6"/>
        </w:rPr>
        <w:t>Through hole:</w:t>
      </w:r>
    </w:p>
    <w:p w:rsidR="00C52114" w:rsidRPr="00C52114" w:rsidRDefault="00C52114" w:rsidP="00C52114">
      <w:pPr>
        <w:pStyle w:val="ListParagraph"/>
        <w:tabs>
          <w:tab w:val="left" w:pos="3690"/>
        </w:tabs>
        <w:ind w:left="1800"/>
        <w:rPr>
          <w:i/>
          <w:color w:val="F79646" w:themeColor="accent6"/>
        </w:rPr>
      </w:pPr>
    </w:p>
    <w:p w:rsidR="00B211D1" w:rsidRPr="00CF2088" w:rsidRDefault="00C52114" w:rsidP="00B211D1">
      <w:pPr>
        <w:tabs>
          <w:tab w:val="left" w:pos="3690"/>
        </w:tabs>
        <w:rPr>
          <w:b/>
        </w:rPr>
      </w:pPr>
      <w:r>
        <w:t xml:space="preserve">                          </w:t>
      </w:r>
      <w:r w:rsidR="00B211D1" w:rsidRPr="00CF2088">
        <w:rPr>
          <w:b/>
          <w:color w:val="0000FF"/>
        </w:rPr>
        <w:t>C</w:t>
      </w:r>
      <w:r w:rsidR="00B211D1" w:rsidRPr="00CF2088">
        <w:rPr>
          <w:b/>
        </w:rPr>
        <w:t>_Pitch_Length</w:t>
      </w:r>
      <w:r w:rsidR="00B211D1" w:rsidRPr="00CF2088">
        <w:rPr>
          <w:b/>
          <w:color w:val="0000FF"/>
        </w:rPr>
        <w:t>X</w:t>
      </w:r>
      <w:r w:rsidR="00B211D1" w:rsidRPr="00CF2088">
        <w:rPr>
          <w:b/>
        </w:rPr>
        <w:t>Width</w:t>
      </w:r>
      <w:r w:rsidR="00B211D1" w:rsidRPr="00CF2088">
        <w:rPr>
          <w:b/>
          <w:color w:val="0000FF"/>
        </w:rPr>
        <w:t>X</w:t>
      </w:r>
      <w:r w:rsidR="00B211D1" w:rsidRPr="00CF2088">
        <w:rPr>
          <w:b/>
        </w:rPr>
        <w:t>Height_</w:t>
      </w:r>
      <w:r w:rsidR="00B211D1" w:rsidRPr="00CF2088">
        <w:rPr>
          <w:b/>
          <w:color w:val="0000FF"/>
        </w:rPr>
        <w:t>TH</w:t>
      </w:r>
    </w:p>
    <w:p w:rsidR="00B211D1" w:rsidRPr="00CF2088" w:rsidRDefault="00B211D1" w:rsidP="00B211D1">
      <w:pPr>
        <w:tabs>
          <w:tab w:val="left" w:pos="3690"/>
        </w:tabs>
        <w:rPr>
          <w:b/>
        </w:rPr>
      </w:pPr>
      <w:r w:rsidRPr="00CF2088">
        <w:rPr>
          <w:b/>
        </w:rPr>
        <w:t xml:space="preserve">                          </w:t>
      </w:r>
      <w:r w:rsidRPr="00CF2088">
        <w:rPr>
          <w:b/>
          <w:color w:val="0000FF"/>
        </w:rPr>
        <w:t>C</w:t>
      </w:r>
      <w:r w:rsidRPr="00CF2088">
        <w:rPr>
          <w:b/>
        </w:rPr>
        <w:t>_Pitch_LengthXWidthXHeight_</w:t>
      </w:r>
      <w:r w:rsidRPr="00CF2088">
        <w:rPr>
          <w:b/>
          <w:color w:val="0000FF"/>
        </w:rPr>
        <w:t>AXIAL</w:t>
      </w:r>
    </w:p>
    <w:p w:rsidR="00B211D1" w:rsidRDefault="00B211D1" w:rsidP="00B211D1">
      <w:pPr>
        <w:tabs>
          <w:tab w:val="left" w:pos="3690"/>
        </w:tabs>
        <w:rPr>
          <w:b/>
          <w:color w:val="0000FF"/>
        </w:rPr>
      </w:pPr>
      <w:r w:rsidRPr="00CF2088">
        <w:rPr>
          <w:b/>
        </w:rPr>
        <w:t xml:space="preserve">                          </w:t>
      </w:r>
      <w:r w:rsidRPr="00CF2088">
        <w:rPr>
          <w:b/>
          <w:color w:val="0000FF"/>
        </w:rPr>
        <w:t>C</w:t>
      </w:r>
      <w:r w:rsidRPr="00CF2088">
        <w:rPr>
          <w:b/>
        </w:rPr>
        <w:t>_Pitch_</w:t>
      </w:r>
      <w:r>
        <w:rPr>
          <w:b/>
        </w:rPr>
        <w:t>Diameter</w:t>
      </w:r>
      <w:r w:rsidRPr="00CF2088">
        <w:rPr>
          <w:b/>
          <w:color w:val="0000FF"/>
        </w:rPr>
        <w:t>X</w:t>
      </w:r>
      <w:r>
        <w:rPr>
          <w:b/>
        </w:rPr>
        <w:t>Length</w:t>
      </w:r>
      <w:r w:rsidRPr="00CF2088">
        <w:rPr>
          <w:b/>
        </w:rPr>
        <w:t>_</w:t>
      </w:r>
      <w:r w:rsidRPr="00CF2088">
        <w:rPr>
          <w:b/>
          <w:color w:val="0000FF"/>
        </w:rPr>
        <w:t>RADIAL</w:t>
      </w:r>
    </w:p>
    <w:p w:rsidR="00C52114" w:rsidRPr="00CF2088" w:rsidRDefault="00C52114" w:rsidP="00B211D1">
      <w:pPr>
        <w:tabs>
          <w:tab w:val="left" w:pos="3690"/>
        </w:tabs>
        <w:rPr>
          <w:b/>
        </w:rPr>
      </w:pPr>
    </w:p>
    <w:p w:rsidR="006D75EE" w:rsidRDefault="00B211D1" w:rsidP="00B211D1">
      <w:pPr>
        <w:tabs>
          <w:tab w:val="left" w:pos="3690"/>
        </w:tabs>
      </w:pPr>
      <w:r>
        <w:t xml:space="preserve">                              </w:t>
      </w:r>
      <w:r w:rsidRPr="006D75EE">
        <w:rPr>
          <w:b/>
        </w:rPr>
        <w:t>Pitch</w:t>
      </w:r>
      <w:r>
        <w:t xml:space="preserve">, </w:t>
      </w:r>
      <w:r w:rsidRPr="006D75EE">
        <w:rPr>
          <w:b/>
        </w:rPr>
        <w:t>Length</w:t>
      </w:r>
      <w:r>
        <w:t xml:space="preserve">, </w:t>
      </w:r>
      <w:r w:rsidRPr="006D75EE">
        <w:rPr>
          <w:b/>
        </w:rPr>
        <w:t>Width</w:t>
      </w:r>
      <w:r>
        <w:t xml:space="preserve">, </w:t>
      </w:r>
      <w:r w:rsidRPr="006D75EE">
        <w:rPr>
          <w:b/>
        </w:rPr>
        <w:t>Diameter</w:t>
      </w:r>
      <w:r>
        <w:t xml:space="preserve">, </w:t>
      </w:r>
      <w:r w:rsidRPr="006D75EE">
        <w:rPr>
          <w:b/>
        </w:rPr>
        <w:t>Height</w:t>
      </w:r>
      <w:r>
        <w:t>: in milimeter</w:t>
      </w:r>
      <w:r w:rsidR="006D75EE">
        <w:t xml:space="preserve"> with 2 decimal digits</w:t>
      </w:r>
    </w:p>
    <w:p w:rsidR="00B211D1" w:rsidRDefault="00B211D1" w:rsidP="00B211D1">
      <w:pPr>
        <w:tabs>
          <w:tab w:val="left" w:pos="3690"/>
        </w:tabs>
      </w:pPr>
      <w:r>
        <w:tab/>
      </w:r>
    </w:p>
    <w:p w:rsidR="00B211D1" w:rsidRPr="006D75EE" w:rsidRDefault="00B211D1" w:rsidP="00B211D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6D75EE">
        <w:rPr>
          <w:color w:val="00B050"/>
        </w:rPr>
        <w:t>Example: C_5M3_7M40X1M50X1M80_TH</w:t>
      </w:r>
    </w:p>
    <w:p w:rsidR="00B211D1" w:rsidRPr="006D75EE" w:rsidRDefault="00B211D1" w:rsidP="00B211D1">
      <w:pPr>
        <w:tabs>
          <w:tab w:val="left" w:pos="3690"/>
        </w:tabs>
        <w:rPr>
          <w:color w:val="00B050"/>
        </w:rPr>
      </w:pPr>
      <w:r w:rsidRPr="006D75EE">
        <w:rPr>
          <w:color w:val="00B050"/>
        </w:rPr>
        <w:t xml:space="preserve">                                              C_5M3_7M40X1M50X1M80_ AXIAL</w:t>
      </w:r>
    </w:p>
    <w:p w:rsidR="00B211D1" w:rsidRDefault="00B211D1" w:rsidP="00B211D1">
      <w:pPr>
        <w:tabs>
          <w:tab w:val="left" w:pos="3690"/>
        </w:tabs>
        <w:rPr>
          <w:color w:val="00B050"/>
        </w:rPr>
      </w:pPr>
      <w:r w:rsidRPr="006D75EE">
        <w:rPr>
          <w:color w:val="00B050"/>
        </w:rPr>
        <w:t xml:space="preserve">                                              C_5M3_13M0X20M0_ RADIAL</w:t>
      </w:r>
    </w:p>
    <w:p w:rsidR="007A3145" w:rsidRDefault="007A3145" w:rsidP="00B211D1">
      <w:pPr>
        <w:tabs>
          <w:tab w:val="left" w:pos="3690"/>
        </w:tabs>
        <w:rPr>
          <w:color w:val="00B050"/>
        </w:rPr>
      </w:pPr>
    </w:p>
    <w:p w:rsidR="007A3145" w:rsidRDefault="007A3145" w:rsidP="00B211D1">
      <w:pPr>
        <w:tabs>
          <w:tab w:val="left" w:pos="3690"/>
        </w:tabs>
        <w:rPr>
          <w:color w:val="00B050"/>
        </w:rPr>
      </w:pPr>
    </w:p>
    <w:p w:rsidR="007A3145" w:rsidRDefault="007A3145" w:rsidP="00B211D1">
      <w:pPr>
        <w:tabs>
          <w:tab w:val="left" w:pos="3690"/>
        </w:tabs>
        <w:rPr>
          <w:color w:val="00B050"/>
        </w:rPr>
      </w:pPr>
    </w:p>
    <w:p w:rsidR="007A3145" w:rsidRDefault="007A3145" w:rsidP="00B211D1">
      <w:pPr>
        <w:tabs>
          <w:tab w:val="left" w:pos="3690"/>
        </w:tabs>
        <w:rPr>
          <w:color w:val="00B050"/>
        </w:rPr>
      </w:pPr>
    </w:p>
    <w:p w:rsidR="007A3145" w:rsidRPr="007A3145" w:rsidRDefault="007A3145" w:rsidP="007A3145">
      <w:pPr>
        <w:pStyle w:val="Heading20"/>
        <w:ind w:firstLine="360"/>
        <w:rPr>
          <w:rStyle w:val="Hyperlink"/>
        </w:rPr>
      </w:pPr>
      <w:r w:rsidRPr="007A3145">
        <w:t>2.</w:t>
      </w:r>
      <w:r w:rsidRPr="007A3145">
        <w:rPr>
          <w:rStyle w:val="Hyperlink"/>
          <w:u w:val="none"/>
        </w:rPr>
        <w:t xml:space="preserve"> </w:t>
      </w:r>
      <w:r w:rsidRPr="007A3145">
        <w:rPr>
          <w:rStyle w:val="Hyperlink"/>
        </w:rPr>
        <w:t>Inductor</w:t>
      </w:r>
      <w:hyperlink r:id="rId14" w:anchor="Capacitors_I#Capacitors_I" w:history="1">
        <w:r w:rsidRPr="00CF2088">
          <w:rPr>
            <w:rStyle w:val="Hyperlink"/>
          </w:rPr>
          <w:t>s</w:t>
        </w:r>
      </w:hyperlink>
    </w:p>
    <w:p w:rsidR="007A3145" w:rsidRDefault="007A3145" w:rsidP="007A3145">
      <w:pPr>
        <w:pStyle w:val="Heading20"/>
        <w:ind w:firstLine="360"/>
      </w:pPr>
    </w:p>
    <w:p w:rsidR="007A3145" w:rsidRPr="007A3145" w:rsidRDefault="007A3145" w:rsidP="006A25B3">
      <w:pPr>
        <w:pStyle w:val="ListParagraph"/>
        <w:numPr>
          <w:ilvl w:val="1"/>
          <w:numId w:val="21"/>
        </w:numPr>
        <w:tabs>
          <w:tab w:val="left" w:pos="3690"/>
        </w:tabs>
        <w:rPr>
          <w:b/>
          <w:u w:val="single"/>
        </w:rPr>
      </w:pPr>
      <w:r w:rsidRPr="007A3145">
        <w:rPr>
          <w:b/>
        </w:rPr>
        <w:t xml:space="preserve">   </w:t>
      </w:r>
      <w:r w:rsidRPr="007A3145">
        <w:rPr>
          <w:b/>
          <w:u w:val="single"/>
        </w:rPr>
        <w:t>Array inductor:</w:t>
      </w:r>
    </w:p>
    <w:p w:rsidR="007A3145" w:rsidRPr="007A3145" w:rsidRDefault="00153BAD" w:rsidP="007A3145">
      <w:pPr>
        <w:tabs>
          <w:tab w:val="left" w:pos="3690"/>
        </w:tabs>
        <w:ind w:left="720"/>
        <w:rPr>
          <w:b/>
          <w:u w:val="single"/>
        </w:rPr>
      </w:pPr>
      <w:r>
        <w:rPr>
          <w:b/>
          <w:noProof/>
          <w:u w:val="single"/>
        </w:rPr>
        <w:pict>
          <v:shape id="_x0000_s1031" type="#_x0000_t202" style="position:absolute;left:0;text-align:left;margin-left:323.5pt;margin-top:5.55pt;width:158.5pt;height:118.5pt;z-index:251664384;mso-wrap-style:none" filled="f" stroked="f">
            <v:textbox style="mso-fit-shape-to-text:t">
              <w:txbxContent>
                <w:p w:rsidR="00835FA2" w:rsidRDefault="00835FA2">
                  <w:r>
                    <w:rPr>
                      <w:noProof/>
                    </w:rPr>
                    <w:drawing>
                      <wp:inline distT="0" distB="0" distL="0" distR="0">
                        <wp:extent cx="1828800" cy="1898650"/>
                        <wp:effectExtent l="19050" t="0" r="0" b="0"/>
                        <wp:docPr id="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89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A3145" w:rsidRPr="007A3145" w:rsidRDefault="007A3145" w:rsidP="006A25B3">
      <w:pPr>
        <w:pStyle w:val="ListParagraph"/>
        <w:numPr>
          <w:ilvl w:val="0"/>
          <w:numId w:val="22"/>
        </w:numPr>
        <w:tabs>
          <w:tab w:val="left" w:pos="3690"/>
        </w:tabs>
        <w:rPr>
          <w:u w:val="single"/>
        </w:rPr>
      </w:pPr>
      <w:r w:rsidRPr="007A3145">
        <w:rPr>
          <w:u w:val="single"/>
        </w:rPr>
        <w:t>Standard size:</w:t>
      </w:r>
    </w:p>
    <w:p w:rsidR="007A3145" w:rsidRPr="007A3145" w:rsidRDefault="007A3145" w:rsidP="007A3145">
      <w:pPr>
        <w:pStyle w:val="ListParagraph"/>
        <w:tabs>
          <w:tab w:val="left" w:pos="3690"/>
        </w:tabs>
        <w:ind w:left="1440"/>
        <w:rPr>
          <w:u w:val="single"/>
        </w:rPr>
      </w:pPr>
    </w:p>
    <w:p w:rsidR="007A3145" w:rsidRDefault="007A3145" w:rsidP="007A3145">
      <w:pPr>
        <w:tabs>
          <w:tab w:val="left" w:pos="3690"/>
        </w:tabs>
        <w:ind w:left="360"/>
        <w:rPr>
          <w:b/>
        </w:rPr>
      </w:pPr>
      <w:r>
        <w:rPr>
          <w:b/>
          <w:color w:val="0000FF"/>
        </w:rPr>
        <w:t xml:space="preserve">                    </w:t>
      </w:r>
      <w:r w:rsidRPr="00CF2088">
        <w:rPr>
          <w:b/>
          <w:color w:val="0000FF"/>
        </w:rPr>
        <w:t>LN</w:t>
      </w:r>
      <w:r w:rsidRPr="00CF2088">
        <w:rPr>
          <w:b/>
          <w:color w:val="FF0000"/>
        </w:rPr>
        <w:t>n</w:t>
      </w:r>
      <w:r w:rsidRPr="00CF2088">
        <w:rPr>
          <w:b/>
        </w:rPr>
        <w:t>_sizename_</w:t>
      </w:r>
      <w:r w:rsidRPr="006058F5">
        <w:rPr>
          <w:b/>
          <w:color w:val="FF00FF"/>
        </w:rPr>
        <w:t>A</w:t>
      </w:r>
      <w:r>
        <w:rPr>
          <w:b/>
        </w:rPr>
        <w:t>_</w:t>
      </w:r>
      <w:r w:rsidRPr="00CF2088">
        <w:rPr>
          <w:b/>
        </w:rPr>
        <w:t>Length</w:t>
      </w:r>
      <w:r w:rsidRPr="00CF2088">
        <w:rPr>
          <w:b/>
          <w:color w:val="0000FF"/>
        </w:rPr>
        <w:t>X</w:t>
      </w:r>
      <w:r w:rsidRPr="00CF2088">
        <w:rPr>
          <w:b/>
        </w:rPr>
        <w:t>Width</w:t>
      </w:r>
      <w:r w:rsidRPr="00CF2088">
        <w:rPr>
          <w:b/>
          <w:color w:val="0000FF"/>
        </w:rPr>
        <w:t>X</w:t>
      </w:r>
      <w:r w:rsidRPr="00CF2088">
        <w:rPr>
          <w:b/>
        </w:rPr>
        <w:t>Height</w:t>
      </w:r>
    </w:p>
    <w:p w:rsidR="007A3145" w:rsidRPr="00CF2088" w:rsidRDefault="007A3145" w:rsidP="007A3145">
      <w:pPr>
        <w:tabs>
          <w:tab w:val="left" w:pos="3690"/>
        </w:tabs>
        <w:ind w:left="360"/>
        <w:rPr>
          <w:b/>
        </w:rPr>
      </w:pPr>
    </w:p>
    <w:p w:rsidR="007A3145" w:rsidRDefault="007A3145" w:rsidP="007A3145">
      <w:pPr>
        <w:tabs>
          <w:tab w:val="left" w:pos="3690"/>
        </w:tabs>
        <w:ind w:left="360"/>
      </w:pPr>
      <w:r>
        <w:t xml:space="preserve">                        </w:t>
      </w:r>
      <w:r w:rsidRPr="006058F5">
        <w:rPr>
          <w:b/>
          <w:color w:val="FF0000"/>
        </w:rPr>
        <w:t>n</w:t>
      </w:r>
      <w:r>
        <w:t>: number of inductors</w:t>
      </w:r>
    </w:p>
    <w:p w:rsidR="007A3145" w:rsidRDefault="007A3145" w:rsidP="007A3145">
      <w:pPr>
        <w:tabs>
          <w:tab w:val="left" w:pos="3690"/>
        </w:tabs>
        <w:ind w:left="360"/>
      </w:pPr>
      <w:r>
        <w:t xml:space="preserve">                        </w:t>
      </w:r>
      <w:r w:rsidRPr="006058F5">
        <w:rPr>
          <w:b/>
        </w:rPr>
        <w:t>Length, Width, Height</w:t>
      </w:r>
      <w:r>
        <w:t>: in milimeter with 2 dec digits</w:t>
      </w:r>
    </w:p>
    <w:p w:rsidR="007A3145" w:rsidRDefault="007A3145" w:rsidP="007A3145">
      <w:pPr>
        <w:tabs>
          <w:tab w:val="left" w:pos="3690"/>
        </w:tabs>
        <w:ind w:left="360"/>
      </w:pPr>
      <w:r>
        <w:rPr>
          <w:b/>
          <w:color w:val="FF0000"/>
        </w:rPr>
        <w:t xml:space="preserve">                        A</w:t>
      </w:r>
      <w:r w:rsidRPr="006058F5">
        <w:t>:</w:t>
      </w:r>
      <w:r>
        <w:t xml:space="preserve"> I if sizename follow EIA Inch rule</w:t>
      </w:r>
    </w:p>
    <w:p w:rsidR="007A3145" w:rsidRDefault="007A3145" w:rsidP="007A3145">
      <w:pPr>
        <w:tabs>
          <w:tab w:val="left" w:pos="3690"/>
        </w:tabs>
        <w:ind w:left="360"/>
      </w:pPr>
      <w:r w:rsidRPr="006058F5">
        <w:rPr>
          <w:b/>
        </w:rPr>
        <w:t xml:space="preserve">                             </w:t>
      </w:r>
      <w:r w:rsidRPr="006058F5">
        <w:t>M</w:t>
      </w:r>
      <w:r w:rsidRPr="006058F5">
        <w:rPr>
          <w:b/>
        </w:rPr>
        <w:t xml:space="preserve">: </w:t>
      </w:r>
      <w:r w:rsidRPr="006058F5">
        <w:t>if sizename follow EIA Metric rule</w:t>
      </w:r>
    </w:p>
    <w:p w:rsidR="007A3145" w:rsidRPr="006058F5" w:rsidRDefault="007A3145" w:rsidP="007A3145">
      <w:pPr>
        <w:tabs>
          <w:tab w:val="left" w:pos="3690"/>
        </w:tabs>
        <w:ind w:left="360"/>
      </w:pPr>
    </w:p>
    <w:p w:rsidR="007A3145" w:rsidRPr="007A3145" w:rsidRDefault="007A3145" w:rsidP="007A3145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7A3145">
        <w:rPr>
          <w:color w:val="00B050"/>
        </w:rPr>
        <w:t>Example: LN</w:t>
      </w:r>
      <w:r w:rsidR="00EC682C">
        <w:rPr>
          <w:color w:val="00B050"/>
        </w:rPr>
        <w:t>4</w:t>
      </w:r>
      <w:r w:rsidRPr="007A3145">
        <w:rPr>
          <w:color w:val="00B050"/>
        </w:rPr>
        <w:t>_</w:t>
      </w:r>
      <w:r w:rsidR="00EC682C">
        <w:rPr>
          <w:color w:val="00B050"/>
        </w:rPr>
        <w:t>1206</w:t>
      </w:r>
      <w:r w:rsidRPr="007A3145">
        <w:rPr>
          <w:color w:val="00B050"/>
        </w:rPr>
        <w:t>_I_</w:t>
      </w:r>
      <w:r w:rsidR="00EC682C">
        <w:rPr>
          <w:color w:val="00B050"/>
        </w:rPr>
        <w:t>3</w:t>
      </w:r>
      <w:r w:rsidRPr="007A3145">
        <w:rPr>
          <w:color w:val="00B050"/>
        </w:rPr>
        <w:t>M</w:t>
      </w:r>
      <w:r w:rsidR="00EC682C">
        <w:rPr>
          <w:color w:val="00B050"/>
        </w:rPr>
        <w:t>2</w:t>
      </w:r>
      <w:r w:rsidRPr="007A3145">
        <w:rPr>
          <w:color w:val="00B050"/>
        </w:rPr>
        <w:t>0X1M</w:t>
      </w:r>
      <w:r w:rsidR="00EC682C">
        <w:rPr>
          <w:color w:val="00B050"/>
        </w:rPr>
        <w:t>6</w:t>
      </w:r>
      <w:r w:rsidRPr="007A3145">
        <w:rPr>
          <w:color w:val="00B050"/>
        </w:rPr>
        <w:t>0X</w:t>
      </w:r>
      <w:r w:rsidR="00EC682C">
        <w:rPr>
          <w:color w:val="00B050"/>
        </w:rPr>
        <w:t>1</w:t>
      </w:r>
      <w:r w:rsidRPr="007A3145">
        <w:rPr>
          <w:color w:val="00B050"/>
        </w:rPr>
        <w:t>M</w:t>
      </w:r>
      <w:r w:rsidR="00EC682C">
        <w:rPr>
          <w:color w:val="00B050"/>
        </w:rPr>
        <w:t>0</w:t>
      </w:r>
      <w:r w:rsidRPr="007A3145">
        <w:rPr>
          <w:color w:val="00B050"/>
        </w:rPr>
        <w:t>0</w:t>
      </w:r>
    </w:p>
    <w:p w:rsidR="007A3145" w:rsidRDefault="007A3145" w:rsidP="007A3145">
      <w:pPr>
        <w:tabs>
          <w:tab w:val="left" w:pos="3690"/>
        </w:tabs>
      </w:pPr>
      <w:r>
        <w:t xml:space="preserve">              </w:t>
      </w:r>
    </w:p>
    <w:p w:rsidR="007A3145" w:rsidRDefault="007A3145" w:rsidP="007A3145">
      <w:pPr>
        <w:tabs>
          <w:tab w:val="left" w:pos="3690"/>
        </w:tabs>
      </w:pPr>
    </w:p>
    <w:p w:rsidR="007A3145" w:rsidRPr="007A3145" w:rsidRDefault="007A3145" w:rsidP="006A25B3">
      <w:pPr>
        <w:pStyle w:val="ListParagraph"/>
        <w:numPr>
          <w:ilvl w:val="0"/>
          <w:numId w:val="22"/>
        </w:numPr>
        <w:tabs>
          <w:tab w:val="left" w:pos="3690"/>
        </w:tabs>
      </w:pPr>
      <w:r w:rsidRPr="007A3145">
        <w:rPr>
          <w:u w:val="single"/>
        </w:rPr>
        <w:t>Other size</w:t>
      </w:r>
    </w:p>
    <w:p w:rsidR="007A3145" w:rsidRDefault="007A3145" w:rsidP="007A3145">
      <w:pPr>
        <w:pStyle w:val="ListParagraph"/>
        <w:tabs>
          <w:tab w:val="left" w:pos="3690"/>
        </w:tabs>
        <w:ind w:left="1440"/>
      </w:pPr>
    </w:p>
    <w:p w:rsidR="007A3145" w:rsidRPr="00EC682C" w:rsidRDefault="007A3145" w:rsidP="006A25B3">
      <w:pPr>
        <w:pStyle w:val="ListParagraph"/>
        <w:numPr>
          <w:ilvl w:val="0"/>
          <w:numId w:val="23"/>
        </w:numPr>
        <w:tabs>
          <w:tab w:val="left" w:pos="3690"/>
        </w:tabs>
        <w:rPr>
          <w:i/>
          <w:color w:val="F79646" w:themeColor="accent6"/>
        </w:rPr>
      </w:pPr>
      <w:r w:rsidRPr="00EC682C">
        <w:rPr>
          <w:i/>
          <w:color w:val="F79646" w:themeColor="accent6"/>
        </w:rPr>
        <w:t xml:space="preserve">SMT: </w:t>
      </w:r>
    </w:p>
    <w:p w:rsidR="00EC682C" w:rsidRPr="00EC682C" w:rsidRDefault="00EC682C" w:rsidP="00EC682C">
      <w:pPr>
        <w:pStyle w:val="ListParagraph"/>
        <w:tabs>
          <w:tab w:val="left" w:pos="3690"/>
        </w:tabs>
        <w:ind w:left="1800"/>
        <w:rPr>
          <w:i/>
          <w:color w:val="F79646" w:themeColor="accent6"/>
        </w:rPr>
      </w:pPr>
    </w:p>
    <w:p w:rsidR="007A3145" w:rsidRDefault="00153BAD" w:rsidP="007A3145">
      <w:pPr>
        <w:tabs>
          <w:tab w:val="left" w:pos="3690"/>
        </w:tabs>
        <w:rPr>
          <w:b/>
        </w:rPr>
      </w:pPr>
      <w:r w:rsidRPr="00153BAD">
        <w:rPr>
          <w:noProof/>
        </w:rPr>
        <w:pict>
          <v:shape id="_x0000_s1033" type="#_x0000_t202" style="position:absolute;margin-left:274pt;margin-top:8.05pt;width:221.5pt;height:125pt;z-index:251666432" filled="f" stroked="f">
            <v:textbox>
              <w:txbxContent>
                <w:p w:rsidR="00835FA2" w:rsidRDefault="00835FA2">
                  <w:r>
                    <w:rPr>
                      <w:noProof/>
                    </w:rPr>
                    <w:drawing>
                      <wp:inline distT="0" distB="0" distL="0" distR="0">
                        <wp:extent cx="2528105" cy="1295400"/>
                        <wp:effectExtent l="19050" t="0" r="5545" b="0"/>
                        <wp:docPr id="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9950" cy="12963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A3145">
        <w:t xml:space="preserve">                          </w:t>
      </w:r>
      <w:r w:rsidR="007A3145" w:rsidRPr="00CF2088">
        <w:rPr>
          <w:b/>
          <w:color w:val="0000FF"/>
        </w:rPr>
        <w:t>LN</w:t>
      </w:r>
      <w:r w:rsidR="007A3145" w:rsidRPr="00CF2088">
        <w:rPr>
          <w:b/>
          <w:color w:val="FF0000"/>
        </w:rPr>
        <w:t>n</w:t>
      </w:r>
      <w:r w:rsidR="007A3145" w:rsidRPr="00CF2088">
        <w:rPr>
          <w:b/>
        </w:rPr>
        <w:t>_Length</w:t>
      </w:r>
      <w:r w:rsidR="007A3145" w:rsidRPr="00CF2088">
        <w:rPr>
          <w:b/>
          <w:color w:val="0000FF"/>
        </w:rPr>
        <w:t>X</w:t>
      </w:r>
      <w:r w:rsidR="007A3145" w:rsidRPr="00CF2088">
        <w:rPr>
          <w:b/>
        </w:rPr>
        <w:t>Width</w:t>
      </w:r>
      <w:r w:rsidR="007A3145" w:rsidRPr="00CF2088">
        <w:rPr>
          <w:b/>
          <w:color w:val="0000FF"/>
        </w:rPr>
        <w:t>X</w:t>
      </w:r>
      <w:r w:rsidR="007A3145" w:rsidRPr="00CF2088">
        <w:rPr>
          <w:b/>
        </w:rPr>
        <w:t>Height</w:t>
      </w:r>
    </w:p>
    <w:p w:rsidR="00EC682C" w:rsidRPr="00CF2088" w:rsidRDefault="00EC682C" w:rsidP="007A3145">
      <w:pPr>
        <w:tabs>
          <w:tab w:val="left" w:pos="3690"/>
        </w:tabs>
        <w:rPr>
          <w:b/>
        </w:rPr>
      </w:pPr>
    </w:p>
    <w:p w:rsidR="007A3145" w:rsidRDefault="007A3145" w:rsidP="007A3145">
      <w:pPr>
        <w:tabs>
          <w:tab w:val="left" w:pos="3690"/>
        </w:tabs>
        <w:ind w:left="360"/>
      </w:pPr>
      <w:r>
        <w:t xml:space="preserve">                         </w:t>
      </w:r>
      <w:r w:rsidRPr="00EC682C">
        <w:rPr>
          <w:b/>
          <w:color w:val="FF0000"/>
        </w:rPr>
        <w:t>n</w:t>
      </w:r>
      <w:r>
        <w:t>: number of inductors</w:t>
      </w:r>
    </w:p>
    <w:p w:rsidR="00EC682C" w:rsidRDefault="007A3145" w:rsidP="007A3145">
      <w:pPr>
        <w:tabs>
          <w:tab w:val="left" w:pos="3690"/>
        </w:tabs>
      </w:pPr>
      <w:r>
        <w:t xml:space="preserve">                               Length, Width, Height: in milimeter</w:t>
      </w:r>
    </w:p>
    <w:p w:rsidR="007A3145" w:rsidRDefault="007A3145" w:rsidP="007A3145">
      <w:pPr>
        <w:tabs>
          <w:tab w:val="left" w:pos="3690"/>
        </w:tabs>
      </w:pPr>
      <w:r>
        <w:tab/>
      </w:r>
    </w:p>
    <w:p w:rsidR="007A3145" w:rsidRDefault="007A3145" w:rsidP="007A3145">
      <w:pPr>
        <w:tabs>
          <w:tab w:val="left" w:pos="3690"/>
        </w:tabs>
      </w:pPr>
      <w:r>
        <w:t xml:space="preserve">                               </w:t>
      </w:r>
      <w:r w:rsidRPr="00EC682C">
        <w:rPr>
          <w:color w:val="00B050"/>
        </w:rPr>
        <w:t>Example: LN</w:t>
      </w:r>
      <w:r w:rsidR="005B00C2">
        <w:rPr>
          <w:color w:val="00B050"/>
        </w:rPr>
        <w:t>4</w:t>
      </w:r>
      <w:r w:rsidRPr="00EC682C">
        <w:rPr>
          <w:color w:val="00B050"/>
        </w:rPr>
        <w:t>_</w:t>
      </w:r>
      <w:r w:rsidR="005B00C2">
        <w:rPr>
          <w:color w:val="00B050"/>
        </w:rPr>
        <w:t>3</w:t>
      </w:r>
      <w:r w:rsidRPr="00EC682C">
        <w:rPr>
          <w:color w:val="00B050"/>
        </w:rPr>
        <w:t>M</w:t>
      </w:r>
      <w:r w:rsidR="005B00C2">
        <w:rPr>
          <w:color w:val="00B050"/>
        </w:rPr>
        <w:t>2</w:t>
      </w:r>
      <w:r w:rsidRPr="00EC682C">
        <w:rPr>
          <w:color w:val="00B050"/>
        </w:rPr>
        <w:t>0X1M</w:t>
      </w:r>
      <w:r w:rsidR="005B00C2">
        <w:rPr>
          <w:color w:val="00B050"/>
        </w:rPr>
        <w:t>6</w:t>
      </w:r>
      <w:r w:rsidRPr="00EC682C">
        <w:rPr>
          <w:color w:val="00B050"/>
        </w:rPr>
        <w:t>0X0M80</w:t>
      </w:r>
    </w:p>
    <w:p w:rsidR="00EC682C" w:rsidRDefault="00EC682C" w:rsidP="007A3145">
      <w:pPr>
        <w:tabs>
          <w:tab w:val="left" w:pos="3690"/>
        </w:tabs>
      </w:pPr>
    </w:p>
    <w:p w:rsidR="007A3145" w:rsidRDefault="007A3145" w:rsidP="006A25B3">
      <w:pPr>
        <w:pStyle w:val="ListParagraph"/>
        <w:numPr>
          <w:ilvl w:val="0"/>
          <w:numId w:val="23"/>
        </w:numPr>
        <w:tabs>
          <w:tab w:val="left" w:pos="3690"/>
        </w:tabs>
        <w:rPr>
          <w:i/>
          <w:color w:val="F79646" w:themeColor="accent6"/>
        </w:rPr>
      </w:pPr>
      <w:r w:rsidRPr="00EC682C">
        <w:rPr>
          <w:i/>
          <w:color w:val="F79646" w:themeColor="accent6"/>
        </w:rPr>
        <w:t>Through hole:</w:t>
      </w:r>
    </w:p>
    <w:p w:rsidR="00EC682C" w:rsidRPr="00EC682C" w:rsidRDefault="00EC682C" w:rsidP="00EC682C">
      <w:pPr>
        <w:pStyle w:val="ListParagraph"/>
        <w:tabs>
          <w:tab w:val="left" w:pos="3690"/>
        </w:tabs>
        <w:ind w:left="1800"/>
        <w:rPr>
          <w:i/>
          <w:color w:val="F79646" w:themeColor="accent6"/>
        </w:rPr>
      </w:pPr>
    </w:p>
    <w:p w:rsidR="007A3145" w:rsidRDefault="007A3145" w:rsidP="007A3145">
      <w:pPr>
        <w:tabs>
          <w:tab w:val="left" w:pos="3690"/>
        </w:tabs>
        <w:rPr>
          <w:b/>
          <w:color w:val="0000FF"/>
        </w:rPr>
      </w:pPr>
      <w:r>
        <w:t xml:space="preserve">                          </w:t>
      </w:r>
      <w:r w:rsidRPr="00CF2088">
        <w:rPr>
          <w:b/>
          <w:color w:val="0000FF"/>
        </w:rPr>
        <w:t>LN</w:t>
      </w:r>
      <w:r w:rsidRPr="00CF2088">
        <w:rPr>
          <w:b/>
          <w:color w:val="FF0000"/>
        </w:rPr>
        <w:t>n</w:t>
      </w:r>
      <w:r w:rsidRPr="00CF2088">
        <w:rPr>
          <w:b/>
        </w:rPr>
        <w:t>_Length</w:t>
      </w:r>
      <w:r w:rsidRPr="00CF2088">
        <w:rPr>
          <w:b/>
          <w:color w:val="0000FF"/>
        </w:rPr>
        <w:t>X</w:t>
      </w:r>
      <w:r w:rsidRPr="00CF2088">
        <w:rPr>
          <w:b/>
        </w:rPr>
        <w:t>Width</w:t>
      </w:r>
      <w:r w:rsidRPr="00CF2088">
        <w:rPr>
          <w:b/>
          <w:color w:val="0000FF"/>
        </w:rPr>
        <w:t>X</w:t>
      </w:r>
      <w:r w:rsidRPr="00CF2088">
        <w:rPr>
          <w:b/>
        </w:rPr>
        <w:t>Height_</w:t>
      </w:r>
      <w:r w:rsidRPr="00CF2088">
        <w:rPr>
          <w:b/>
          <w:color w:val="0000FF"/>
        </w:rPr>
        <w:t>TH</w:t>
      </w:r>
    </w:p>
    <w:p w:rsidR="00EC682C" w:rsidRPr="00CF2088" w:rsidRDefault="00EC682C" w:rsidP="007A3145">
      <w:pPr>
        <w:tabs>
          <w:tab w:val="left" w:pos="3690"/>
        </w:tabs>
        <w:rPr>
          <w:b/>
        </w:rPr>
      </w:pPr>
    </w:p>
    <w:p w:rsidR="007A3145" w:rsidRDefault="007A3145" w:rsidP="007A3145">
      <w:pPr>
        <w:tabs>
          <w:tab w:val="left" w:pos="3690"/>
        </w:tabs>
        <w:ind w:left="360"/>
      </w:pPr>
      <w:r w:rsidRPr="00EC682C">
        <w:rPr>
          <w:b/>
          <w:color w:val="FF0000"/>
        </w:rPr>
        <w:t xml:space="preserve">                         n</w:t>
      </w:r>
      <w:r>
        <w:t>: number of inductors</w:t>
      </w:r>
    </w:p>
    <w:p w:rsidR="007A3145" w:rsidRDefault="007A3145" w:rsidP="007A3145">
      <w:pPr>
        <w:tabs>
          <w:tab w:val="left" w:pos="3690"/>
        </w:tabs>
      </w:pPr>
      <w:r>
        <w:t xml:space="preserve">                               Length, Width, Height: in milimeter</w:t>
      </w:r>
      <w:r>
        <w:tab/>
      </w:r>
    </w:p>
    <w:p w:rsidR="00EC682C" w:rsidRDefault="00EC682C" w:rsidP="007A3145">
      <w:pPr>
        <w:tabs>
          <w:tab w:val="left" w:pos="3690"/>
        </w:tabs>
      </w:pPr>
    </w:p>
    <w:p w:rsidR="007A3145" w:rsidRDefault="007A3145" w:rsidP="007A3145">
      <w:pPr>
        <w:tabs>
          <w:tab w:val="left" w:pos="3690"/>
        </w:tabs>
      </w:pPr>
      <w:r>
        <w:t xml:space="preserve">                              </w:t>
      </w:r>
      <w:r w:rsidR="005B00C2">
        <w:rPr>
          <w:color w:val="00B050"/>
        </w:rPr>
        <w:t>Example: LN4</w:t>
      </w:r>
      <w:r w:rsidRPr="00EC682C">
        <w:rPr>
          <w:color w:val="00B050"/>
        </w:rPr>
        <w:t>_</w:t>
      </w:r>
      <w:r w:rsidR="005B00C2">
        <w:rPr>
          <w:color w:val="00B050"/>
        </w:rPr>
        <w:t>3</w:t>
      </w:r>
      <w:r w:rsidRPr="00EC682C">
        <w:rPr>
          <w:color w:val="00B050"/>
        </w:rPr>
        <w:t>M</w:t>
      </w:r>
      <w:r w:rsidR="005B00C2">
        <w:rPr>
          <w:color w:val="00B050"/>
        </w:rPr>
        <w:t>2</w:t>
      </w:r>
      <w:r w:rsidRPr="00EC682C">
        <w:rPr>
          <w:color w:val="00B050"/>
        </w:rPr>
        <w:t>0X1M</w:t>
      </w:r>
      <w:r w:rsidR="005B00C2">
        <w:rPr>
          <w:color w:val="00B050"/>
        </w:rPr>
        <w:t>6</w:t>
      </w:r>
      <w:r w:rsidRPr="00EC682C">
        <w:rPr>
          <w:color w:val="00B050"/>
        </w:rPr>
        <w:t>0X0M80_TH</w:t>
      </w:r>
    </w:p>
    <w:p w:rsidR="007A3145" w:rsidRDefault="007A3145" w:rsidP="007A3145">
      <w:pPr>
        <w:tabs>
          <w:tab w:val="left" w:pos="3690"/>
        </w:tabs>
      </w:pPr>
    </w:p>
    <w:p w:rsidR="007A3145" w:rsidRPr="000C150C" w:rsidRDefault="00153BAD" w:rsidP="006A25B3">
      <w:pPr>
        <w:pStyle w:val="ListParagraph"/>
        <w:numPr>
          <w:ilvl w:val="1"/>
          <w:numId w:val="21"/>
        </w:numPr>
        <w:tabs>
          <w:tab w:val="left" w:pos="3690"/>
        </w:tabs>
        <w:rPr>
          <w:b/>
          <w:u w:val="single"/>
        </w:rPr>
      </w:pPr>
      <w:r>
        <w:rPr>
          <w:b/>
          <w:noProof/>
          <w:u w:val="single"/>
        </w:rPr>
        <w:pict>
          <v:shape id="_x0000_s1034" type="#_x0000_t202" style="position:absolute;left:0;text-align:left;margin-left:289.5pt;margin-top:8.55pt;width:193.95pt;height:122pt;z-index:251667456" filled="f" stroked="f">
            <v:textbox>
              <w:txbxContent>
                <w:p w:rsidR="00835FA2" w:rsidRDefault="00835FA2">
                  <w:r w:rsidRPr="000C150C">
                    <w:rPr>
                      <w:noProof/>
                    </w:rPr>
                    <w:drawing>
                      <wp:inline distT="0" distB="0" distL="0" distR="0">
                        <wp:extent cx="2006600" cy="1016000"/>
                        <wp:effectExtent l="19050" t="0" r="0" b="0"/>
                        <wp:docPr id="11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5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6600" cy="101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C150C" w:rsidRPr="000C150C">
        <w:rPr>
          <w:b/>
          <w:u w:val="single"/>
        </w:rPr>
        <w:t xml:space="preserve"> </w:t>
      </w:r>
      <w:r w:rsidR="007A3145" w:rsidRPr="000C150C">
        <w:rPr>
          <w:b/>
          <w:u w:val="single"/>
        </w:rPr>
        <w:t>Single inductor:</w:t>
      </w:r>
    </w:p>
    <w:p w:rsidR="000C150C" w:rsidRPr="00CF2088" w:rsidRDefault="000C150C" w:rsidP="000C150C">
      <w:pPr>
        <w:pStyle w:val="ListParagraph"/>
        <w:tabs>
          <w:tab w:val="left" w:pos="3690"/>
        </w:tabs>
        <w:ind w:left="1080"/>
        <w:rPr>
          <w:b/>
        </w:rPr>
      </w:pPr>
    </w:p>
    <w:p w:rsidR="007A3145" w:rsidRPr="000C150C" w:rsidRDefault="007A3145" w:rsidP="006A25B3">
      <w:pPr>
        <w:pStyle w:val="ListParagraph"/>
        <w:numPr>
          <w:ilvl w:val="0"/>
          <w:numId w:val="24"/>
        </w:numPr>
        <w:tabs>
          <w:tab w:val="left" w:pos="3690"/>
        </w:tabs>
        <w:rPr>
          <w:u w:val="single"/>
        </w:rPr>
      </w:pPr>
      <w:r w:rsidRPr="000C150C">
        <w:rPr>
          <w:u w:val="single"/>
        </w:rPr>
        <w:t>Standard size:</w:t>
      </w:r>
    </w:p>
    <w:p w:rsidR="000C150C" w:rsidRPr="000C150C" w:rsidRDefault="000C150C" w:rsidP="000C150C">
      <w:pPr>
        <w:pStyle w:val="ListParagraph"/>
        <w:tabs>
          <w:tab w:val="left" w:pos="3690"/>
        </w:tabs>
        <w:ind w:left="1440"/>
        <w:rPr>
          <w:u w:val="single"/>
        </w:rPr>
      </w:pPr>
    </w:p>
    <w:p w:rsidR="007A3145" w:rsidRDefault="000C150C" w:rsidP="007A3145">
      <w:pPr>
        <w:tabs>
          <w:tab w:val="left" w:pos="3690"/>
        </w:tabs>
        <w:rPr>
          <w:b/>
        </w:rPr>
      </w:pPr>
      <w:r>
        <w:t xml:space="preserve">                          </w:t>
      </w:r>
      <w:r w:rsidR="007A3145" w:rsidRPr="00CF2088">
        <w:rPr>
          <w:b/>
          <w:color w:val="0000FF"/>
        </w:rPr>
        <w:t>L</w:t>
      </w:r>
      <w:r w:rsidR="007A3145" w:rsidRPr="00CF2088">
        <w:rPr>
          <w:b/>
        </w:rPr>
        <w:t>sizename_</w:t>
      </w:r>
      <w:r w:rsidR="007A3145" w:rsidRPr="008C00A6">
        <w:rPr>
          <w:b/>
          <w:color w:val="FF00FF"/>
        </w:rPr>
        <w:t>A</w:t>
      </w:r>
      <w:r w:rsidR="007A3145">
        <w:rPr>
          <w:b/>
        </w:rPr>
        <w:t>_</w:t>
      </w:r>
      <w:r w:rsidR="007A3145" w:rsidRPr="00CF2088">
        <w:rPr>
          <w:b/>
        </w:rPr>
        <w:t>Height</w:t>
      </w:r>
    </w:p>
    <w:p w:rsidR="000C150C" w:rsidRPr="00CF2088" w:rsidRDefault="000C150C" w:rsidP="007A3145">
      <w:pPr>
        <w:tabs>
          <w:tab w:val="left" w:pos="3690"/>
        </w:tabs>
        <w:rPr>
          <w:b/>
        </w:rPr>
      </w:pPr>
    </w:p>
    <w:p w:rsidR="007A3145" w:rsidRDefault="007A3145" w:rsidP="007A3145">
      <w:pPr>
        <w:tabs>
          <w:tab w:val="left" w:pos="3690"/>
        </w:tabs>
      </w:pPr>
      <w:r>
        <w:t xml:space="preserve">                              Height: in milimeter</w:t>
      </w:r>
      <w:r w:rsidR="000C150C">
        <w:t xml:space="preserve"> with 2 decimal digits</w:t>
      </w:r>
    </w:p>
    <w:p w:rsidR="007A3145" w:rsidRDefault="007A3145" w:rsidP="007A3145">
      <w:pPr>
        <w:tabs>
          <w:tab w:val="left" w:pos="3690"/>
        </w:tabs>
        <w:ind w:left="360"/>
      </w:pPr>
      <w:r>
        <w:rPr>
          <w:b/>
          <w:color w:val="FF0000"/>
        </w:rPr>
        <w:t xml:space="preserve">                        A</w:t>
      </w:r>
      <w:r w:rsidRPr="006058F5">
        <w:t>:</w:t>
      </w:r>
      <w:r>
        <w:t xml:space="preserve"> I if sizename follow EIA Inch rule</w:t>
      </w:r>
    </w:p>
    <w:p w:rsidR="007A3145" w:rsidRDefault="007A3145" w:rsidP="007A3145">
      <w:pPr>
        <w:tabs>
          <w:tab w:val="left" w:pos="3690"/>
        </w:tabs>
        <w:ind w:left="360"/>
      </w:pPr>
      <w:r w:rsidRPr="006058F5">
        <w:rPr>
          <w:b/>
        </w:rPr>
        <w:t xml:space="preserve">                             </w:t>
      </w:r>
      <w:r w:rsidRPr="006058F5">
        <w:t>M</w:t>
      </w:r>
      <w:r w:rsidRPr="006058F5">
        <w:rPr>
          <w:b/>
        </w:rPr>
        <w:t xml:space="preserve">: </w:t>
      </w:r>
      <w:r w:rsidRPr="006058F5">
        <w:t>if sizename follow EIA Metric rule</w:t>
      </w:r>
    </w:p>
    <w:p w:rsidR="000C150C" w:rsidRDefault="000C150C" w:rsidP="007A3145">
      <w:pPr>
        <w:tabs>
          <w:tab w:val="left" w:pos="3690"/>
        </w:tabs>
        <w:ind w:left="360"/>
      </w:pPr>
    </w:p>
    <w:p w:rsidR="007A3145" w:rsidRDefault="007A3145" w:rsidP="007A3145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="000C150C">
        <w:rPr>
          <w:color w:val="00B050"/>
        </w:rPr>
        <w:t>Example: L06</w:t>
      </w:r>
      <w:r w:rsidRPr="000C150C">
        <w:rPr>
          <w:color w:val="00B050"/>
        </w:rPr>
        <w:t>0</w:t>
      </w:r>
      <w:r w:rsidR="000C150C">
        <w:rPr>
          <w:color w:val="00B050"/>
        </w:rPr>
        <w:t>3</w:t>
      </w:r>
      <w:r w:rsidRPr="000C150C">
        <w:rPr>
          <w:color w:val="00B050"/>
        </w:rPr>
        <w:t>_I_</w:t>
      </w:r>
      <w:r w:rsidR="000C150C">
        <w:rPr>
          <w:color w:val="00B050"/>
        </w:rPr>
        <w:t>0M9</w:t>
      </w:r>
      <w:r w:rsidRPr="000C150C">
        <w:rPr>
          <w:color w:val="00B050"/>
        </w:rPr>
        <w:t>5</w:t>
      </w:r>
    </w:p>
    <w:p w:rsidR="000C150C" w:rsidRDefault="00EF1219" w:rsidP="007A3145">
      <w:pPr>
        <w:tabs>
          <w:tab w:val="left" w:pos="3690"/>
        </w:tabs>
      </w:pPr>
      <w:r>
        <w:rPr>
          <w:color w:val="00B050"/>
        </w:rPr>
        <w:t xml:space="preserve">                                              L1206</w:t>
      </w:r>
      <w:r w:rsidRPr="000C150C">
        <w:rPr>
          <w:color w:val="00B050"/>
        </w:rPr>
        <w:t>_I_</w:t>
      </w:r>
      <w:r>
        <w:rPr>
          <w:color w:val="00B050"/>
        </w:rPr>
        <w:t>2M</w:t>
      </w:r>
      <w:r w:rsidR="00153BAD">
        <w:rPr>
          <w:noProof/>
        </w:rPr>
        <w:pict>
          <v:shape id="_x0000_s1035" type="#_x0000_t202" style="position:absolute;margin-left:301pt;margin-top:.1pt;width:152pt;height:116.5pt;z-index:251668480;mso-position-horizontal-relative:text;mso-position-vertical-relative:text" filled="f" stroked="f">
            <v:textbox>
              <w:txbxContent>
                <w:p w:rsidR="00835FA2" w:rsidRDefault="00835FA2">
                  <w:r w:rsidRPr="00EF1219">
                    <w:rPr>
                      <w:noProof/>
                    </w:rPr>
                    <w:drawing>
                      <wp:inline distT="0" distB="0" distL="0" distR="0">
                        <wp:extent cx="1747520" cy="1551949"/>
                        <wp:effectExtent l="19050" t="0" r="5080" b="0"/>
                        <wp:docPr id="12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3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7520" cy="15519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00B050"/>
        </w:rPr>
        <w:t>00</w:t>
      </w:r>
    </w:p>
    <w:p w:rsidR="000C150C" w:rsidRDefault="000C150C" w:rsidP="007A3145">
      <w:pPr>
        <w:tabs>
          <w:tab w:val="left" w:pos="3690"/>
        </w:tabs>
      </w:pPr>
    </w:p>
    <w:p w:rsidR="000C150C" w:rsidRDefault="000C150C" w:rsidP="007A3145">
      <w:pPr>
        <w:tabs>
          <w:tab w:val="left" w:pos="3690"/>
        </w:tabs>
      </w:pPr>
    </w:p>
    <w:p w:rsidR="000C150C" w:rsidRDefault="000C150C" w:rsidP="007A3145">
      <w:pPr>
        <w:tabs>
          <w:tab w:val="left" w:pos="3690"/>
        </w:tabs>
      </w:pPr>
    </w:p>
    <w:p w:rsidR="000C150C" w:rsidRDefault="000C150C" w:rsidP="007A3145">
      <w:pPr>
        <w:tabs>
          <w:tab w:val="left" w:pos="3690"/>
        </w:tabs>
      </w:pPr>
    </w:p>
    <w:p w:rsidR="000C150C" w:rsidRDefault="000C150C" w:rsidP="007A3145">
      <w:pPr>
        <w:tabs>
          <w:tab w:val="left" w:pos="3690"/>
        </w:tabs>
      </w:pPr>
    </w:p>
    <w:p w:rsidR="000C150C" w:rsidRDefault="000C150C" w:rsidP="007A3145">
      <w:pPr>
        <w:tabs>
          <w:tab w:val="left" w:pos="3690"/>
        </w:tabs>
      </w:pPr>
    </w:p>
    <w:p w:rsidR="000C150C" w:rsidRDefault="000C150C" w:rsidP="007A3145">
      <w:pPr>
        <w:tabs>
          <w:tab w:val="left" w:pos="3690"/>
        </w:tabs>
      </w:pPr>
    </w:p>
    <w:p w:rsidR="000C150C" w:rsidRDefault="000C150C" w:rsidP="007A3145">
      <w:pPr>
        <w:tabs>
          <w:tab w:val="left" w:pos="3690"/>
        </w:tabs>
      </w:pPr>
    </w:p>
    <w:p w:rsidR="000C150C" w:rsidRDefault="000C150C" w:rsidP="007A3145">
      <w:pPr>
        <w:tabs>
          <w:tab w:val="left" w:pos="3690"/>
        </w:tabs>
      </w:pPr>
    </w:p>
    <w:p w:rsidR="000C150C" w:rsidRDefault="000C150C" w:rsidP="007A3145">
      <w:pPr>
        <w:tabs>
          <w:tab w:val="left" w:pos="3690"/>
        </w:tabs>
      </w:pPr>
    </w:p>
    <w:p w:rsidR="000C150C" w:rsidRDefault="000C150C" w:rsidP="007A3145">
      <w:pPr>
        <w:tabs>
          <w:tab w:val="left" w:pos="3690"/>
        </w:tabs>
      </w:pPr>
    </w:p>
    <w:p w:rsidR="007A3145" w:rsidRDefault="00153BAD" w:rsidP="006A25B3">
      <w:pPr>
        <w:pStyle w:val="ListParagraph"/>
        <w:numPr>
          <w:ilvl w:val="0"/>
          <w:numId w:val="24"/>
        </w:numPr>
        <w:tabs>
          <w:tab w:val="left" w:pos="3690"/>
        </w:tabs>
        <w:rPr>
          <w:u w:val="single"/>
        </w:rPr>
      </w:pPr>
      <w:r>
        <w:rPr>
          <w:noProof/>
          <w:u w:val="single"/>
        </w:rPr>
        <w:pict>
          <v:shape id="_x0000_s1032" type="#_x0000_t202" style="position:absolute;left:0;text-align:left;margin-left:345.5pt;margin-top:-5.25pt;width:131.45pt;height:228.2pt;z-index:251665408;mso-wrap-style:none" filled="f" stroked="f">
            <v:textbox style="mso-next-textbox:#_x0000_s1032;mso-fit-shape-to-text:t">
              <w:txbxContent>
                <w:p w:rsidR="00835FA2" w:rsidRDefault="00835FA2">
                  <w:r>
                    <w:rPr>
                      <w:noProof/>
                    </w:rPr>
                    <w:drawing>
                      <wp:inline distT="0" distB="0" distL="0" distR="0">
                        <wp:extent cx="1466850" cy="2806700"/>
                        <wp:effectExtent l="19050" t="0" r="0" b="0"/>
                        <wp:docPr id="8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280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A3145" w:rsidRPr="00DD110E">
        <w:rPr>
          <w:u w:val="single"/>
        </w:rPr>
        <w:t>Other size</w:t>
      </w:r>
    </w:p>
    <w:p w:rsidR="00DD110E" w:rsidRDefault="00DD110E" w:rsidP="007A3145">
      <w:pPr>
        <w:tabs>
          <w:tab w:val="left" w:pos="3690"/>
        </w:tabs>
      </w:pPr>
    </w:p>
    <w:p w:rsidR="007A3145" w:rsidRPr="008B7AC7" w:rsidRDefault="007A3145" w:rsidP="006A25B3">
      <w:pPr>
        <w:pStyle w:val="ListParagraph"/>
        <w:numPr>
          <w:ilvl w:val="0"/>
          <w:numId w:val="25"/>
        </w:numPr>
        <w:tabs>
          <w:tab w:val="left" w:pos="3690"/>
        </w:tabs>
        <w:rPr>
          <w:i/>
          <w:color w:val="F79646" w:themeColor="accent6"/>
        </w:rPr>
      </w:pPr>
      <w:r w:rsidRPr="008B7AC7">
        <w:rPr>
          <w:i/>
          <w:color w:val="F79646" w:themeColor="accent6"/>
        </w:rPr>
        <w:t xml:space="preserve">SMT: </w:t>
      </w:r>
    </w:p>
    <w:p w:rsidR="00DD110E" w:rsidRDefault="00DD110E" w:rsidP="007A3145">
      <w:pPr>
        <w:tabs>
          <w:tab w:val="left" w:pos="3690"/>
        </w:tabs>
      </w:pPr>
    </w:p>
    <w:p w:rsidR="007A3145" w:rsidRPr="003D668A" w:rsidRDefault="007A3145" w:rsidP="007A3145">
      <w:pPr>
        <w:tabs>
          <w:tab w:val="left" w:pos="3690"/>
        </w:tabs>
        <w:rPr>
          <w:b/>
        </w:rPr>
      </w:pPr>
      <w:r w:rsidRPr="003D668A">
        <w:rPr>
          <w:color w:val="0000FF"/>
        </w:rPr>
        <w:t xml:space="preserve">                              </w:t>
      </w:r>
      <w:r w:rsidRPr="003D668A">
        <w:rPr>
          <w:b/>
          <w:color w:val="0000FF"/>
        </w:rPr>
        <w:t>L</w:t>
      </w:r>
      <w:r w:rsidRPr="003D668A">
        <w:rPr>
          <w:b/>
        </w:rPr>
        <w:t>_Pitch_Length</w:t>
      </w:r>
      <w:r w:rsidRPr="003D668A">
        <w:rPr>
          <w:b/>
          <w:color w:val="0000FF"/>
        </w:rPr>
        <w:t>X</w:t>
      </w:r>
      <w:r w:rsidRPr="003D668A">
        <w:rPr>
          <w:b/>
        </w:rPr>
        <w:t>Width</w:t>
      </w:r>
      <w:r w:rsidRPr="003D668A">
        <w:rPr>
          <w:b/>
          <w:color w:val="0000FF"/>
        </w:rPr>
        <w:t>X</w:t>
      </w:r>
      <w:r w:rsidRPr="003D668A">
        <w:rPr>
          <w:b/>
        </w:rPr>
        <w:t>Height</w:t>
      </w:r>
    </w:p>
    <w:p w:rsidR="007A3145" w:rsidRDefault="007A3145" w:rsidP="007A3145">
      <w:pPr>
        <w:tabs>
          <w:tab w:val="left" w:pos="3690"/>
        </w:tabs>
      </w:pPr>
      <w:r>
        <w:t xml:space="preserve">                               Pitch,Length, Width, Height: in milimeter</w:t>
      </w:r>
      <w:r>
        <w:tab/>
      </w:r>
    </w:p>
    <w:p w:rsidR="00DD110E" w:rsidRDefault="00DD110E" w:rsidP="007A3145">
      <w:pPr>
        <w:tabs>
          <w:tab w:val="left" w:pos="3690"/>
        </w:tabs>
      </w:pPr>
    </w:p>
    <w:p w:rsidR="007A3145" w:rsidRDefault="007A3145" w:rsidP="007A3145">
      <w:pPr>
        <w:tabs>
          <w:tab w:val="left" w:pos="3690"/>
        </w:tabs>
      </w:pPr>
      <w:r>
        <w:t xml:space="preserve">                              </w:t>
      </w:r>
      <w:r w:rsidRPr="008B7AC7">
        <w:rPr>
          <w:color w:val="00B050"/>
        </w:rPr>
        <w:t>Example: L_5M</w:t>
      </w:r>
      <w:r w:rsidR="008B7AC7">
        <w:rPr>
          <w:color w:val="00B050"/>
        </w:rPr>
        <w:t>15</w:t>
      </w:r>
      <w:r w:rsidRPr="008B7AC7">
        <w:rPr>
          <w:color w:val="00B050"/>
        </w:rPr>
        <w:t>_7M</w:t>
      </w:r>
      <w:r w:rsidR="008B7AC7">
        <w:rPr>
          <w:color w:val="00B050"/>
        </w:rPr>
        <w:t>6</w:t>
      </w:r>
      <w:r w:rsidRPr="008B7AC7">
        <w:rPr>
          <w:color w:val="00B050"/>
        </w:rPr>
        <w:t>0X</w:t>
      </w:r>
      <w:r w:rsidR="008B7AC7">
        <w:rPr>
          <w:color w:val="00B050"/>
        </w:rPr>
        <w:t>7</w:t>
      </w:r>
      <w:r w:rsidRPr="008B7AC7">
        <w:rPr>
          <w:color w:val="00B050"/>
        </w:rPr>
        <w:t>M</w:t>
      </w:r>
      <w:r w:rsidR="008B7AC7">
        <w:rPr>
          <w:color w:val="00B050"/>
        </w:rPr>
        <w:t>60X3</w:t>
      </w:r>
      <w:r w:rsidRPr="008B7AC7">
        <w:rPr>
          <w:color w:val="00B050"/>
        </w:rPr>
        <w:t>M</w:t>
      </w:r>
      <w:r w:rsidR="008B7AC7">
        <w:rPr>
          <w:color w:val="00B050"/>
        </w:rPr>
        <w:t>6</w:t>
      </w:r>
      <w:r w:rsidRPr="008B7AC7">
        <w:rPr>
          <w:color w:val="00B050"/>
        </w:rPr>
        <w:t>0</w:t>
      </w:r>
    </w:p>
    <w:p w:rsidR="007A3145" w:rsidRDefault="007A3145" w:rsidP="007A3145">
      <w:pPr>
        <w:tabs>
          <w:tab w:val="left" w:pos="3690"/>
        </w:tabs>
      </w:pPr>
    </w:p>
    <w:p w:rsidR="007A3145" w:rsidRPr="008B7AC7" w:rsidRDefault="007A3145" w:rsidP="006A25B3">
      <w:pPr>
        <w:pStyle w:val="ListParagraph"/>
        <w:numPr>
          <w:ilvl w:val="0"/>
          <w:numId w:val="25"/>
        </w:numPr>
        <w:tabs>
          <w:tab w:val="left" w:pos="3690"/>
        </w:tabs>
        <w:rPr>
          <w:i/>
          <w:color w:val="F79646" w:themeColor="accent6"/>
        </w:rPr>
      </w:pPr>
      <w:r w:rsidRPr="008B7AC7">
        <w:rPr>
          <w:i/>
          <w:color w:val="F79646" w:themeColor="accent6"/>
        </w:rPr>
        <w:t>Through hole:</w:t>
      </w:r>
    </w:p>
    <w:p w:rsidR="00DD110E" w:rsidRDefault="00DD110E" w:rsidP="007A3145">
      <w:pPr>
        <w:tabs>
          <w:tab w:val="left" w:pos="3690"/>
        </w:tabs>
      </w:pPr>
    </w:p>
    <w:p w:rsidR="007A3145" w:rsidRPr="003D668A" w:rsidRDefault="007A3145" w:rsidP="007A3145">
      <w:pPr>
        <w:tabs>
          <w:tab w:val="left" w:pos="3690"/>
        </w:tabs>
        <w:rPr>
          <w:b/>
        </w:rPr>
      </w:pPr>
      <w:r>
        <w:t xml:space="preserve">                              </w:t>
      </w:r>
      <w:r w:rsidRPr="003D668A">
        <w:rPr>
          <w:b/>
          <w:color w:val="0000FF"/>
        </w:rPr>
        <w:t>L</w:t>
      </w:r>
      <w:r w:rsidRPr="003D668A">
        <w:rPr>
          <w:b/>
        </w:rPr>
        <w:t>_Pitch_Length</w:t>
      </w:r>
      <w:r w:rsidRPr="003D668A">
        <w:rPr>
          <w:b/>
          <w:color w:val="0000FF"/>
        </w:rPr>
        <w:t>X</w:t>
      </w:r>
      <w:r w:rsidRPr="003D668A">
        <w:rPr>
          <w:b/>
        </w:rPr>
        <w:t>Width</w:t>
      </w:r>
      <w:r w:rsidRPr="003D668A">
        <w:rPr>
          <w:b/>
          <w:color w:val="0000FF"/>
        </w:rPr>
        <w:t>X</w:t>
      </w:r>
      <w:r w:rsidRPr="003D668A">
        <w:rPr>
          <w:b/>
        </w:rPr>
        <w:t>Height_TH</w:t>
      </w:r>
    </w:p>
    <w:p w:rsidR="007A3145" w:rsidRPr="003D668A" w:rsidRDefault="007A3145" w:rsidP="007A3145">
      <w:pPr>
        <w:tabs>
          <w:tab w:val="left" w:pos="3690"/>
        </w:tabs>
        <w:rPr>
          <w:b/>
        </w:rPr>
      </w:pPr>
      <w:r w:rsidRPr="003D668A">
        <w:rPr>
          <w:b/>
        </w:rPr>
        <w:t xml:space="preserve">                              </w:t>
      </w:r>
      <w:r w:rsidRPr="003D668A">
        <w:rPr>
          <w:b/>
          <w:color w:val="0000FF"/>
        </w:rPr>
        <w:t>L</w:t>
      </w:r>
      <w:r w:rsidRPr="003D668A">
        <w:rPr>
          <w:b/>
        </w:rPr>
        <w:t>_Pitch_Length</w:t>
      </w:r>
      <w:r w:rsidRPr="003D668A">
        <w:rPr>
          <w:b/>
          <w:color w:val="0000FF"/>
        </w:rPr>
        <w:t>X</w:t>
      </w:r>
      <w:r w:rsidRPr="003D668A">
        <w:rPr>
          <w:b/>
        </w:rPr>
        <w:t>Width</w:t>
      </w:r>
      <w:r w:rsidRPr="003D668A">
        <w:rPr>
          <w:b/>
          <w:color w:val="0000FF"/>
        </w:rPr>
        <w:t>X</w:t>
      </w:r>
      <w:r w:rsidRPr="003D668A">
        <w:rPr>
          <w:b/>
        </w:rPr>
        <w:t>Height_AXIAL</w:t>
      </w:r>
    </w:p>
    <w:p w:rsidR="007A3145" w:rsidRDefault="007A3145" w:rsidP="007A3145">
      <w:pPr>
        <w:tabs>
          <w:tab w:val="left" w:pos="3690"/>
        </w:tabs>
        <w:rPr>
          <w:b/>
        </w:rPr>
      </w:pPr>
      <w:r w:rsidRPr="003D668A">
        <w:rPr>
          <w:b/>
        </w:rPr>
        <w:t xml:space="preserve">                              </w:t>
      </w:r>
      <w:r w:rsidRPr="003D668A">
        <w:rPr>
          <w:b/>
          <w:color w:val="0000FF"/>
        </w:rPr>
        <w:t>L</w:t>
      </w:r>
      <w:r w:rsidRPr="003D668A">
        <w:rPr>
          <w:b/>
        </w:rPr>
        <w:t>_Pitch_</w:t>
      </w:r>
      <w:r>
        <w:rPr>
          <w:b/>
        </w:rPr>
        <w:t>Diameter</w:t>
      </w:r>
      <w:r w:rsidRPr="003D668A">
        <w:rPr>
          <w:b/>
          <w:color w:val="0000FF"/>
        </w:rPr>
        <w:t>X</w:t>
      </w:r>
      <w:r>
        <w:rPr>
          <w:b/>
        </w:rPr>
        <w:t>Length</w:t>
      </w:r>
      <w:r w:rsidRPr="003D668A">
        <w:rPr>
          <w:b/>
        </w:rPr>
        <w:t>_RADIAL</w:t>
      </w:r>
    </w:p>
    <w:p w:rsidR="00DD110E" w:rsidRPr="003D668A" w:rsidRDefault="00DD110E" w:rsidP="007A3145">
      <w:pPr>
        <w:tabs>
          <w:tab w:val="left" w:pos="3690"/>
        </w:tabs>
        <w:rPr>
          <w:b/>
        </w:rPr>
      </w:pPr>
    </w:p>
    <w:p w:rsidR="00DD110E" w:rsidRDefault="007A3145" w:rsidP="007A3145">
      <w:pPr>
        <w:tabs>
          <w:tab w:val="left" w:pos="3690"/>
        </w:tabs>
      </w:pPr>
      <w:r>
        <w:t xml:space="preserve">                              Pitch, Length, Width, Diameter, Height: in milimeter</w:t>
      </w:r>
    </w:p>
    <w:p w:rsidR="007A3145" w:rsidRDefault="007A3145" w:rsidP="007A3145">
      <w:pPr>
        <w:tabs>
          <w:tab w:val="left" w:pos="3690"/>
        </w:tabs>
      </w:pPr>
      <w:r>
        <w:tab/>
      </w:r>
    </w:p>
    <w:p w:rsidR="007A3145" w:rsidRPr="008B7AC7" w:rsidRDefault="007A3145" w:rsidP="007A3145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8B7AC7">
        <w:rPr>
          <w:color w:val="00B050"/>
        </w:rPr>
        <w:t>Example: L_5M3_7M40X1M50X1M80_TH</w:t>
      </w:r>
    </w:p>
    <w:p w:rsidR="007A3145" w:rsidRPr="008B7AC7" w:rsidRDefault="007A3145" w:rsidP="007A3145">
      <w:pPr>
        <w:tabs>
          <w:tab w:val="left" w:pos="3690"/>
        </w:tabs>
        <w:rPr>
          <w:color w:val="00B050"/>
        </w:rPr>
      </w:pPr>
      <w:r w:rsidRPr="008B7AC7">
        <w:rPr>
          <w:color w:val="00B050"/>
        </w:rPr>
        <w:t xml:space="preserve">                                              L_5M3_7M40X1M50X1M80_ AXIAL</w:t>
      </w:r>
    </w:p>
    <w:p w:rsidR="007A3145" w:rsidRPr="006D75EE" w:rsidRDefault="007A3145" w:rsidP="007A3145">
      <w:pPr>
        <w:tabs>
          <w:tab w:val="left" w:pos="3690"/>
        </w:tabs>
        <w:rPr>
          <w:color w:val="00B050"/>
        </w:rPr>
      </w:pPr>
      <w:r w:rsidRPr="008B7AC7">
        <w:rPr>
          <w:color w:val="00B050"/>
        </w:rPr>
        <w:t xml:space="preserve">                                              L_5M3_13M0X20M0_ RADIAL</w:t>
      </w:r>
    </w:p>
    <w:p w:rsidR="008416F3" w:rsidRDefault="008416F3" w:rsidP="006D75EE">
      <w:pPr>
        <w:tabs>
          <w:tab w:val="left" w:pos="3690"/>
        </w:tabs>
        <w:rPr>
          <w:color w:val="00B050"/>
        </w:rPr>
      </w:pPr>
    </w:p>
    <w:p w:rsidR="00B63B6C" w:rsidRDefault="00B63B6C" w:rsidP="006A25B3">
      <w:pPr>
        <w:pStyle w:val="Heading20"/>
        <w:numPr>
          <w:ilvl w:val="0"/>
          <w:numId w:val="21"/>
        </w:numPr>
      </w:pPr>
      <w:r w:rsidRPr="003501A8">
        <w:rPr>
          <w:color w:val="0000FF"/>
          <w:u w:val="single"/>
        </w:rPr>
        <w:t>FUSE</w:t>
      </w:r>
      <w:r w:rsidRPr="003501A8">
        <w:rPr>
          <w:color w:val="0000FF"/>
        </w:rPr>
        <w:t>:</w:t>
      </w:r>
    </w:p>
    <w:p w:rsidR="00B63B6C" w:rsidRDefault="00153BAD" w:rsidP="00B63B6C">
      <w:pPr>
        <w:pStyle w:val="Heading20"/>
        <w:ind w:firstLine="360"/>
      </w:pPr>
      <w:r>
        <w:rPr>
          <w:noProof/>
        </w:rPr>
        <w:pict>
          <v:shape id="_x0000_s1036" type="#_x0000_t202" style="position:absolute;left:0;text-align:left;margin-left:293.5pt;margin-top:2.65pt;width:185.45pt;height:158.7pt;z-index:251669504;mso-wrap-style:none" filled="f" stroked="f">
            <v:textbox style="mso-fit-shape-to-text:t">
              <w:txbxContent>
                <w:p w:rsidR="00835FA2" w:rsidRDefault="00835FA2">
                  <w:r>
                    <w:rPr>
                      <w:noProof/>
                    </w:rPr>
                    <w:drawing>
                      <wp:inline distT="0" distB="0" distL="0" distR="0">
                        <wp:extent cx="2146300" cy="1924050"/>
                        <wp:effectExtent l="19050" t="0" r="6350" b="0"/>
                        <wp:docPr id="13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6300" cy="1924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63B6C" w:rsidRPr="00327846" w:rsidRDefault="00B63B6C" w:rsidP="006A25B3">
      <w:pPr>
        <w:pStyle w:val="ListParagraph"/>
        <w:numPr>
          <w:ilvl w:val="0"/>
          <w:numId w:val="26"/>
        </w:numPr>
        <w:tabs>
          <w:tab w:val="left" w:pos="3690"/>
        </w:tabs>
        <w:rPr>
          <w:u w:val="single"/>
        </w:rPr>
      </w:pPr>
      <w:r w:rsidRPr="00327846">
        <w:rPr>
          <w:u w:val="single"/>
        </w:rPr>
        <w:t>Standard size:</w:t>
      </w:r>
    </w:p>
    <w:p w:rsidR="00B63B6C" w:rsidRPr="00146424" w:rsidRDefault="00B63B6C" w:rsidP="00B63B6C">
      <w:pPr>
        <w:tabs>
          <w:tab w:val="left" w:pos="3690"/>
        </w:tabs>
        <w:rPr>
          <w:u w:val="single"/>
        </w:rPr>
      </w:pPr>
    </w:p>
    <w:p w:rsidR="00B63B6C" w:rsidRDefault="00B63B6C" w:rsidP="00B63B6C">
      <w:pPr>
        <w:tabs>
          <w:tab w:val="left" w:pos="3690"/>
        </w:tabs>
        <w:rPr>
          <w:b/>
        </w:rPr>
      </w:pPr>
      <w:r>
        <w:t xml:space="preserve">                             </w:t>
      </w:r>
      <w:r w:rsidRPr="00146424">
        <w:rPr>
          <w:b/>
          <w:color w:val="0000FF"/>
        </w:rPr>
        <w:t>F</w:t>
      </w:r>
      <w:r w:rsidRPr="00146424">
        <w:rPr>
          <w:b/>
        </w:rPr>
        <w:t>sizename</w:t>
      </w:r>
      <w:r>
        <w:rPr>
          <w:b/>
        </w:rPr>
        <w:t>_</w:t>
      </w:r>
      <w:r w:rsidRPr="008C00A6">
        <w:rPr>
          <w:b/>
          <w:color w:val="FF00FF"/>
        </w:rPr>
        <w:t>A</w:t>
      </w:r>
      <w:r w:rsidRPr="00146424">
        <w:rPr>
          <w:b/>
        </w:rPr>
        <w:t>_Height</w:t>
      </w:r>
    </w:p>
    <w:p w:rsidR="00327846" w:rsidRPr="00146424" w:rsidRDefault="00327846" w:rsidP="00B63B6C">
      <w:pPr>
        <w:tabs>
          <w:tab w:val="left" w:pos="3690"/>
        </w:tabs>
        <w:rPr>
          <w:b/>
        </w:rPr>
      </w:pPr>
    </w:p>
    <w:p w:rsidR="00B63B6C" w:rsidRDefault="00B63B6C" w:rsidP="00B63B6C">
      <w:pPr>
        <w:tabs>
          <w:tab w:val="left" w:pos="3690"/>
        </w:tabs>
      </w:pPr>
      <w:r>
        <w:t xml:space="preserve">                              Height: in milimeter</w:t>
      </w:r>
      <w:r w:rsidR="00327846">
        <w:t xml:space="preserve"> with 2 decimal digits</w:t>
      </w:r>
    </w:p>
    <w:p w:rsidR="00B63B6C" w:rsidRDefault="00B63B6C" w:rsidP="00B63B6C">
      <w:pPr>
        <w:tabs>
          <w:tab w:val="left" w:pos="3690"/>
        </w:tabs>
        <w:ind w:left="360"/>
      </w:pPr>
      <w:r>
        <w:rPr>
          <w:b/>
          <w:color w:val="FF0000"/>
        </w:rPr>
        <w:t xml:space="preserve">                        A</w:t>
      </w:r>
      <w:r w:rsidRPr="006058F5">
        <w:t>:</w:t>
      </w:r>
      <w:r>
        <w:t xml:space="preserve"> I if sizename follow EIA Inch rule</w:t>
      </w:r>
    </w:p>
    <w:p w:rsidR="00B63B6C" w:rsidRDefault="00B63B6C" w:rsidP="00B63B6C">
      <w:pPr>
        <w:tabs>
          <w:tab w:val="left" w:pos="3690"/>
        </w:tabs>
        <w:ind w:left="360"/>
      </w:pPr>
      <w:r w:rsidRPr="006058F5">
        <w:rPr>
          <w:b/>
        </w:rPr>
        <w:t xml:space="preserve">                             </w:t>
      </w:r>
      <w:r w:rsidRPr="006058F5">
        <w:t>M</w:t>
      </w:r>
      <w:r w:rsidRPr="006058F5">
        <w:rPr>
          <w:b/>
        </w:rPr>
        <w:t xml:space="preserve">: </w:t>
      </w:r>
      <w:r w:rsidRPr="006058F5">
        <w:t>if sizename follow EIA Metric rule</w:t>
      </w:r>
    </w:p>
    <w:p w:rsidR="00327846" w:rsidRDefault="00327846" w:rsidP="00B63B6C">
      <w:pPr>
        <w:tabs>
          <w:tab w:val="left" w:pos="3690"/>
        </w:tabs>
        <w:ind w:left="360"/>
      </w:pPr>
    </w:p>
    <w:p w:rsidR="00B63B6C" w:rsidRPr="00327846" w:rsidRDefault="00B63B6C" w:rsidP="00B63B6C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327846">
        <w:rPr>
          <w:color w:val="00B050"/>
        </w:rPr>
        <w:t>Example: F0</w:t>
      </w:r>
      <w:r w:rsidR="009F0F3A">
        <w:rPr>
          <w:color w:val="00B050"/>
        </w:rPr>
        <w:t>6</w:t>
      </w:r>
      <w:r w:rsidRPr="00327846">
        <w:rPr>
          <w:color w:val="00B050"/>
        </w:rPr>
        <w:t>0</w:t>
      </w:r>
      <w:r w:rsidR="009F0F3A">
        <w:rPr>
          <w:color w:val="00B050"/>
        </w:rPr>
        <w:t>3</w:t>
      </w:r>
      <w:r w:rsidRPr="00327846">
        <w:rPr>
          <w:color w:val="00B050"/>
        </w:rPr>
        <w:t>_I_</w:t>
      </w:r>
      <w:r w:rsidR="009F0F3A">
        <w:rPr>
          <w:color w:val="00B050"/>
        </w:rPr>
        <w:t>0</w:t>
      </w:r>
      <w:r w:rsidRPr="00327846">
        <w:rPr>
          <w:color w:val="00B050"/>
        </w:rPr>
        <w:t>M</w:t>
      </w:r>
      <w:r w:rsidR="009F0F3A">
        <w:rPr>
          <w:color w:val="00B050"/>
        </w:rPr>
        <w:t>64</w:t>
      </w:r>
    </w:p>
    <w:p w:rsidR="00327846" w:rsidRDefault="00327846" w:rsidP="00B63B6C">
      <w:pPr>
        <w:tabs>
          <w:tab w:val="left" w:pos="3690"/>
        </w:tabs>
      </w:pPr>
    </w:p>
    <w:p w:rsidR="00EA7AB9" w:rsidRDefault="00EA7AB9" w:rsidP="00B63B6C">
      <w:pPr>
        <w:tabs>
          <w:tab w:val="left" w:pos="3690"/>
        </w:tabs>
      </w:pPr>
    </w:p>
    <w:p w:rsidR="00EA7AB9" w:rsidRDefault="00EA7AB9" w:rsidP="00B63B6C">
      <w:pPr>
        <w:tabs>
          <w:tab w:val="left" w:pos="3690"/>
        </w:tabs>
      </w:pPr>
    </w:p>
    <w:p w:rsidR="00EA7AB9" w:rsidRDefault="00EA7AB9" w:rsidP="00B63B6C">
      <w:pPr>
        <w:tabs>
          <w:tab w:val="left" w:pos="3690"/>
        </w:tabs>
      </w:pPr>
    </w:p>
    <w:p w:rsidR="00EA7AB9" w:rsidRDefault="00EA7AB9" w:rsidP="00B63B6C">
      <w:pPr>
        <w:tabs>
          <w:tab w:val="left" w:pos="3690"/>
        </w:tabs>
      </w:pPr>
    </w:p>
    <w:p w:rsidR="00B63B6C" w:rsidRDefault="00B63B6C" w:rsidP="006A25B3">
      <w:pPr>
        <w:pStyle w:val="ListParagraph"/>
        <w:numPr>
          <w:ilvl w:val="0"/>
          <w:numId w:val="26"/>
        </w:numPr>
        <w:tabs>
          <w:tab w:val="left" w:pos="3690"/>
        </w:tabs>
        <w:rPr>
          <w:u w:val="single"/>
        </w:rPr>
      </w:pPr>
      <w:r w:rsidRPr="00146424">
        <w:rPr>
          <w:u w:val="single"/>
        </w:rPr>
        <w:t>Other size</w:t>
      </w:r>
    </w:p>
    <w:p w:rsidR="00327846" w:rsidRPr="00146424" w:rsidRDefault="00153BAD" w:rsidP="00327846">
      <w:pPr>
        <w:pStyle w:val="ListParagraph"/>
        <w:tabs>
          <w:tab w:val="left" w:pos="3690"/>
        </w:tabs>
        <w:ind w:left="1440"/>
        <w:rPr>
          <w:u w:val="single"/>
        </w:rPr>
      </w:pPr>
      <w:r w:rsidRPr="00153BAD">
        <w:rPr>
          <w:b/>
          <w:noProof/>
        </w:rPr>
        <w:pict>
          <v:shape id="_x0000_s1038" type="#_x0000_t202" style="position:absolute;left:0;text-align:left;margin-left:301pt;margin-top:6.15pt;width:170.45pt;height:87.2pt;z-index:251670528;mso-wrap-style:none" filled="f" stroked="f">
            <v:textbox style="mso-fit-shape-to-text:t">
              <w:txbxContent>
                <w:p w:rsidR="00835FA2" w:rsidRDefault="00835FA2">
                  <w:r>
                    <w:rPr>
                      <w:noProof/>
                    </w:rPr>
                    <w:drawing>
                      <wp:inline distT="0" distB="0" distL="0" distR="0">
                        <wp:extent cx="1955800" cy="1016000"/>
                        <wp:effectExtent l="19050" t="0" r="635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5800" cy="101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63B6C" w:rsidRPr="00327846" w:rsidRDefault="00B63B6C" w:rsidP="006A25B3">
      <w:pPr>
        <w:pStyle w:val="ListParagraph"/>
        <w:numPr>
          <w:ilvl w:val="0"/>
          <w:numId w:val="27"/>
        </w:numPr>
        <w:tabs>
          <w:tab w:val="left" w:pos="3690"/>
        </w:tabs>
        <w:rPr>
          <w:i/>
          <w:color w:val="F79646" w:themeColor="accent6"/>
        </w:rPr>
      </w:pPr>
      <w:r w:rsidRPr="00327846">
        <w:rPr>
          <w:i/>
          <w:color w:val="F79646" w:themeColor="accent6"/>
        </w:rPr>
        <w:t xml:space="preserve">SMT: </w:t>
      </w:r>
    </w:p>
    <w:p w:rsidR="00327846" w:rsidRDefault="00327846" w:rsidP="00B63B6C">
      <w:pPr>
        <w:tabs>
          <w:tab w:val="left" w:pos="3690"/>
        </w:tabs>
      </w:pPr>
    </w:p>
    <w:p w:rsidR="00B63B6C" w:rsidRDefault="00B63B6C" w:rsidP="00B63B6C">
      <w:pPr>
        <w:tabs>
          <w:tab w:val="left" w:pos="3690"/>
        </w:tabs>
        <w:rPr>
          <w:b/>
        </w:rPr>
      </w:pPr>
      <w:r>
        <w:t xml:space="preserve">                              </w:t>
      </w:r>
      <w:r w:rsidRPr="00146424">
        <w:rPr>
          <w:b/>
          <w:color w:val="0000FF"/>
        </w:rPr>
        <w:t>F</w:t>
      </w:r>
      <w:r w:rsidRPr="00146424">
        <w:rPr>
          <w:b/>
        </w:rPr>
        <w:t>_Pitch_Length</w:t>
      </w:r>
      <w:r w:rsidRPr="00146424">
        <w:rPr>
          <w:b/>
          <w:color w:val="0000FF"/>
        </w:rPr>
        <w:t>X</w:t>
      </w:r>
      <w:r w:rsidRPr="00146424">
        <w:rPr>
          <w:b/>
        </w:rPr>
        <w:t>Width</w:t>
      </w:r>
      <w:r w:rsidRPr="00146424">
        <w:rPr>
          <w:b/>
          <w:color w:val="0000FF"/>
        </w:rPr>
        <w:t>X</w:t>
      </w:r>
      <w:r w:rsidRPr="00146424">
        <w:rPr>
          <w:b/>
        </w:rPr>
        <w:t>Height</w:t>
      </w:r>
    </w:p>
    <w:p w:rsidR="00327846" w:rsidRPr="00146424" w:rsidRDefault="00327846" w:rsidP="00B63B6C">
      <w:pPr>
        <w:tabs>
          <w:tab w:val="left" w:pos="3690"/>
        </w:tabs>
        <w:rPr>
          <w:b/>
        </w:rPr>
      </w:pPr>
    </w:p>
    <w:p w:rsidR="00B63B6C" w:rsidRDefault="00B63B6C" w:rsidP="00B63B6C">
      <w:pPr>
        <w:tabs>
          <w:tab w:val="left" w:pos="3690"/>
        </w:tabs>
      </w:pPr>
      <w:r>
        <w:t xml:space="preserve">                               Pitch,Length, Width, Height: in milimeter</w:t>
      </w:r>
      <w:r w:rsidR="00327846">
        <w:t xml:space="preserve"> with </w:t>
      </w:r>
    </w:p>
    <w:p w:rsidR="00327846" w:rsidRDefault="00327846" w:rsidP="00B63B6C">
      <w:pPr>
        <w:tabs>
          <w:tab w:val="left" w:pos="3690"/>
        </w:tabs>
      </w:pPr>
    </w:p>
    <w:p w:rsidR="00B63B6C" w:rsidRDefault="00B63B6C" w:rsidP="00B63B6C">
      <w:pPr>
        <w:tabs>
          <w:tab w:val="left" w:pos="3690"/>
        </w:tabs>
      </w:pPr>
      <w:r>
        <w:t xml:space="preserve">                              </w:t>
      </w:r>
      <w:r w:rsidRPr="00327846">
        <w:rPr>
          <w:color w:val="00B050"/>
        </w:rPr>
        <w:t>Example: F_</w:t>
      </w:r>
      <w:r w:rsidR="00EA7AB9">
        <w:rPr>
          <w:color w:val="00B050"/>
        </w:rPr>
        <w:t>8M40</w:t>
      </w:r>
      <w:r w:rsidRPr="00327846">
        <w:rPr>
          <w:color w:val="00B050"/>
        </w:rPr>
        <w:t>_</w:t>
      </w:r>
      <w:r w:rsidR="00EA7AB9">
        <w:rPr>
          <w:color w:val="00B050"/>
        </w:rPr>
        <w:t>10</w:t>
      </w:r>
      <w:r w:rsidRPr="00327846">
        <w:rPr>
          <w:color w:val="00B050"/>
        </w:rPr>
        <w:t>M</w:t>
      </w:r>
      <w:r w:rsidR="00EA7AB9">
        <w:rPr>
          <w:color w:val="00B050"/>
        </w:rPr>
        <w:t>1</w:t>
      </w:r>
      <w:r w:rsidRPr="00327846">
        <w:rPr>
          <w:color w:val="00B050"/>
        </w:rPr>
        <w:t>0X</w:t>
      </w:r>
      <w:r w:rsidR="00EA7AB9">
        <w:rPr>
          <w:color w:val="00B050"/>
        </w:rPr>
        <w:t>3</w:t>
      </w:r>
      <w:r w:rsidRPr="00327846">
        <w:rPr>
          <w:color w:val="00B050"/>
        </w:rPr>
        <w:t>M</w:t>
      </w:r>
      <w:r w:rsidR="00EA7AB9">
        <w:rPr>
          <w:color w:val="00B050"/>
        </w:rPr>
        <w:t>12</w:t>
      </w:r>
      <w:r w:rsidRPr="00327846">
        <w:rPr>
          <w:color w:val="00B050"/>
        </w:rPr>
        <w:t>X</w:t>
      </w:r>
      <w:r w:rsidR="00EA7AB9">
        <w:rPr>
          <w:color w:val="00B050"/>
        </w:rPr>
        <w:t>3</w:t>
      </w:r>
      <w:r w:rsidRPr="00327846">
        <w:rPr>
          <w:color w:val="00B050"/>
        </w:rPr>
        <w:t>M</w:t>
      </w:r>
      <w:r w:rsidR="00EA7AB9">
        <w:rPr>
          <w:color w:val="00B050"/>
        </w:rPr>
        <w:t>12</w:t>
      </w:r>
    </w:p>
    <w:p w:rsidR="00327846" w:rsidRDefault="00327846" w:rsidP="00B63B6C">
      <w:pPr>
        <w:tabs>
          <w:tab w:val="left" w:pos="3690"/>
        </w:tabs>
      </w:pPr>
    </w:p>
    <w:p w:rsidR="00B63B6C" w:rsidRPr="00327846" w:rsidRDefault="00153BAD" w:rsidP="006A25B3">
      <w:pPr>
        <w:pStyle w:val="ListParagraph"/>
        <w:numPr>
          <w:ilvl w:val="0"/>
          <w:numId w:val="27"/>
        </w:numPr>
        <w:tabs>
          <w:tab w:val="left" w:pos="3690"/>
        </w:tabs>
        <w:rPr>
          <w:i/>
          <w:color w:val="F79646" w:themeColor="accent6"/>
        </w:rPr>
      </w:pPr>
      <w:r>
        <w:rPr>
          <w:i/>
          <w:noProof/>
          <w:color w:val="F79646" w:themeColor="accent6"/>
        </w:rPr>
        <w:pict>
          <v:shape id="_x0000_s1039" type="#_x0000_t202" style="position:absolute;left:0;text-align:left;margin-left:388pt;margin-top:7.1pt;width:98.5pt;height:142.5pt;z-index:251671552;mso-wrap-style:none" filled="f" stroked="f">
            <v:textbox style="mso-fit-shape-to-text:t">
              <w:txbxContent>
                <w:p w:rsidR="00835FA2" w:rsidRDefault="00835FA2">
                  <w:r>
                    <w:rPr>
                      <w:noProof/>
                    </w:rPr>
                    <w:drawing>
                      <wp:inline distT="0" distB="0" distL="0" distR="0">
                        <wp:extent cx="1066800" cy="1530350"/>
                        <wp:effectExtent l="19050" t="0" r="0" b="0"/>
                        <wp:docPr id="1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153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63B6C" w:rsidRPr="00327846">
        <w:rPr>
          <w:i/>
          <w:color w:val="F79646" w:themeColor="accent6"/>
        </w:rPr>
        <w:t>Through hole:</w:t>
      </w:r>
    </w:p>
    <w:p w:rsidR="00327846" w:rsidRPr="006A542A" w:rsidRDefault="00327846" w:rsidP="00B63B6C">
      <w:pPr>
        <w:tabs>
          <w:tab w:val="left" w:pos="3690"/>
        </w:tabs>
        <w:rPr>
          <w:i/>
        </w:rPr>
      </w:pPr>
    </w:p>
    <w:p w:rsidR="00B63B6C" w:rsidRPr="00146424" w:rsidRDefault="00B63B6C" w:rsidP="00B63B6C">
      <w:pPr>
        <w:tabs>
          <w:tab w:val="left" w:pos="3690"/>
        </w:tabs>
        <w:rPr>
          <w:b/>
        </w:rPr>
      </w:pPr>
      <w:r w:rsidRPr="00146424">
        <w:rPr>
          <w:b/>
        </w:rPr>
        <w:t xml:space="preserve">                              </w:t>
      </w:r>
      <w:r w:rsidRPr="00146424">
        <w:rPr>
          <w:b/>
          <w:color w:val="0000FF"/>
        </w:rPr>
        <w:t>F</w:t>
      </w:r>
      <w:r w:rsidRPr="00146424">
        <w:rPr>
          <w:b/>
        </w:rPr>
        <w:t>_Pitch_Length</w:t>
      </w:r>
      <w:r w:rsidRPr="00146424">
        <w:rPr>
          <w:b/>
          <w:color w:val="0000FF"/>
        </w:rPr>
        <w:t>X</w:t>
      </w:r>
      <w:r w:rsidRPr="00146424">
        <w:rPr>
          <w:b/>
        </w:rPr>
        <w:t>Width</w:t>
      </w:r>
      <w:r w:rsidRPr="00146424">
        <w:rPr>
          <w:b/>
          <w:color w:val="0000FF"/>
        </w:rPr>
        <w:t>X</w:t>
      </w:r>
      <w:r w:rsidRPr="00146424">
        <w:rPr>
          <w:b/>
        </w:rPr>
        <w:t>Height_</w:t>
      </w:r>
      <w:r w:rsidRPr="00146424">
        <w:rPr>
          <w:b/>
          <w:color w:val="0000FF"/>
        </w:rPr>
        <w:t>TH</w:t>
      </w:r>
    </w:p>
    <w:p w:rsidR="00B63B6C" w:rsidRPr="00146424" w:rsidRDefault="00B63B6C" w:rsidP="00B63B6C">
      <w:pPr>
        <w:tabs>
          <w:tab w:val="left" w:pos="3690"/>
        </w:tabs>
        <w:rPr>
          <w:b/>
        </w:rPr>
      </w:pPr>
      <w:r w:rsidRPr="00146424">
        <w:rPr>
          <w:b/>
        </w:rPr>
        <w:t xml:space="preserve">                              </w:t>
      </w:r>
      <w:r w:rsidRPr="00146424">
        <w:rPr>
          <w:b/>
          <w:color w:val="0000FF"/>
        </w:rPr>
        <w:t>F</w:t>
      </w:r>
      <w:r w:rsidRPr="00146424">
        <w:rPr>
          <w:b/>
        </w:rPr>
        <w:t>_Pitch_Length</w:t>
      </w:r>
      <w:r w:rsidRPr="00146424">
        <w:rPr>
          <w:b/>
          <w:color w:val="0000FF"/>
        </w:rPr>
        <w:t>X</w:t>
      </w:r>
      <w:r w:rsidRPr="00146424">
        <w:rPr>
          <w:b/>
        </w:rPr>
        <w:t>Width</w:t>
      </w:r>
      <w:r w:rsidRPr="00146424">
        <w:rPr>
          <w:b/>
          <w:color w:val="0000FF"/>
        </w:rPr>
        <w:t>X</w:t>
      </w:r>
      <w:r w:rsidRPr="00146424">
        <w:rPr>
          <w:b/>
        </w:rPr>
        <w:t>Height_</w:t>
      </w:r>
      <w:r w:rsidRPr="00146424">
        <w:rPr>
          <w:b/>
          <w:color w:val="0000FF"/>
        </w:rPr>
        <w:t>AXIAL</w:t>
      </w:r>
    </w:p>
    <w:p w:rsidR="00B63B6C" w:rsidRDefault="00B63B6C" w:rsidP="00B63B6C">
      <w:pPr>
        <w:tabs>
          <w:tab w:val="left" w:pos="3690"/>
        </w:tabs>
        <w:rPr>
          <w:b/>
          <w:color w:val="0000FF"/>
        </w:rPr>
      </w:pPr>
      <w:r w:rsidRPr="00146424">
        <w:rPr>
          <w:b/>
        </w:rPr>
        <w:t xml:space="preserve">                              </w:t>
      </w:r>
      <w:r w:rsidRPr="00146424">
        <w:rPr>
          <w:b/>
          <w:color w:val="0000FF"/>
        </w:rPr>
        <w:t>F</w:t>
      </w:r>
      <w:r w:rsidRPr="00146424">
        <w:rPr>
          <w:b/>
        </w:rPr>
        <w:t>_Pitch_</w:t>
      </w:r>
      <w:r>
        <w:rPr>
          <w:b/>
        </w:rPr>
        <w:t>Diameter</w:t>
      </w:r>
      <w:r w:rsidRPr="00146424">
        <w:rPr>
          <w:b/>
          <w:color w:val="0000FF"/>
        </w:rPr>
        <w:t>X</w:t>
      </w:r>
      <w:r>
        <w:rPr>
          <w:b/>
        </w:rPr>
        <w:t>Length</w:t>
      </w:r>
      <w:r w:rsidRPr="00146424">
        <w:rPr>
          <w:b/>
        </w:rPr>
        <w:t>_</w:t>
      </w:r>
      <w:r w:rsidRPr="00146424">
        <w:rPr>
          <w:b/>
          <w:color w:val="0000FF"/>
        </w:rPr>
        <w:t>RADIAL</w:t>
      </w:r>
    </w:p>
    <w:p w:rsidR="00327846" w:rsidRPr="00146424" w:rsidRDefault="00327846" w:rsidP="00B63B6C">
      <w:pPr>
        <w:tabs>
          <w:tab w:val="left" w:pos="3690"/>
        </w:tabs>
        <w:rPr>
          <w:b/>
        </w:rPr>
      </w:pPr>
    </w:p>
    <w:p w:rsidR="00327846" w:rsidRDefault="00B63B6C" w:rsidP="00B63B6C">
      <w:pPr>
        <w:tabs>
          <w:tab w:val="left" w:pos="3690"/>
        </w:tabs>
      </w:pPr>
      <w:r>
        <w:t xml:space="preserve">                              Pitch, Length, Width, Diameter, Height: in milimeter</w:t>
      </w:r>
      <w:r w:rsidR="00327846">
        <w:t xml:space="preserve"> with 2 decimal digits</w:t>
      </w:r>
    </w:p>
    <w:p w:rsidR="00B63B6C" w:rsidRDefault="00B63B6C" w:rsidP="00B63B6C">
      <w:pPr>
        <w:tabs>
          <w:tab w:val="left" w:pos="3690"/>
        </w:tabs>
      </w:pPr>
      <w:r>
        <w:tab/>
      </w:r>
    </w:p>
    <w:p w:rsidR="00B63B6C" w:rsidRPr="00327846" w:rsidRDefault="00B63B6C" w:rsidP="00B63B6C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327846">
        <w:rPr>
          <w:color w:val="00B050"/>
        </w:rPr>
        <w:t>Example: F_5M</w:t>
      </w:r>
      <w:r w:rsidR="00136FC1">
        <w:rPr>
          <w:color w:val="00B050"/>
        </w:rPr>
        <w:t>08_8</w:t>
      </w:r>
      <w:r w:rsidRPr="00327846">
        <w:rPr>
          <w:color w:val="00B050"/>
        </w:rPr>
        <w:t>M</w:t>
      </w:r>
      <w:r w:rsidR="00136FC1">
        <w:rPr>
          <w:color w:val="00B050"/>
        </w:rPr>
        <w:t>5</w:t>
      </w:r>
      <w:r w:rsidRPr="00327846">
        <w:rPr>
          <w:color w:val="00B050"/>
        </w:rPr>
        <w:t>0X</w:t>
      </w:r>
      <w:r w:rsidR="00136FC1">
        <w:rPr>
          <w:color w:val="00B050"/>
        </w:rPr>
        <w:t>4</w:t>
      </w:r>
      <w:r w:rsidRPr="00327846">
        <w:rPr>
          <w:color w:val="00B050"/>
        </w:rPr>
        <w:t>M</w:t>
      </w:r>
      <w:r w:rsidR="00136FC1">
        <w:rPr>
          <w:color w:val="00B050"/>
        </w:rPr>
        <w:t>0</w:t>
      </w:r>
      <w:r w:rsidRPr="00327846">
        <w:rPr>
          <w:color w:val="00B050"/>
        </w:rPr>
        <w:t>0X</w:t>
      </w:r>
      <w:r w:rsidR="00136FC1">
        <w:rPr>
          <w:color w:val="00B050"/>
        </w:rPr>
        <w:t>8</w:t>
      </w:r>
      <w:r w:rsidRPr="00327846">
        <w:rPr>
          <w:color w:val="00B050"/>
        </w:rPr>
        <w:t>M</w:t>
      </w:r>
      <w:r w:rsidR="00136FC1">
        <w:rPr>
          <w:color w:val="00B050"/>
        </w:rPr>
        <w:t>0</w:t>
      </w:r>
      <w:r w:rsidRPr="00327846">
        <w:rPr>
          <w:color w:val="00B050"/>
        </w:rPr>
        <w:t>0_TH</w:t>
      </w:r>
    </w:p>
    <w:p w:rsidR="00B63B6C" w:rsidRPr="00327846" w:rsidRDefault="00B63B6C" w:rsidP="00B63B6C">
      <w:pPr>
        <w:tabs>
          <w:tab w:val="left" w:pos="3690"/>
        </w:tabs>
        <w:rPr>
          <w:color w:val="00B050"/>
        </w:rPr>
      </w:pPr>
      <w:r w:rsidRPr="00327846">
        <w:rPr>
          <w:color w:val="00B050"/>
        </w:rPr>
        <w:t xml:space="preserve">                                              F_5M</w:t>
      </w:r>
      <w:r w:rsidR="00136FC1">
        <w:rPr>
          <w:color w:val="00B050"/>
        </w:rPr>
        <w:t>08</w:t>
      </w:r>
      <w:r w:rsidRPr="00327846">
        <w:rPr>
          <w:color w:val="00B050"/>
        </w:rPr>
        <w:t>_</w:t>
      </w:r>
      <w:r w:rsidR="00136FC1">
        <w:rPr>
          <w:color w:val="00B050"/>
        </w:rPr>
        <w:t>8</w:t>
      </w:r>
      <w:r w:rsidR="00136FC1" w:rsidRPr="00327846">
        <w:rPr>
          <w:color w:val="00B050"/>
        </w:rPr>
        <w:t>M</w:t>
      </w:r>
      <w:r w:rsidR="00136FC1">
        <w:rPr>
          <w:color w:val="00B050"/>
        </w:rPr>
        <w:t>5</w:t>
      </w:r>
      <w:r w:rsidR="00136FC1" w:rsidRPr="00327846">
        <w:rPr>
          <w:color w:val="00B050"/>
        </w:rPr>
        <w:t>0X</w:t>
      </w:r>
      <w:r w:rsidR="00136FC1">
        <w:rPr>
          <w:color w:val="00B050"/>
        </w:rPr>
        <w:t>4</w:t>
      </w:r>
      <w:r w:rsidR="00136FC1" w:rsidRPr="00327846">
        <w:rPr>
          <w:color w:val="00B050"/>
        </w:rPr>
        <w:t>M</w:t>
      </w:r>
      <w:r w:rsidR="00136FC1">
        <w:rPr>
          <w:color w:val="00B050"/>
        </w:rPr>
        <w:t>0</w:t>
      </w:r>
      <w:r w:rsidR="00136FC1" w:rsidRPr="00327846">
        <w:rPr>
          <w:color w:val="00B050"/>
        </w:rPr>
        <w:t>0X</w:t>
      </w:r>
      <w:r w:rsidR="00136FC1">
        <w:rPr>
          <w:color w:val="00B050"/>
        </w:rPr>
        <w:t>8</w:t>
      </w:r>
      <w:r w:rsidR="00136FC1" w:rsidRPr="00327846">
        <w:rPr>
          <w:color w:val="00B050"/>
        </w:rPr>
        <w:t>M</w:t>
      </w:r>
      <w:r w:rsidR="00136FC1">
        <w:rPr>
          <w:color w:val="00B050"/>
        </w:rPr>
        <w:t>0</w:t>
      </w:r>
      <w:r w:rsidR="00136FC1" w:rsidRPr="00327846">
        <w:rPr>
          <w:color w:val="00B050"/>
        </w:rPr>
        <w:t>0</w:t>
      </w:r>
      <w:r w:rsidRPr="00327846">
        <w:rPr>
          <w:color w:val="00B050"/>
        </w:rPr>
        <w:t>_ AXIAL</w:t>
      </w:r>
    </w:p>
    <w:p w:rsidR="008B7AC7" w:rsidRDefault="00B63B6C" w:rsidP="00B63B6C">
      <w:pPr>
        <w:tabs>
          <w:tab w:val="left" w:pos="3690"/>
        </w:tabs>
        <w:rPr>
          <w:color w:val="00B050"/>
        </w:rPr>
      </w:pPr>
      <w:r w:rsidRPr="00327846">
        <w:rPr>
          <w:color w:val="00B050"/>
        </w:rPr>
        <w:t xml:space="preserve">                                              F_5M</w:t>
      </w:r>
      <w:r w:rsidR="00136FC1">
        <w:rPr>
          <w:color w:val="00B050"/>
        </w:rPr>
        <w:t>08</w:t>
      </w:r>
      <w:r w:rsidRPr="00327846">
        <w:rPr>
          <w:color w:val="00B050"/>
        </w:rPr>
        <w:t>_</w:t>
      </w:r>
      <w:r w:rsidR="00136FC1">
        <w:rPr>
          <w:color w:val="00B050"/>
        </w:rPr>
        <w:t>8</w:t>
      </w:r>
      <w:r w:rsidR="00136FC1" w:rsidRPr="00327846">
        <w:rPr>
          <w:color w:val="00B050"/>
        </w:rPr>
        <w:t>M</w:t>
      </w:r>
      <w:r w:rsidR="00136FC1">
        <w:rPr>
          <w:color w:val="00B050"/>
        </w:rPr>
        <w:t>5</w:t>
      </w:r>
      <w:r w:rsidR="00136FC1" w:rsidRPr="00327846">
        <w:rPr>
          <w:color w:val="00B050"/>
        </w:rPr>
        <w:t>0X</w:t>
      </w:r>
      <w:r w:rsidR="00136FC1">
        <w:rPr>
          <w:color w:val="00B050"/>
        </w:rPr>
        <w:t>4</w:t>
      </w:r>
      <w:r w:rsidR="00136FC1" w:rsidRPr="00327846">
        <w:rPr>
          <w:color w:val="00B050"/>
        </w:rPr>
        <w:t>M</w:t>
      </w:r>
      <w:r w:rsidR="00136FC1">
        <w:rPr>
          <w:color w:val="00B050"/>
        </w:rPr>
        <w:t>0</w:t>
      </w:r>
      <w:r w:rsidR="00136FC1" w:rsidRPr="00327846">
        <w:rPr>
          <w:color w:val="00B050"/>
        </w:rPr>
        <w:t>0</w:t>
      </w:r>
      <w:r w:rsidRPr="00327846">
        <w:rPr>
          <w:color w:val="00B050"/>
        </w:rPr>
        <w:t>_ RADIAL</w:t>
      </w:r>
    </w:p>
    <w:p w:rsidR="000A0C0B" w:rsidRDefault="000A0C0B" w:rsidP="00B63B6C">
      <w:pPr>
        <w:tabs>
          <w:tab w:val="left" w:pos="3690"/>
        </w:tabs>
        <w:rPr>
          <w:color w:val="00B050"/>
        </w:rPr>
      </w:pPr>
    </w:p>
    <w:p w:rsidR="00136FC1" w:rsidRPr="00136FC1" w:rsidRDefault="00136FC1" w:rsidP="006A25B3">
      <w:pPr>
        <w:pStyle w:val="Heading20"/>
        <w:numPr>
          <w:ilvl w:val="0"/>
          <w:numId w:val="21"/>
        </w:numPr>
        <w:rPr>
          <w:color w:val="0000FF"/>
          <w:u w:val="single"/>
        </w:rPr>
      </w:pPr>
      <w:r w:rsidRPr="003501A8">
        <w:rPr>
          <w:color w:val="0000FF"/>
          <w:u w:val="single"/>
        </w:rPr>
        <w:t>F</w:t>
      </w:r>
      <w:r>
        <w:rPr>
          <w:color w:val="0000FF"/>
          <w:u w:val="single"/>
        </w:rPr>
        <w:t>ERRITE BEAD</w:t>
      </w:r>
      <w:r w:rsidRPr="00136FC1">
        <w:rPr>
          <w:color w:val="0000FF"/>
          <w:u w:val="single"/>
        </w:rPr>
        <w:t>:</w:t>
      </w:r>
    </w:p>
    <w:p w:rsidR="00136FC1" w:rsidRDefault="00153BAD" w:rsidP="00136FC1">
      <w:pPr>
        <w:pStyle w:val="Heading20"/>
        <w:ind w:firstLine="360"/>
      </w:pPr>
      <w:r>
        <w:rPr>
          <w:noProof/>
        </w:rPr>
        <w:pict>
          <v:shape id="_x0000_s1040" type="#_x0000_t202" style="position:absolute;left:0;text-align:left;margin-left:302pt;margin-top:6.65pt;width:168.5pt;height:107pt;z-index:251672576;mso-wrap-style:none" filled="f" stroked="f">
            <v:textbox style="mso-fit-shape-to-text:t">
              <w:txbxContent>
                <w:p w:rsidR="00835FA2" w:rsidRDefault="00835FA2">
                  <w:r>
                    <w:rPr>
                      <w:noProof/>
                    </w:rPr>
                    <w:drawing>
                      <wp:inline distT="0" distB="0" distL="0" distR="0">
                        <wp:extent cx="1955800" cy="819150"/>
                        <wp:effectExtent l="19050" t="0" r="6350" b="0"/>
                        <wp:docPr id="1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5800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36FC1" w:rsidRDefault="00136FC1" w:rsidP="006A25B3">
      <w:pPr>
        <w:pStyle w:val="ListParagraph"/>
        <w:numPr>
          <w:ilvl w:val="0"/>
          <w:numId w:val="28"/>
        </w:numPr>
        <w:tabs>
          <w:tab w:val="left" w:pos="3690"/>
        </w:tabs>
        <w:rPr>
          <w:u w:val="single"/>
        </w:rPr>
      </w:pPr>
      <w:r w:rsidRPr="00136FC1">
        <w:rPr>
          <w:u w:val="single"/>
        </w:rPr>
        <w:t>Standard size:</w:t>
      </w:r>
    </w:p>
    <w:p w:rsidR="00136FC1" w:rsidRPr="00136FC1" w:rsidRDefault="00136FC1" w:rsidP="00136FC1">
      <w:pPr>
        <w:pStyle w:val="ListParagraph"/>
        <w:tabs>
          <w:tab w:val="left" w:pos="3690"/>
        </w:tabs>
        <w:ind w:left="1440"/>
        <w:rPr>
          <w:u w:val="single"/>
        </w:rPr>
      </w:pPr>
    </w:p>
    <w:p w:rsidR="00136FC1" w:rsidRDefault="00136FC1" w:rsidP="00136FC1">
      <w:pPr>
        <w:tabs>
          <w:tab w:val="left" w:pos="3690"/>
        </w:tabs>
        <w:rPr>
          <w:b/>
        </w:rPr>
      </w:pPr>
      <w:r>
        <w:t xml:space="preserve">                             </w:t>
      </w:r>
      <w:r w:rsidRPr="003501A8">
        <w:rPr>
          <w:b/>
          <w:color w:val="0000FF"/>
        </w:rPr>
        <w:t>F</w:t>
      </w:r>
      <w:r>
        <w:rPr>
          <w:b/>
          <w:color w:val="0000FF"/>
        </w:rPr>
        <w:t>B</w:t>
      </w:r>
      <w:r w:rsidRPr="003501A8">
        <w:rPr>
          <w:b/>
        </w:rPr>
        <w:t>sizename</w:t>
      </w:r>
      <w:r>
        <w:rPr>
          <w:b/>
        </w:rPr>
        <w:t>_</w:t>
      </w:r>
      <w:r w:rsidRPr="008C00A6">
        <w:rPr>
          <w:b/>
          <w:color w:val="FF00FF"/>
        </w:rPr>
        <w:t>A</w:t>
      </w:r>
      <w:r w:rsidRPr="003501A8">
        <w:rPr>
          <w:b/>
        </w:rPr>
        <w:t>_Height</w:t>
      </w:r>
    </w:p>
    <w:p w:rsidR="00136FC1" w:rsidRPr="003501A8" w:rsidRDefault="00136FC1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</w:pPr>
      <w:r>
        <w:t xml:space="preserve">                              Height: in milimeter with 2 decimal digits</w:t>
      </w:r>
    </w:p>
    <w:p w:rsidR="00136FC1" w:rsidRDefault="00136FC1" w:rsidP="00136FC1">
      <w:pPr>
        <w:tabs>
          <w:tab w:val="left" w:pos="3690"/>
        </w:tabs>
        <w:ind w:left="360"/>
      </w:pPr>
      <w:r>
        <w:rPr>
          <w:b/>
          <w:color w:val="FF0000"/>
        </w:rPr>
        <w:t xml:space="preserve">                        A</w:t>
      </w:r>
      <w:r w:rsidRPr="006058F5">
        <w:t>:</w:t>
      </w:r>
      <w:r>
        <w:t xml:space="preserve"> I if sizename follow EIA Inch rule</w:t>
      </w:r>
    </w:p>
    <w:p w:rsidR="00136FC1" w:rsidRDefault="00136FC1" w:rsidP="00136FC1">
      <w:pPr>
        <w:tabs>
          <w:tab w:val="left" w:pos="3690"/>
        </w:tabs>
        <w:ind w:left="360"/>
      </w:pPr>
      <w:r w:rsidRPr="006058F5">
        <w:rPr>
          <w:b/>
        </w:rPr>
        <w:t xml:space="preserve">                             </w:t>
      </w:r>
      <w:r w:rsidRPr="006058F5">
        <w:t>M</w:t>
      </w:r>
      <w:r w:rsidRPr="006058F5">
        <w:rPr>
          <w:b/>
        </w:rPr>
        <w:t xml:space="preserve">: </w:t>
      </w:r>
      <w:r w:rsidRPr="006058F5">
        <w:t>if sizename follow EIA Metric rule</w:t>
      </w:r>
    </w:p>
    <w:p w:rsidR="00136FC1" w:rsidRDefault="00136FC1" w:rsidP="00136FC1">
      <w:pPr>
        <w:tabs>
          <w:tab w:val="left" w:pos="3690"/>
        </w:tabs>
        <w:ind w:left="360"/>
      </w:pPr>
    </w:p>
    <w:p w:rsidR="00136FC1" w:rsidRPr="00136FC1" w:rsidRDefault="00136FC1" w:rsidP="00136FC1">
      <w:pPr>
        <w:tabs>
          <w:tab w:val="left" w:pos="3690"/>
        </w:tabs>
        <w:rPr>
          <w:color w:val="00B050"/>
        </w:rPr>
      </w:pPr>
      <w:r>
        <w:t xml:space="preserve">                             </w:t>
      </w:r>
      <w:r w:rsidRPr="00136FC1">
        <w:rPr>
          <w:color w:val="00B050"/>
        </w:rPr>
        <w:t>Example: FB</w:t>
      </w:r>
      <w:r w:rsidR="00B2361A">
        <w:rPr>
          <w:color w:val="00B050"/>
        </w:rPr>
        <w:t>0402</w:t>
      </w:r>
      <w:r w:rsidRPr="00136FC1">
        <w:rPr>
          <w:color w:val="00B050"/>
        </w:rPr>
        <w:t>_I_</w:t>
      </w:r>
      <w:r w:rsidR="00B2361A">
        <w:rPr>
          <w:color w:val="00B050"/>
        </w:rPr>
        <w:t>0</w:t>
      </w:r>
      <w:r w:rsidRPr="00136FC1">
        <w:rPr>
          <w:color w:val="00B050"/>
        </w:rPr>
        <w:t>M</w:t>
      </w:r>
      <w:r w:rsidR="00B2361A">
        <w:rPr>
          <w:color w:val="00B050"/>
        </w:rPr>
        <w:t>5</w:t>
      </w:r>
      <w:r w:rsidRPr="00136FC1">
        <w:rPr>
          <w:color w:val="00B050"/>
        </w:rPr>
        <w:t>5</w:t>
      </w:r>
    </w:p>
    <w:p w:rsidR="00136FC1" w:rsidRDefault="00153BAD" w:rsidP="00136FC1">
      <w:pPr>
        <w:tabs>
          <w:tab w:val="left" w:pos="3690"/>
        </w:tabs>
      </w:pPr>
      <w:r w:rsidRPr="00153BAD">
        <w:rPr>
          <w:noProof/>
          <w:u w:val="single"/>
        </w:rPr>
        <w:pict>
          <v:shape id="_x0000_s1041" type="#_x0000_t202" style="position:absolute;margin-left:297.5pt;margin-top:6.35pt;width:166.45pt;height:137.7pt;z-index:251673600;mso-wrap-style:none" filled="f" stroked="f">
            <v:textbox style="mso-fit-shape-to-text:t">
              <w:txbxContent>
                <w:p w:rsidR="00835FA2" w:rsidRDefault="00835FA2">
                  <w:r>
                    <w:rPr>
                      <w:noProof/>
                    </w:rPr>
                    <w:drawing>
                      <wp:inline distT="0" distB="0" distL="0" distR="0">
                        <wp:extent cx="1911350" cy="1657350"/>
                        <wp:effectExtent l="19050" t="0" r="0" b="0"/>
                        <wp:docPr id="17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0" cy="1657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36FC1" w:rsidRPr="00136FC1" w:rsidRDefault="00136FC1" w:rsidP="006A25B3">
      <w:pPr>
        <w:pStyle w:val="ListParagraph"/>
        <w:numPr>
          <w:ilvl w:val="0"/>
          <w:numId w:val="28"/>
        </w:numPr>
        <w:tabs>
          <w:tab w:val="left" w:pos="3690"/>
        </w:tabs>
        <w:rPr>
          <w:u w:val="single"/>
        </w:rPr>
      </w:pPr>
      <w:r w:rsidRPr="00136FC1">
        <w:rPr>
          <w:u w:val="single"/>
        </w:rPr>
        <w:t>Other size</w:t>
      </w:r>
      <w:r>
        <w:rPr>
          <w:u w:val="single"/>
        </w:rPr>
        <w:t>:</w:t>
      </w:r>
    </w:p>
    <w:p w:rsidR="00136FC1" w:rsidRDefault="00136FC1" w:rsidP="00136FC1">
      <w:pPr>
        <w:tabs>
          <w:tab w:val="left" w:pos="3690"/>
        </w:tabs>
      </w:pPr>
    </w:p>
    <w:p w:rsidR="00136FC1" w:rsidRPr="00B2361A" w:rsidRDefault="00136FC1" w:rsidP="006A25B3">
      <w:pPr>
        <w:pStyle w:val="ListParagraph"/>
        <w:numPr>
          <w:ilvl w:val="0"/>
          <w:numId w:val="29"/>
        </w:numPr>
        <w:tabs>
          <w:tab w:val="left" w:pos="3690"/>
        </w:tabs>
        <w:rPr>
          <w:i/>
          <w:color w:val="F79646" w:themeColor="accent6"/>
        </w:rPr>
      </w:pPr>
      <w:r w:rsidRPr="00B2361A">
        <w:rPr>
          <w:i/>
          <w:color w:val="F79646" w:themeColor="accent6"/>
        </w:rPr>
        <w:t xml:space="preserve">SMT: </w:t>
      </w:r>
    </w:p>
    <w:p w:rsidR="00136FC1" w:rsidRPr="00C93ABB" w:rsidRDefault="00136FC1" w:rsidP="00136FC1">
      <w:pPr>
        <w:tabs>
          <w:tab w:val="left" w:pos="3690"/>
        </w:tabs>
        <w:rPr>
          <w:i/>
        </w:rPr>
      </w:pPr>
    </w:p>
    <w:p w:rsidR="00136FC1" w:rsidRDefault="00136FC1" w:rsidP="00136FC1">
      <w:pPr>
        <w:tabs>
          <w:tab w:val="left" w:pos="3690"/>
        </w:tabs>
        <w:rPr>
          <w:b/>
        </w:rPr>
      </w:pPr>
      <w:r w:rsidRPr="003501A8">
        <w:rPr>
          <w:b/>
        </w:rPr>
        <w:t xml:space="preserve">                              </w:t>
      </w:r>
      <w:r w:rsidRPr="003501A8">
        <w:rPr>
          <w:b/>
          <w:color w:val="0000FF"/>
        </w:rPr>
        <w:t>F</w:t>
      </w:r>
      <w:r>
        <w:rPr>
          <w:b/>
          <w:color w:val="0000FF"/>
        </w:rPr>
        <w:t>B</w:t>
      </w:r>
      <w:r w:rsidRPr="003501A8">
        <w:rPr>
          <w:b/>
        </w:rPr>
        <w:t>_Pitch_Length</w:t>
      </w:r>
      <w:r w:rsidRPr="003501A8">
        <w:rPr>
          <w:b/>
          <w:color w:val="0000FF"/>
        </w:rPr>
        <w:t>X</w:t>
      </w:r>
      <w:r w:rsidRPr="003501A8">
        <w:rPr>
          <w:b/>
        </w:rPr>
        <w:t>Width</w:t>
      </w:r>
      <w:r w:rsidRPr="003501A8">
        <w:rPr>
          <w:b/>
          <w:color w:val="0000FF"/>
        </w:rPr>
        <w:t>X</w:t>
      </w:r>
      <w:r w:rsidRPr="003501A8">
        <w:rPr>
          <w:b/>
        </w:rPr>
        <w:t>Height</w:t>
      </w:r>
    </w:p>
    <w:p w:rsidR="00136FC1" w:rsidRPr="003501A8" w:rsidRDefault="00136FC1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</w:pPr>
      <w:r>
        <w:t xml:space="preserve">                               Pitch,Length, Width, Height: in milimeter</w:t>
      </w:r>
    </w:p>
    <w:p w:rsidR="00136FC1" w:rsidRDefault="00136FC1" w:rsidP="00136FC1">
      <w:pPr>
        <w:tabs>
          <w:tab w:val="left" w:pos="3690"/>
        </w:tabs>
      </w:pPr>
      <w:r>
        <w:tab/>
      </w:r>
    </w:p>
    <w:p w:rsidR="00136FC1" w:rsidRDefault="00136FC1" w:rsidP="00136FC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B2361A">
        <w:rPr>
          <w:color w:val="00B050"/>
        </w:rPr>
        <w:t>Example: FB</w:t>
      </w:r>
      <w:r w:rsidR="0018626D">
        <w:rPr>
          <w:color w:val="00B050"/>
        </w:rPr>
        <w:t>_5M08_4</w:t>
      </w:r>
      <w:r w:rsidRPr="00B2361A">
        <w:rPr>
          <w:color w:val="00B050"/>
        </w:rPr>
        <w:t>M</w:t>
      </w:r>
      <w:r w:rsidR="0018626D">
        <w:rPr>
          <w:color w:val="00B050"/>
        </w:rPr>
        <w:t>06</w:t>
      </w:r>
      <w:r w:rsidRPr="00B2361A">
        <w:rPr>
          <w:color w:val="00B050"/>
        </w:rPr>
        <w:t>X</w:t>
      </w:r>
      <w:r w:rsidR="0018626D">
        <w:rPr>
          <w:color w:val="00B050"/>
        </w:rPr>
        <w:t>3</w:t>
      </w:r>
      <w:r w:rsidRPr="00B2361A">
        <w:rPr>
          <w:color w:val="00B050"/>
        </w:rPr>
        <w:t>M</w:t>
      </w:r>
      <w:r w:rsidR="0018626D">
        <w:rPr>
          <w:color w:val="00B050"/>
        </w:rPr>
        <w:t>05</w:t>
      </w:r>
      <w:r w:rsidRPr="00B2361A">
        <w:rPr>
          <w:color w:val="00B050"/>
        </w:rPr>
        <w:t>X</w:t>
      </w:r>
      <w:r w:rsidR="0018626D">
        <w:rPr>
          <w:color w:val="00B050"/>
        </w:rPr>
        <w:t>3</w:t>
      </w:r>
      <w:r w:rsidRPr="00B2361A">
        <w:rPr>
          <w:color w:val="00B050"/>
        </w:rPr>
        <w:t>M</w:t>
      </w:r>
      <w:r w:rsidR="0018626D">
        <w:rPr>
          <w:color w:val="00B050"/>
        </w:rPr>
        <w:t>05</w:t>
      </w:r>
    </w:p>
    <w:p w:rsidR="0018626D" w:rsidRDefault="0018626D" w:rsidP="00136FC1">
      <w:pPr>
        <w:tabs>
          <w:tab w:val="left" w:pos="3690"/>
        </w:tabs>
        <w:rPr>
          <w:color w:val="00B050"/>
        </w:rPr>
      </w:pPr>
    </w:p>
    <w:p w:rsidR="0018626D" w:rsidRPr="00B2361A" w:rsidRDefault="0018626D" w:rsidP="00136FC1">
      <w:pPr>
        <w:tabs>
          <w:tab w:val="left" w:pos="3690"/>
        </w:tabs>
        <w:rPr>
          <w:color w:val="00B050"/>
        </w:rPr>
      </w:pPr>
    </w:p>
    <w:p w:rsidR="00136FC1" w:rsidRDefault="00136FC1" w:rsidP="00136FC1">
      <w:pPr>
        <w:tabs>
          <w:tab w:val="left" w:pos="3690"/>
        </w:tabs>
      </w:pPr>
    </w:p>
    <w:p w:rsidR="00136FC1" w:rsidRPr="00B2361A" w:rsidRDefault="00B2361A" w:rsidP="006A25B3">
      <w:pPr>
        <w:pStyle w:val="ListParagraph"/>
        <w:numPr>
          <w:ilvl w:val="0"/>
          <w:numId w:val="29"/>
        </w:numPr>
        <w:tabs>
          <w:tab w:val="left" w:pos="3690"/>
        </w:tabs>
        <w:rPr>
          <w:i/>
          <w:color w:val="F79646" w:themeColor="accent6"/>
        </w:rPr>
      </w:pPr>
      <w:r>
        <w:rPr>
          <w:i/>
          <w:color w:val="F79646" w:themeColor="accent6"/>
        </w:rPr>
        <w:t>Thr</w:t>
      </w:r>
      <w:r w:rsidR="00136FC1" w:rsidRPr="00B2361A">
        <w:rPr>
          <w:i/>
          <w:color w:val="F79646" w:themeColor="accent6"/>
        </w:rPr>
        <w:t>ough hole:</w:t>
      </w:r>
    </w:p>
    <w:p w:rsidR="00136FC1" w:rsidRPr="00C93ABB" w:rsidRDefault="00153BAD" w:rsidP="00136FC1">
      <w:pPr>
        <w:tabs>
          <w:tab w:val="left" w:pos="3690"/>
        </w:tabs>
        <w:rPr>
          <w:i/>
        </w:rPr>
      </w:pPr>
      <w:r>
        <w:rPr>
          <w:i/>
          <w:noProof/>
        </w:rPr>
        <w:pict>
          <v:shape id="_x0000_s1042" type="#_x0000_t202" style="position:absolute;margin-left:322pt;margin-top:2.55pt;width:141.95pt;height:113.5pt;z-index:251674624;mso-wrap-style:none" filled="f" stroked="f">
            <v:textbox style="mso-fit-shape-to-text:t">
              <w:txbxContent>
                <w:p w:rsidR="00835FA2" w:rsidRDefault="00835FA2">
                  <w:r>
                    <w:rPr>
                      <w:noProof/>
                    </w:rPr>
                    <w:drawing>
                      <wp:inline distT="0" distB="0" distL="0" distR="0">
                        <wp:extent cx="1619250" cy="1587500"/>
                        <wp:effectExtent l="19050" t="0" r="0" b="0"/>
                        <wp:docPr id="18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0" cy="158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36FC1" w:rsidRPr="003501A8" w:rsidRDefault="00136FC1" w:rsidP="00136FC1">
      <w:pPr>
        <w:tabs>
          <w:tab w:val="left" w:pos="3690"/>
        </w:tabs>
        <w:rPr>
          <w:b/>
        </w:rPr>
      </w:pPr>
      <w:r>
        <w:t xml:space="preserve">                              </w:t>
      </w:r>
      <w:r w:rsidRPr="003501A8">
        <w:rPr>
          <w:b/>
          <w:color w:val="0000FF"/>
        </w:rPr>
        <w:t>F</w:t>
      </w:r>
      <w:r>
        <w:rPr>
          <w:b/>
          <w:color w:val="0000FF"/>
        </w:rPr>
        <w:t>B</w:t>
      </w:r>
      <w:r w:rsidRPr="003501A8">
        <w:rPr>
          <w:b/>
        </w:rPr>
        <w:t>_Pitch_Length</w:t>
      </w:r>
      <w:r w:rsidRPr="003501A8">
        <w:rPr>
          <w:b/>
          <w:color w:val="0000FF"/>
        </w:rPr>
        <w:t>X</w:t>
      </w:r>
      <w:r w:rsidRPr="003501A8">
        <w:rPr>
          <w:b/>
        </w:rPr>
        <w:t>Width</w:t>
      </w:r>
      <w:r w:rsidRPr="003501A8">
        <w:rPr>
          <w:b/>
          <w:color w:val="0000FF"/>
        </w:rPr>
        <w:t>X</w:t>
      </w:r>
      <w:r w:rsidRPr="003501A8">
        <w:rPr>
          <w:b/>
        </w:rPr>
        <w:t>Height_</w:t>
      </w:r>
      <w:r w:rsidRPr="003501A8">
        <w:rPr>
          <w:b/>
          <w:color w:val="0000FF"/>
        </w:rPr>
        <w:t>TH</w:t>
      </w:r>
    </w:p>
    <w:p w:rsidR="00136FC1" w:rsidRPr="003501A8" w:rsidRDefault="00136FC1" w:rsidP="00136FC1">
      <w:pPr>
        <w:tabs>
          <w:tab w:val="left" w:pos="3690"/>
        </w:tabs>
        <w:rPr>
          <w:b/>
        </w:rPr>
      </w:pPr>
      <w:r w:rsidRPr="003501A8">
        <w:rPr>
          <w:b/>
        </w:rPr>
        <w:t xml:space="preserve">                              </w:t>
      </w:r>
      <w:r w:rsidRPr="003501A8">
        <w:rPr>
          <w:b/>
          <w:color w:val="0000FF"/>
        </w:rPr>
        <w:t>F</w:t>
      </w:r>
      <w:r>
        <w:rPr>
          <w:b/>
          <w:color w:val="0000FF"/>
        </w:rPr>
        <w:t>B</w:t>
      </w:r>
      <w:r w:rsidRPr="003501A8">
        <w:rPr>
          <w:b/>
        </w:rPr>
        <w:t>_Pitch_Length</w:t>
      </w:r>
      <w:r w:rsidRPr="003501A8">
        <w:rPr>
          <w:b/>
          <w:color w:val="0000FF"/>
        </w:rPr>
        <w:t>X</w:t>
      </w:r>
      <w:r w:rsidRPr="003501A8">
        <w:rPr>
          <w:b/>
        </w:rPr>
        <w:t>Width</w:t>
      </w:r>
      <w:r w:rsidRPr="003501A8">
        <w:rPr>
          <w:b/>
          <w:color w:val="0000FF"/>
        </w:rPr>
        <w:t>X</w:t>
      </w:r>
      <w:r w:rsidRPr="003501A8">
        <w:rPr>
          <w:b/>
        </w:rPr>
        <w:t>Height_</w:t>
      </w:r>
      <w:r w:rsidRPr="003501A8">
        <w:rPr>
          <w:b/>
          <w:color w:val="0000FF"/>
        </w:rPr>
        <w:t>AXIAL</w:t>
      </w:r>
    </w:p>
    <w:p w:rsidR="00136FC1" w:rsidRDefault="00136FC1" w:rsidP="00136FC1">
      <w:pPr>
        <w:tabs>
          <w:tab w:val="left" w:pos="3690"/>
        </w:tabs>
        <w:rPr>
          <w:b/>
          <w:color w:val="0000FF"/>
        </w:rPr>
      </w:pPr>
      <w:r w:rsidRPr="003501A8">
        <w:rPr>
          <w:b/>
          <w:color w:val="0000FF"/>
        </w:rPr>
        <w:t xml:space="preserve">                              F</w:t>
      </w:r>
      <w:r>
        <w:rPr>
          <w:b/>
          <w:color w:val="0000FF"/>
        </w:rPr>
        <w:t>B</w:t>
      </w:r>
      <w:r w:rsidRPr="003501A8">
        <w:rPr>
          <w:b/>
        </w:rPr>
        <w:t>_Pitch_</w:t>
      </w:r>
      <w:r>
        <w:rPr>
          <w:b/>
        </w:rPr>
        <w:t>Diameter</w:t>
      </w:r>
      <w:r w:rsidRPr="003501A8">
        <w:rPr>
          <w:b/>
          <w:color w:val="0000FF"/>
        </w:rPr>
        <w:t>X</w:t>
      </w:r>
      <w:r>
        <w:rPr>
          <w:b/>
        </w:rPr>
        <w:t>Length</w:t>
      </w:r>
      <w:r w:rsidRPr="003501A8">
        <w:rPr>
          <w:b/>
        </w:rPr>
        <w:t>_</w:t>
      </w:r>
      <w:r w:rsidRPr="003501A8">
        <w:rPr>
          <w:b/>
          <w:color w:val="0000FF"/>
        </w:rPr>
        <w:t>RADIAL</w:t>
      </w:r>
    </w:p>
    <w:p w:rsidR="00136FC1" w:rsidRPr="003501A8" w:rsidRDefault="00136FC1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</w:pPr>
      <w:r>
        <w:t xml:space="preserve">                              Pitch, Length, Width,  Diameter, Height: in milimeter</w:t>
      </w:r>
    </w:p>
    <w:p w:rsidR="00136FC1" w:rsidRDefault="00136FC1" w:rsidP="00136FC1">
      <w:pPr>
        <w:tabs>
          <w:tab w:val="left" w:pos="3690"/>
        </w:tabs>
      </w:pPr>
      <w:r>
        <w:tab/>
      </w:r>
    </w:p>
    <w:p w:rsidR="00136FC1" w:rsidRPr="00B2361A" w:rsidRDefault="00136FC1" w:rsidP="00136FC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B2361A">
        <w:rPr>
          <w:color w:val="00B050"/>
        </w:rPr>
        <w:t>Example: FB</w:t>
      </w:r>
      <w:r w:rsidR="0018626D">
        <w:rPr>
          <w:color w:val="00B050"/>
        </w:rPr>
        <w:t>_10</w:t>
      </w:r>
      <w:r w:rsidRPr="00B2361A">
        <w:rPr>
          <w:color w:val="00B050"/>
        </w:rPr>
        <w:t>M3_</w:t>
      </w:r>
      <w:r w:rsidR="00DE1C37">
        <w:rPr>
          <w:color w:val="00B050"/>
        </w:rPr>
        <w:t>3</w:t>
      </w:r>
      <w:r w:rsidRPr="00B2361A">
        <w:rPr>
          <w:color w:val="00B050"/>
        </w:rPr>
        <w:t>M</w:t>
      </w:r>
      <w:r w:rsidR="00DE1C37">
        <w:rPr>
          <w:color w:val="00B050"/>
        </w:rPr>
        <w:t>8</w:t>
      </w:r>
      <w:r w:rsidRPr="00B2361A">
        <w:rPr>
          <w:color w:val="00B050"/>
        </w:rPr>
        <w:t>0X</w:t>
      </w:r>
      <w:r w:rsidR="00DE1C37">
        <w:rPr>
          <w:color w:val="00B050"/>
        </w:rPr>
        <w:t>9</w:t>
      </w:r>
      <w:r w:rsidRPr="00B2361A">
        <w:rPr>
          <w:color w:val="00B050"/>
        </w:rPr>
        <w:t>M</w:t>
      </w:r>
      <w:r w:rsidR="00DE1C37">
        <w:rPr>
          <w:color w:val="00B050"/>
        </w:rPr>
        <w:t>3</w:t>
      </w:r>
      <w:r w:rsidRPr="00B2361A">
        <w:rPr>
          <w:color w:val="00B050"/>
        </w:rPr>
        <w:t>0X1M80_TH</w:t>
      </w:r>
    </w:p>
    <w:p w:rsidR="00136FC1" w:rsidRPr="00B2361A" w:rsidRDefault="00136FC1" w:rsidP="00136FC1">
      <w:pPr>
        <w:tabs>
          <w:tab w:val="left" w:pos="3690"/>
        </w:tabs>
        <w:rPr>
          <w:color w:val="00B050"/>
        </w:rPr>
      </w:pPr>
      <w:r w:rsidRPr="00B2361A">
        <w:rPr>
          <w:color w:val="00B050"/>
        </w:rPr>
        <w:t xml:space="preserve">                                              FB</w:t>
      </w:r>
      <w:r w:rsidR="0018626D">
        <w:rPr>
          <w:color w:val="00B050"/>
        </w:rPr>
        <w:t>_10</w:t>
      </w:r>
      <w:r w:rsidR="00DE1C37">
        <w:rPr>
          <w:color w:val="00B050"/>
        </w:rPr>
        <w:t>M3_3</w:t>
      </w:r>
      <w:r w:rsidRPr="00B2361A">
        <w:rPr>
          <w:color w:val="00B050"/>
        </w:rPr>
        <w:t>M</w:t>
      </w:r>
      <w:r w:rsidR="00DE1C37">
        <w:rPr>
          <w:color w:val="00B050"/>
        </w:rPr>
        <w:t>8</w:t>
      </w:r>
      <w:r w:rsidRPr="00B2361A">
        <w:rPr>
          <w:color w:val="00B050"/>
        </w:rPr>
        <w:t>0X</w:t>
      </w:r>
      <w:r w:rsidR="00DE1C37">
        <w:rPr>
          <w:color w:val="00B050"/>
        </w:rPr>
        <w:t>9</w:t>
      </w:r>
      <w:r w:rsidRPr="00B2361A">
        <w:rPr>
          <w:color w:val="00B050"/>
        </w:rPr>
        <w:t>M</w:t>
      </w:r>
      <w:r w:rsidR="00DE1C37">
        <w:rPr>
          <w:color w:val="00B050"/>
        </w:rPr>
        <w:t>3</w:t>
      </w:r>
      <w:r w:rsidRPr="00B2361A">
        <w:rPr>
          <w:color w:val="00B050"/>
        </w:rPr>
        <w:t>0X</w:t>
      </w:r>
      <w:r w:rsidR="00DE1C37">
        <w:rPr>
          <w:color w:val="00B050"/>
        </w:rPr>
        <w:t>3</w:t>
      </w:r>
      <w:r w:rsidRPr="00B2361A">
        <w:rPr>
          <w:color w:val="00B050"/>
        </w:rPr>
        <w:t>M80_ AXIAL</w:t>
      </w:r>
    </w:p>
    <w:p w:rsidR="00136FC1" w:rsidRPr="00B2361A" w:rsidRDefault="00136FC1" w:rsidP="00136FC1">
      <w:pPr>
        <w:tabs>
          <w:tab w:val="left" w:pos="3690"/>
        </w:tabs>
        <w:rPr>
          <w:color w:val="00B050"/>
        </w:rPr>
      </w:pPr>
      <w:r w:rsidRPr="00B2361A">
        <w:rPr>
          <w:color w:val="00B050"/>
        </w:rPr>
        <w:t xml:space="preserve">                                              FB_</w:t>
      </w:r>
      <w:r w:rsidR="00DE1C37">
        <w:rPr>
          <w:color w:val="00B050"/>
        </w:rPr>
        <w:t>10</w:t>
      </w:r>
      <w:r w:rsidRPr="00B2361A">
        <w:rPr>
          <w:color w:val="00B050"/>
        </w:rPr>
        <w:t>M3_3M</w:t>
      </w:r>
      <w:r w:rsidR="00DE1C37">
        <w:rPr>
          <w:color w:val="00B050"/>
        </w:rPr>
        <w:t>8</w:t>
      </w:r>
      <w:r w:rsidRPr="00B2361A">
        <w:rPr>
          <w:color w:val="00B050"/>
        </w:rPr>
        <w:t>0X</w:t>
      </w:r>
      <w:r w:rsidR="00DE1C37">
        <w:rPr>
          <w:color w:val="00B050"/>
        </w:rPr>
        <w:t>9</w:t>
      </w:r>
      <w:r w:rsidRPr="00B2361A">
        <w:rPr>
          <w:color w:val="00B050"/>
        </w:rPr>
        <w:t>M</w:t>
      </w:r>
      <w:r w:rsidR="00DE1C37">
        <w:rPr>
          <w:color w:val="00B050"/>
        </w:rPr>
        <w:t>3</w:t>
      </w:r>
      <w:r w:rsidRPr="00B2361A">
        <w:rPr>
          <w:color w:val="00B050"/>
        </w:rPr>
        <w:t>0_ RADIAL</w:t>
      </w:r>
    </w:p>
    <w:p w:rsidR="00136FC1" w:rsidRDefault="00136FC1" w:rsidP="00136FC1">
      <w:pPr>
        <w:tabs>
          <w:tab w:val="left" w:pos="3690"/>
        </w:tabs>
      </w:pPr>
    </w:p>
    <w:p w:rsidR="00136FC1" w:rsidRPr="00DE1C37" w:rsidRDefault="00136FC1" w:rsidP="006A25B3">
      <w:pPr>
        <w:pStyle w:val="Heading20"/>
        <w:numPr>
          <w:ilvl w:val="0"/>
          <w:numId w:val="21"/>
        </w:numPr>
        <w:rPr>
          <w:color w:val="0000FF"/>
          <w:u w:val="single"/>
        </w:rPr>
      </w:pPr>
      <w:r w:rsidRPr="00C4436C">
        <w:rPr>
          <w:color w:val="0000FF"/>
          <w:u w:val="single"/>
        </w:rPr>
        <w:t>Resistor</w:t>
      </w:r>
    </w:p>
    <w:p w:rsidR="00136FC1" w:rsidRDefault="00136FC1" w:rsidP="00136FC1">
      <w:pPr>
        <w:pStyle w:val="Heading20"/>
        <w:ind w:firstLine="360"/>
      </w:pPr>
    </w:p>
    <w:p w:rsidR="00136FC1" w:rsidRDefault="00136FC1" w:rsidP="006A25B3">
      <w:pPr>
        <w:pStyle w:val="ListParagraph"/>
        <w:numPr>
          <w:ilvl w:val="1"/>
          <w:numId w:val="21"/>
        </w:numPr>
        <w:tabs>
          <w:tab w:val="left" w:pos="3690"/>
        </w:tabs>
        <w:rPr>
          <w:b/>
        </w:rPr>
      </w:pPr>
      <w:r w:rsidRPr="00DE1C37">
        <w:rPr>
          <w:b/>
        </w:rPr>
        <w:t>Array resistor:</w:t>
      </w:r>
    </w:p>
    <w:p w:rsidR="00497240" w:rsidRPr="00DE1C37" w:rsidRDefault="00497240" w:rsidP="00497240">
      <w:pPr>
        <w:pStyle w:val="ListParagraph"/>
        <w:tabs>
          <w:tab w:val="left" w:pos="3690"/>
        </w:tabs>
        <w:ind w:left="1080"/>
        <w:rPr>
          <w:b/>
        </w:rPr>
      </w:pPr>
    </w:p>
    <w:p w:rsidR="00136FC1" w:rsidRPr="00497240" w:rsidRDefault="00136FC1" w:rsidP="006A25B3">
      <w:pPr>
        <w:pStyle w:val="ListParagraph"/>
        <w:numPr>
          <w:ilvl w:val="0"/>
          <w:numId w:val="30"/>
        </w:numPr>
        <w:tabs>
          <w:tab w:val="left" w:pos="3690"/>
        </w:tabs>
        <w:rPr>
          <w:u w:val="single"/>
        </w:rPr>
      </w:pPr>
      <w:r w:rsidRPr="00497240">
        <w:rPr>
          <w:u w:val="single"/>
        </w:rPr>
        <w:t>Standard size:</w:t>
      </w:r>
    </w:p>
    <w:p w:rsidR="00497240" w:rsidRDefault="00497240" w:rsidP="00497240">
      <w:pPr>
        <w:pStyle w:val="ListParagraph"/>
        <w:tabs>
          <w:tab w:val="left" w:pos="3690"/>
        </w:tabs>
        <w:ind w:left="1425"/>
      </w:pPr>
    </w:p>
    <w:p w:rsidR="00136FC1" w:rsidRDefault="00136FC1" w:rsidP="00136FC1">
      <w:pPr>
        <w:tabs>
          <w:tab w:val="left" w:pos="3690"/>
        </w:tabs>
        <w:ind w:left="360"/>
        <w:rPr>
          <w:b/>
        </w:rPr>
      </w:pPr>
      <w:r>
        <w:t xml:space="preserve">                       </w:t>
      </w:r>
      <w:r w:rsidRPr="003501A8">
        <w:rPr>
          <w:b/>
          <w:color w:val="0000FF"/>
        </w:rPr>
        <w:t>RN</w:t>
      </w:r>
      <w:r w:rsidRPr="003501A8">
        <w:rPr>
          <w:b/>
          <w:color w:val="FF0000"/>
        </w:rPr>
        <w:t>n</w:t>
      </w:r>
      <w:r w:rsidRPr="003501A8">
        <w:rPr>
          <w:b/>
        </w:rPr>
        <w:t>_sizename</w:t>
      </w:r>
      <w:r>
        <w:rPr>
          <w:b/>
        </w:rPr>
        <w:t>_</w:t>
      </w:r>
      <w:r w:rsidRPr="0044390C">
        <w:rPr>
          <w:b/>
          <w:color w:val="FF00FF"/>
        </w:rPr>
        <w:t>A</w:t>
      </w:r>
      <w:r w:rsidRPr="003501A8">
        <w:rPr>
          <w:b/>
        </w:rPr>
        <w:t>_Length</w:t>
      </w:r>
      <w:r w:rsidRPr="003501A8">
        <w:rPr>
          <w:b/>
          <w:color w:val="0000FF"/>
        </w:rPr>
        <w:t>X</w:t>
      </w:r>
      <w:r w:rsidRPr="003501A8">
        <w:rPr>
          <w:b/>
        </w:rPr>
        <w:t>Width</w:t>
      </w:r>
      <w:r w:rsidRPr="003501A8">
        <w:rPr>
          <w:b/>
          <w:color w:val="0000FF"/>
        </w:rPr>
        <w:t>X</w:t>
      </w:r>
      <w:r w:rsidRPr="003501A8">
        <w:rPr>
          <w:b/>
        </w:rPr>
        <w:t>Height</w:t>
      </w:r>
    </w:p>
    <w:p w:rsidR="00497240" w:rsidRPr="003501A8" w:rsidRDefault="00497240" w:rsidP="00136FC1">
      <w:pPr>
        <w:tabs>
          <w:tab w:val="left" w:pos="3690"/>
        </w:tabs>
        <w:ind w:left="360"/>
        <w:rPr>
          <w:b/>
        </w:rPr>
      </w:pPr>
    </w:p>
    <w:p w:rsidR="00136FC1" w:rsidRDefault="00136FC1" w:rsidP="00136FC1">
      <w:pPr>
        <w:tabs>
          <w:tab w:val="left" w:pos="3690"/>
        </w:tabs>
        <w:ind w:left="360"/>
      </w:pPr>
      <w:r>
        <w:t xml:space="preserve">                        </w:t>
      </w:r>
      <w:r w:rsidRPr="00497240">
        <w:rPr>
          <w:color w:val="FF0000"/>
        </w:rPr>
        <w:t>n</w:t>
      </w:r>
      <w:r>
        <w:t>: number of resistors</w:t>
      </w:r>
    </w:p>
    <w:p w:rsidR="00136FC1" w:rsidRDefault="00136FC1" w:rsidP="00136FC1">
      <w:pPr>
        <w:tabs>
          <w:tab w:val="left" w:pos="3690"/>
        </w:tabs>
        <w:ind w:left="360"/>
      </w:pPr>
      <w:r>
        <w:t xml:space="preserve">                        Length, Width, Height: in milimeter</w:t>
      </w:r>
    </w:p>
    <w:p w:rsidR="00136FC1" w:rsidRDefault="00136FC1" w:rsidP="00136FC1">
      <w:pPr>
        <w:tabs>
          <w:tab w:val="left" w:pos="3690"/>
        </w:tabs>
        <w:ind w:left="360"/>
      </w:pPr>
      <w:r>
        <w:rPr>
          <w:b/>
          <w:color w:val="FF0000"/>
        </w:rPr>
        <w:t xml:space="preserve">                        A</w:t>
      </w:r>
      <w:r w:rsidRPr="006058F5">
        <w:t>:</w:t>
      </w:r>
      <w:r>
        <w:t xml:space="preserve"> I :if sizename follow EIA Inch rule</w:t>
      </w:r>
    </w:p>
    <w:p w:rsidR="00136FC1" w:rsidRDefault="00136FC1" w:rsidP="00136FC1">
      <w:pPr>
        <w:tabs>
          <w:tab w:val="left" w:pos="3690"/>
        </w:tabs>
        <w:ind w:left="360"/>
      </w:pPr>
      <w:r w:rsidRPr="006058F5">
        <w:rPr>
          <w:b/>
        </w:rPr>
        <w:t xml:space="preserve">                             </w:t>
      </w:r>
      <w:r w:rsidRPr="006058F5">
        <w:t>M</w:t>
      </w:r>
      <w:r w:rsidRPr="006058F5">
        <w:rPr>
          <w:b/>
        </w:rPr>
        <w:t xml:space="preserve">: </w:t>
      </w:r>
      <w:r w:rsidRPr="006058F5">
        <w:t>if sizename follow EIA Metric rule</w:t>
      </w:r>
    </w:p>
    <w:p w:rsidR="00497240" w:rsidRPr="006058F5" w:rsidRDefault="00497240" w:rsidP="00136FC1">
      <w:pPr>
        <w:tabs>
          <w:tab w:val="left" w:pos="3690"/>
        </w:tabs>
        <w:ind w:left="360"/>
      </w:pPr>
    </w:p>
    <w:p w:rsidR="00136FC1" w:rsidRDefault="00136FC1" w:rsidP="00136FC1">
      <w:pPr>
        <w:tabs>
          <w:tab w:val="left" w:pos="3690"/>
        </w:tabs>
      </w:pPr>
      <w:r>
        <w:t xml:space="preserve">                             </w:t>
      </w:r>
      <w:r w:rsidRPr="00497240">
        <w:rPr>
          <w:color w:val="00B050"/>
        </w:rPr>
        <w:t>Example: RN08_0402_I_</w:t>
      </w:r>
      <w:r w:rsidR="009300AE">
        <w:rPr>
          <w:color w:val="00B050"/>
        </w:rPr>
        <w:t>2</w:t>
      </w:r>
      <w:r w:rsidRPr="00497240">
        <w:rPr>
          <w:color w:val="00B050"/>
        </w:rPr>
        <w:t>M</w:t>
      </w:r>
      <w:r w:rsidR="009300AE">
        <w:rPr>
          <w:color w:val="00B050"/>
        </w:rPr>
        <w:t>0</w:t>
      </w:r>
      <w:r w:rsidRPr="00497240">
        <w:rPr>
          <w:color w:val="00B050"/>
        </w:rPr>
        <w:t>0X1M</w:t>
      </w:r>
      <w:r w:rsidR="009300AE">
        <w:rPr>
          <w:color w:val="00B050"/>
        </w:rPr>
        <w:t>0</w:t>
      </w:r>
      <w:r w:rsidRPr="00497240">
        <w:rPr>
          <w:color w:val="00B050"/>
        </w:rPr>
        <w:t>0X0M</w:t>
      </w:r>
      <w:r w:rsidR="009300AE">
        <w:rPr>
          <w:color w:val="00B050"/>
        </w:rPr>
        <w:t>55</w:t>
      </w:r>
    </w:p>
    <w:p w:rsidR="00497240" w:rsidRDefault="00153BAD" w:rsidP="00136FC1">
      <w:pPr>
        <w:tabs>
          <w:tab w:val="left" w:pos="3690"/>
        </w:tabs>
      </w:pPr>
      <w:r w:rsidRPr="00153BAD">
        <w:rPr>
          <w:b/>
          <w:noProof/>
        </w:rPr>
        <w:pict>
          <v:shape id="_x0000_s1043" type="#_x0000_t202" style="position:absolute;margin-left:-37pt;margin-top:-.1pt;width:171.5pt;height:107pt;z-index:251675648" filled="f" stroked="f">
            <v:textbox>
              <w:txbxContent>
                <w:p w:rsidR="00835FA2" w:rsidRDefault="00835FA2">
                  <w:r w:rsidRPr="00497240">
                    <w:rPr>
                      <w:noProof/>
                    </w:rPr>
                    <w:drawing>
                      <wp:inline distT="0" distB="0" distL="0" distR="0">
                        <wp:extent cx="1995170" cy="1095938"/>
                        <wp:effectExtent l="19050" t="0" r="5080" b="0"/>
                        <wp:docPr id="19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4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5170" cy="10959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97240" w:rsidRDefault="00153BAD" w:rsidP="00136FC1">
      <w:pPr>
        <w:tabs>
          <w:tab w:val="left" w:pos="3690"/>
        </w:tabs>
      </w:pPr>
      <w:r>
        <w:rPr>
          <w:noProof/>
        </w:rPr>
        <w:pict>
          <v:shape id="_x0000_s1044" type="#_x0000_t202" style="position:absolute;margin-left:145.5pt;margin-top:3.9pt;width:330.5pt;height:82.5pt;z-index:251676672" filled="f" stroked="f">
            <v:textbox>
              <w:txbxContent>
                <w:p w:rsidR="00835FA2" w:rsidRDefault="00835FA2">
                  <w:r w:rsidRPr="00497240">
                    <w:rPr>
                      <w:noProof/>
                    </w:rPr>
                    <w:drawing>
                      <wp:inline distT="0" distB="0" distL="0" distR="0">
                        <wp:extent cx="4014470" cy="737273"/>
                        <wp:effectExtent l="19050" t="0" r="5080" b="0"/>
                        <wp:docPr id="20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5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14470" cy="737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97240" w:rsidRDefault="00497240" w:rsidP="00136FC1">
      <w:pPr>
        <w:tabs>
          <w:tab w:val="left" w:pos="3690"/>
        </w:tabs>
      </w:pPr>
    </w:p>
    <w:p w:rsidR="00497240" w:rsidRDefault="00497240" w:rsidP="00136FC1">
      <w:pPr>
        <w:tabs>
          <w:tab w:val="left" w:pos="3690"/>
        </w:tabs>
      </w:pPr>
    </w:p>
    <w:p w:rsidR="00497240" w:rsidRDefault="00497240" w:rsidP="00136FC1">
      <w:pPr>
        <w:tabs>
          <w:tab w:val="left" w:pos="3690"/>
        </w:tabs>
      </w:pPr>
    </w:p>
    <w:p w:rsidR="00497240" w:rsidRDefault="00497240" w:rsidP="00136FC1">
      <w:pPr>
        <w:tabs>
          <w:tab w:val="left" w:pos="3690"/>
        </w:tabs>
      </w:pPr>
    </w:p>
    <w:p w:rsidR="00497240" w:rsidRDefault="00497240" w:rsidP="00136FC1">
      <w:pPr>
        <w:tabs>
          <w:tab w:val="left" w:pos="3690"/>
        </w:tabs>
      </w:pPr>
    </w:p>
    <w:p w:rsidR="00497240" w:rsidRDefault="00497240" w:rsidP="00136FC1">
      <w:pPr>
        <w:tabs>
          <w:tab w:val="left" w:pos="3690"/>
        </w:tabs>
      </w:pPr>
    </w:p>
    <w:p w:rsidR="00136FC1" w:rsidRDefault="00136FC1" w:rsidP="00136FC1">
      <w:pPr>
        <w:tabs>
          <w:tab w:val="left" w:pos="3690"/>
        </w:tabs>
      </w:pPr>
      <w:r>
        <w:lastRenderedPageBreak/>
        <w:t xml:space="preserve">                  </w:t>
      </w:r>
    </w:p>
    <w:p w:rsidR="00136FC1" w:rsidRDefault="00136FC1" w:rsidP="006A25B3">
      <w:pPr>
        <w:pStyle w:val="ListParagraph"/>
        <w:numPr>
          <w:ilvl w:val="0"/>
          <w:numId w:val="30"/>
        </w:numPr>
        <w:tabs>
          <w:tab w:val="left" w:pos="3690"/>
        </w:tabs>
        <w:rPr>
          <w:u w:val="single"/>
        </w:rPr>
      </w:pPr>
      <w:r w:rsidRPr="00497240">
        <w:rPr>
          <w:u w:val="single"/>
        </w:rPr>
        <w:t>Other size</w:t>
      </w:r>
    </w:p>
    <w:p w:rsidR="00497240" w:rsidRPr="00497240" w:rsidRDefault="00153BAD" w:rsidP="00497240">
      <w:pPr>
        <w:pStyle w:val="ListParagraph"/>
        <w:tabs>
          <w:tab w:val="left" w:pos="3690"/>
        </w:tabs>
        <w:ind w:left="1440"/>
        <w:rPr>
          <w:u w:val="single"/>
        </w:rPr>
      </w:pPr>
      <w:r>
        <w:rPr>
          <w:noProof/>
          <w:u w:val="single"/>
        </w:rPr>
        <w:pict>
          <v:shape id="_x0000_s1046" type="#_x0000_t202" style="position:absolute;left:0;text-align:left;margin-left:303.5pt;margin-top:2.25pt;width:171.5pt;height:88pt;z-index:251678720;mso-wrap-style:none" filled="f" stroked="f">
            <v:textbox style="mso-fit-shape-to-text:t">
              <w:txbxContent>
                <w:p w:rsidR="00835FA2" w:rsidRDefault="00835FA2">
                  <w:r>
                    <w:rPr>
                      <w:noProof/>
                    </w:rPr>
                    <w:drawing>
                      <wp:inline distT="0" distB="0" distL="0" distR="0">
                        <wp:extent cx="1993900" cy="863600"/>
                        <wp:effectExtent l="19050" t="0" r="6350" b="0"/>
                        <wp:docPr id="22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3900" cy="863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36FC1" w:rsidRPr="00C77719" w:rsidRDefault="00136FC1" w:rsidP="006A25B3">
      <w:pPr>
        <w:pStyle w:val="ListParagraph"/>
        <w:numPr>
          <w:ilvl w:val="0"/>
          <w:numId w:val="31"/>
        </w:numPr>
        <w:tabs>
          <w:tab w:val="left" w:pos="3690"/>
        </w:tabs>
        <w:rPr>
          <w:i/>
          <w:color w:val="F79646" w:themeColor="accent6"/>
        </w:rPr>
      </w:pPr>
      <w:r w:rsidRPr="00C77719">
        <w:rPr>
          <w:i/>
          <w:color w:val="F79646" w:themeColor="accent6"/>
        </w:rPr>
        <w:t xml:space="preserve">SMT: </w:t>
      </w:r>
    </w:p>
    <w:p w:rsidR="00497240" w:rsidRDefault="00497240" w:rsidP="00136FC1">
      <w:pPr>
        <w:tabs>
          <w:tab w:val="left" w:pos="3690"/>
        </w:tabs>
      </w:pPr>
    </w:p>
    <w:p w:rsidR="00136FC1" w:rsidRDefault="00136FC1" w:rsidP="00136FC1">
      <w:pPr>
        <w:tabs>
          <w:tab w:val="left" w:pos="3690"/>
        </w:tabs>
        <w:rPr>
          <w:b/>
        </w:rPr>
      </w:pPr>
      <w:r>
        <w:t xml:space="preserve">                              </w:t>
      </w:r>
      <w:r w:rsidRPr="003501A8">
        <w:rPr>
          <w:b/>
          <w:color w:val="0000FF"/>
        </w:rPr>
        <w:t>RN</w:t>
      </w:r>
      <w:r w:rsidRPr="003501A8">
        <w:rPr>
          <w:b/>
          <w:color w:val="FF0000"/>
        </w:rPr>
        <w:t>n</w:t>
      </w:r>
      <w:r w:rsidRPr="003501A8">
        <w:rPr>
          <w:b/>
        </w:rPr>
        <w:t>_Length</w:t>
      </w:r>
      <w:r w:rsidRPr="003501A8">
        <w:rPr>
          <w:b/>
          <w:color w:val="0000FF"/>
        </w:rPr>
        <w:t>X</w:t>
      </w:r>
      <w:r w:rsidRPr="003501A8">
        <w:rPr>
          <w:b/>
        </w:rPr>
        <w:t>Width</w:t>
      </w:r>
      <w:r w:rsidRPr="003501A8">
        <w:rPr>
          <w:b/>
          <w:color w:val="0000FF"/>
        </w:rPr>
        <w:t>X</w:t>
      </w:r>
      <w:r w:rsidRPr="003501A8">
        <w:rPr>
          <w:b/>
        </w:rPr>
        <w:t>Height</w:t>
      </w:r>
    </w:p>
    <w:p w:rsidR="00497240" w:rsidRPr="003501A8" w:rsidRDefault="00497240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  <w:ind w:left="360"/>
      </w:pPr>
      <w:r>
        <w:t xml:space="preserve">                         n: number of resistors</w:t>
      </w:r>
    </w:p>
    <w:p w:rsidR="00136FC1" w:rsidRDefault="00136FC1" w:rsidP="00136FC1">
      <w:pPr>
        <w:tabs>
          <w:tab w:val="left" w:pos="3690"/>
        </w:tabs>
      </w:pPr>
      <w:r>
        <w:t xml:space="preserve">                               Length, Width, Height: in milimeter</w:t>
      </w:r>
      <w:r>
        <w:tab/>
      </w:r>
    </w:p>
    <w:p w:rsidR="00C77719" w:rsidRDefault="00C77719" w:rsidP="00136FC1">
      <w:pPr>
        <w:tabs>
          <w:tab w:val="left" w:pos="3690"/>
        </w:tabs>
      </w:pPr>
    </w:p>
    <w:p w:rsidR="00136FC1" w:rsidRPr="00C77719" w:rsidRDefault="00153BAD" w:rsidP="00136FC1">
      <w:pPr>
        <w:tabs>
          <w:tab w:val="left" w:pos="3690"/>
        </w:tabs>
        <w:rPr>
          <w:color w:val="00B050"/>
        </w:rPr>
      </w:pPr>
      <w:r w:rsidRPr="00153BAD">
        <w:rPr>
          <w:noProof/>
          <w:u w:val="single"/>
        </w:rPr>
        <w:pict>
          <v:shape id="_x0000_s1045" type="#_x0000_t202" style="position:absolute;margin-left:306.5pt;margin-top:8.75pt;width:182.5pt;height:128.5pt;z-index:251677696" filled="f" stroked="f">
            <v:textbox>
              <w:txbxContent>
                <w:p w:rsidR="00835FA2" w:rsidRDefault="00835FA2">
                  <w:r>
                    <w:rPr>
                      <w:noProof/>
                    </w:rPr>
                    <w:drawing>
                      <wp:inline distT="0" distB="0" distL="0" distR="0">
                        <wp:extent cx="1885950" cy="1547026"/>
                        <wp:effectExtent l="19050" t="0" r="0" b="0"/>
                        <wp:docPr id="21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5950" cy="15470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36FC1">
        <w:t xml:space="preserve">                              </w:t>
      </w:r>
      <w:r w:rsidR="007247AF">
        <w:rPr>
          <w:color w:val="00B050"/>
        </w:rPr>
        <w:t>Example: RN14</w:t>
      </w:r>
      <w:r w:rsidR="00136FC1" w:rsidRPr="00C77719">
        <w:rPr>
          <w:color w:val="00B050"/>
        </w:rPr>
        <w:t>_</w:t>
      </w:r>
      <w:r w:rsidR="007247AF">
        <w:rPr>
          <w:color w:val="00B050"/>
        </w:rPr>
        <w:t>3</w:t>
      </w:r>
      <w:r w:rsidR="00136FC1" w:rsidRPr="00C77719">
        <w:rPr>
          <w:color w:val="00B050"/>
        </w:rPr>
        <w:t>M</w:t>
      </w:r>
      <w:r w:rsidR="007247AF">
        <w:rPr>
          <w:color w:val="00B050"/>
        </w:rPr>
        <w:t>6</w:t>
      </w:r>
      <w:r w:rsidR="00136FC1" w:rsidRPr="00C77719">
        <w:rPr>
          <w:color w:val="00B050"/>
        </w:rPr>
        <w:t>0X</w:t>
      </w:r>
      <w:r w:rsidR="007247AF">
        <w:rPr>
          <w:color w:val="00B050"/>
        </w:rPr>
        <w:t>3</w:t>
      </w:r>
      <w:r w:rsidR="00136FC1" w:rsidRPr="00C77719">
        <w:rPr>
          <w:color w:val="00B050"/>
        </w:rPr>
        <w:t>M</w:t>
      </w:r>
      <w:r w:rsidR="007247AF">
        <w:rPr>
          <w:color w:val="00B050"/>
        </w:rPr>
        <w:t>9</w:t>
      </w:r>
      <w:r w:rsidR="00136FC1" w:rsidRPr="00C77719">
        <w:rPr>
          <w:color w:val="00B050"/>
        </w:rPr>
        <w:t>0X</w:t>
      </w:r>
      <w:r w:rsidR="007247AF">
        <w:rPr>
          <w:color w:val="00B050"/>
        </w:rPr>
        <w:t>1</w:t>
      </w:r>
      <w:r w:rsidR="00136FC1" w:rsidRPr="00C77719">
        <w:rPr>
          <w:color w:val="00B050"/>
        </w:rPr>
        <w:t>M</w:t>
      </w:r>
      <w:r w:rsidR="007247AF">
        <w:rPr>
          <w:color w:val="00B050"/>
        </w:rPr>
        <w:t>75</w:t>
      </w:r>
    </w:p>
    <w:p w:rsidR="00136FC1" w:rsidRDefault="00136FC1" w:rsidP="00136FC1">
      <w:pPr>
        <w:tabs>
          <w:tab w:val="left" w:pos="3690"/>
        </w:tabs>
      </w:pPr>
    </w:p>
    <w:p w:rsidR="00136FC1" w:rsidRDefault="00136FC1" w:rsidP="006A25B3">
      <w:pPr>
        <w:pStyle w:val="ListParagraph"/>
        <w:numPr>
          <w:ilvl w:val="0"/>
          <w:numId w:val="31"/>
        </w:numPr>
        <w:tabs>
          <w:tab w:val="left" w:pos="3690"/>
        </w:tabs>
        <w:rPr>
          <w:i/>
          <w:color w:val="F79646" w:themeColor="accent6"/>
        </w:rPr>
      </w:pPr>
      <w:r w:rsidRPr="00C77719">
        <w:rPr>
          <w:i/>
          <w:color w:val="F79646" w:themeColor="accent6"/>
        </w:rPr>
        <w:t>Through hole:</w:t>
      </w:r>
    </w:p>
    <w:p w:rsidR="00C77719" w:rsidRPr="00C77719" w:rsidRDefault="00C77719" w:rsidP="00C77719">
      <w:pPr>
        <w:pStyle w:val="ListParagraph"/>
        <w:tabs>
          <w:tab w:val="left" w:pos="3690"/>
        </w:tabs>
        <w:ind w:left="1800"/>
        <w:rPr>
          <w:i/>
          <w:color w:val="F79646" w:themeColor="accent6"/>
        </w:rPr>
      </w:pPr>
    </w:p>
    <w:p w:rsidR="00136FC1" w:rsidRDefault="00136FC1" w:rsidP="00136FC1">
      <w:pPr>
        <w:tabs>
          <w:tab w:val="left" w:pos="3690"/>
        </w:tabs>
        <w:rPr>
          <w:b/>
          <w:color w:val="0000FF"/>
        </w:rPr>
      </w:pPr>
      <w:r>
        <w:rPr>
          <w:b/>
          <w:color w:val="0000FF"/>
        </w:rPr>
        <w:t xml:space="preserve">                              </w:t>
      </w:r>
      <w:r w:rsidRPr="003501A8">
        <w:rPr>
          <w:b/>
          <w:color w:val="0000FF"/>
        </w:rPr>
        <w:t>RN</w:t>
      </w:r>
      <w:r w:rsidRPr="003501A8">
        <w:rPr>
          <w:b/>
          <w:color w:val="FF0000"/>
        </w:rPr>
        <w:t>n</w:t>
      </w:r>
      <w:r w:rsidRPr="003501A8">
        <w:rPr>
          <w:b/>
        </w:rPr>
        <w:t>_Length</w:t>
      </w:r>
      <w:r w:rsidRPr="003501A8">
        <w:rPr>
          <w:b/>
          <w:color w:val="0000FF"/>
        </w:rPr>
        <w:t>X</w:t>
      </w:r>
      <w:r w:rsidRPr="003501A8">
        <w:rPr>
          <w:b/>
        </w:rPr>
        <w:t>Width</w:t>
      </w:r>
      <w:r w:rsidRPr="003501A8">
        <w:rPr>
          <w:b/>
          <w:color w:val="0000FF"/>
        </w:rPr>
        <w:t>X</w:t>
      </w:r>
      <w:r w:rsidRPr="003501A8">
        <w:rPr>
          <w:b/>
        </w:rPr>
        <w:t>Height _</w:t>
      </w:r>
      <w:r w:rsidRPr="003501A8">
        <w:rPr>
          <w:b/>
          <w:color w:val="0000FF"/>
        </w:rPr>
        <w:t>TH</w:t>
      </w:r>
    </w:p>
    <w:p w:rsidR="00C77719" w:rsidRPr="003501A8" w:rsidRDefault="00C77719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  <w:ind w:left="360"/>
      </w:pPr>
      <w:r>
        <w:t xml:space="preserve">                         n: number of inductors</w:t>
      </w:r>
    </w:p>
    <w:p w:rsidR="00136FC1" w:rsidRDefault="00136FC1" w:rsidP="00136FC1">
      <w:pPr>
        <w:tabs>
          <w:tab w:val="left" w:pos="3690"/>
        </w:tabs>
      </w:pPr>
      <w:r>
        <w:t xml:space="preserve">                               Length, Width, Height: in milimeter</w:t>
      </w:r>
      <w:r>
        <w:tab/>
      </w:r>
    </w:p>
    <w:p w:rsidR="00C77719" w:rsidRDefault="00C77719" w:rsidP="00136FC1">
      <w:pPr>
        <w:tabs>
          <w:tab w:val="left" w:pos="3690"/>
        </w:tabs>
      </w:pPr>
    </w:p>
    <w:p w:rsidR="00136FC1" w:rsidRDefault="00136FC1" w:rsidP="00136FC1">
      <w:pPr>
        <w:tabs>
          <w:tab w:val="left" w:pos="3690"/>
        </w:tabs>
      </w:pPr>
      <w:r>
        <w:t xml:space="preserve">                              </w:t>
      </w:r>
      <w:r w:rsidRPr="00C77719">
        <w:rPr>
          <w:color w:val="00B050"/>
        </w:rPr>
        <w:t>Example: RN</w:t>
      </w:r>
      <w:r w:rsidR="00437F88">
        <w:rPr>
          <w:color w:val="00B050"/>
        </w:rPr>
        <w:t>3</w:t>
      </w:r>
      <w:r w:rsidRPr="00C77719">
        <w:rPr>
          <w:color w:val="00B050"/>
        </w:rPr>
        <w:t>_</w:t>
      </w:r>
      <w:r w:rsidR="00437F88">
        <w:rPr>
          <w:color w:val="00B050"/>
        </w:rPr>
        <w:t>38M1</w:t>
      </w:r>
      <w:r w:rsidRPr="00C77719">
        <w:rPr>
          <w:color w:val="00B050"/>
        </w:rPr>
        <w:t>0X</w:t>
      </w:r>
      <w:r w:rsidR="00437F88">
        <w:rPr>
          <w:color w:val="00B050"/>
        </w:rPr>
        <w:t>2</w:t>
      </w:r>
      <w:r w:rsidRPr="00C77719">
        <w:rPr>
          <w:color w:val="00B050"/>
        </w:rPr>
        <w:t>M</w:t>
      </w:r>
      <w:r w:rsidR="00437F88">
        <w:rPr>
          <w:color w:val="00B050"/>
        </w:rPr>
        <w:t>29</w:t>
      </w:r>
      <w:r w:rsidRPr="00C77719">
        <w:rPr>
          <w:color w:val="00B050"/>
        </w:rPr>
        <w:t>X</w:t>
      </w:r>
      <w:r w:rsidR="00437F88">
        <w:rPr>
          <w:color w:val="00B050"/>
        </w:rPr>
        <w:t>17</w:t>
      </w:r>
      <w:r w:rsidRPr="00C77719">
        <w:rPr>
          <w:color w:val="00B050"/>
        </w:rPr>
        <w:t>M</w:t>
      </w:r>
      <w:r w:rsidR="00437F88">
        <w:rPr>
          <w:color w:val="00B050"/>
        </w:rPr>
        <w:t>27</w:t>
      </w:r>
      <w:r w:rsidRPr="00C77719">
        <w:rPr>
          <w:color w:val="00B050"/>
        </w:rPr>
        <w:t>_TH</w:t>
      </w:r>
    </w:p>
    <w:p w:rsidR="00136FC1" w:rsidRDefault="00136FC1" w:rsidP="00136FC1">
      <w:pPr>
        <w:tabs>
          <w:tab w:val="left" w:pos="3690"/>
        </w:tabs>
      </w:pPr>
    </w:p>
    <w:p w:rsidR="00136FC1" w:rsidRDefault="00136FC1" w:rsidP="006A25B3">
      <w:pPr>
        <w:pStyle w:val="ListParagraph"/>
        <w:numPr>
          <w:ilvl w:val="1"/>
          <w:numId w:val="21"/>
        </w:numPr>
        <w:tabs>
          <w:tab w:val="left" w:pos="3690"/>
        </w:tabs>
        <w:rPr>
          <w:b/>
        </w:rPr>
      </w:pPr>
      <w:r w:rsidRPr="0022489A">
        <w:rPr>
          <w:b/>
        </w:rPr>
        <w:t>Single resistor:</w:t>
      </w:r>
    </w:p>
    <w:p w:rsidR="0022489A" w:rsidRPr="0022489A" w:rsidRDefault="0022489A" w:rsidP="0022489A">
      <w:pPr>
        <w:pStyle w:val="ListParagraph"/>
        <w:tabs>
          <w:tab w:val="left" w:pos="3690"/>
        </w:tabs>
        <w:ind w:left="1080"/>
        <w:rPr>
          <w:b/>
        </w:rPr>
      </w:pPr>
    </w:p>
    <w:p w:rsidR="00136FC1" w:rsidRPr="0022489A" w:rsidRDefault="00153BAD" w:rsidP="006A25B3">
      <w:pPr>
        <w:pStyle w:val="ListParagraph"/>
        <w:numPr>
          <w:ilvl w:val="0"/>
          <w:numId w:val="32"/>
        </w:numPr>
        <w:tabs>
          <w:tab w:val="left" w:pos="3690"/>
        </w:tabs>
        <w:rPr>
          <w:u w:val="single"/>
        </w:rPr>
      </w:pPr>
      <w:r>
        <w:rPr>
          <w:noProof/>
          <w:u w:val="single"/>
        </w:rPr>
        <w:pict>
          <v:shape id="_x0000_s1047" type="#_x0000_t202" style="position:absolute;left:0;text-align:left;margin-left:289pt;margin-top:5.25pt;width:173.5pt;height:124pt;z-index:251679744" filled="f" stroked="f">
            <v:textbox>
              <w:txbxContent>
                <w:p w:rsidR="00835FA2" w:rsidRDefault="00835FA2">
                  <w:r w:rsidRPr="00D50C4E">
                    <w:rPr>
                      <w:noProof/>
                    </w:rPr>
                    <w:drawing>
                      <wp:inline distT="0" distB="0" distL="0" distR="0">
                        <wp:extent cx="2039620" cy="1320800"/>
                        <wp:effectExtent l="19050" t="0" r="0" b="0"/>
                        <wp:docPr id="23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6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9620" cy="1320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36FC1" w:rsidRPr="0022489A">
        <w:rPr>
          <w:u w:val="single"/>
        </w:rPr>
        <w:t>Standard size:</w:t>
      </w:r>
    </w:p>
    <w:p w:rsidR="0022489A" w:rsidRDefault="0022489A" w:rsidP="0022489A">
      <w:pPr>
        <w:pStyle w:val="ListParagraph"/>
        <w:tabs>
          <w:tab w:val="left" w:pos="3690"/>
        </w:tabs>
        <w:ind w:left="1455"/>
      </w:pPr>
    </w:p>
    <w:p w:rsidR="00136FC1" w:rsidRDefault="00136FC1" w:rsidP="00136FC1">
      <w:pPr>
        <w:tabs>
          <w:tab w:val="left" w:pos="3690"/>
        </w:tabs>
        <w:rPr>
          <w:b/>
        </w:rPr>
      </w:pPr>
      <w:r w:rsidRPr="002356CC">
        <w:rPr>
          <w:b/>
        </w:rPr>
        <w:t xml:space="preserve">                             </w:t>
      </w:r>
      <w:r w:rsidRPr="002356CC">
        <w:rPr>
          <w:b/>
          <w:color w:val="0000FF"/>
        </w:rPr>
        <w:t>R</w:t>
      </w:r>
      <w:r w:rsidRPr="002356CC">
        <w:rPr>
          <w:b/>
        </w:rPr>
        <w:t>sizename_</w:t>
      </w:r>
      <w:r w:rsidRPr="0044390C">
        <w:rPr>
          <w:b/>
          <w:color w:val="FF00FF"/>
        </w:rPr>
        <w:t>A</w:t>
      </w:r>
      <w:r>
        <w:rPr>
          <w:b/>
        </w:rPr>
        <w:t>_</w:t>
      </w:r>
      <w:r w:rsidRPr="002356CC">
        <w:rPr>
          <w:b/>
        </w:rPr>
        <w:t>Height</w:t>
      </w:r>
    </w:p>
    <w:p w:rsidR="00D50C4E" w:rsidRPr="002356CC" w:rsidRDefault="00D50C4E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</w:pPr>
      <w:r>
        <w:t xml:space="preserve">                              Height: in milimeter</w:t>
      </w:r>
    </w:p>
    <w:p w:rsidR="00136FC1" w:rsidRDefault="00136FC1" w:rsidP="00136FC1">
      <w:pPr>
        <w:tabs>
          <w:tab w:val="left" w:pos="3690"/>
        </w:tabs>
        <w:ind w:left="360"/>
      </w:pPr>
      <w:r>
        <w:rPr>
          <w:b/>
          <w:color w:val="FF0000"/>
        </w:rPr>
        <w:t xml:space="preserve">                        A</w:t>
      </w:r>
      <w:r w:rsidRPr="006058F5">
        <w:t>:</w:t>
      </w:r>
      <w:r>
        <w:t xml:space="preserve"> I if sizename follow EIA Inch rule</w:t>
      </w:r>
    </w:p>
    <w:p w:rsidR="00136FC1" w:rsidRPr="006058F5" w:rsidRDefault="00136FC1" w:rsidP="00136FC1">
      <w:pPr>
        <w:tabs>
          <w:tab w:val="left" w:pos="3690"/>
        </w:tabs>
        <w:ind w:left="360"/>
      </w:pPr>
      <w:r w:rsidRPr="006058F5">
        <w:rPr>
          <w:b/>
        </w:rPr>
        <w:t xml:space="preserve">                             </w:t>
      </w:r>
      <w:r w:rsidRPr="006058F5">
        <w:t>M</w:t>
      </w:r>
      <w:r w:rsidRPr="006058F5">
        <w:rPr>
          <w:b/>
        </w:rPr>
        <w:t xml:space="preserve">: </w:t>
      </w:r>
      <w:r w:rsidRPr="006058F5">
        <w:t>if sizename follow EIA Metric rule</w:t>
      </w:r>
    </w:p>
    <w:p w:rsidR="00136FC1" w:rsidRDefault="00136FC1" w:rsidP="00136FC1">
      <w:pPr>
        <w:tabs>
          <w:tab w:val="left" w:pos="3690"/>
        </w:tabs>
      </w:pPr>
    </w:p>
    <w:p w:rsidR="00136FC1" w:rsidRPr="007247AF" w:rsidRDefault="00136FC1" w:rsidP="00136FC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7247AF">
        <w:rPr>
          <w:color w:val="00B050"/>
        </w:rPr>
        <w:t>Example: R0805_I_1M25</w:t>
      </w:r>
    </w:p>
    <w:p w:rsidR="0022489A" w:rsidRDefault="0022489A" w:rsidP="00136FC1">
      <w:pPr>
        <w:tabs>
          <w:tab w:val="left" w:pos="3690"/>
        </w:tabs>
      </w:pPr>
    </w:p>
    <w:p w:rsidR="00136FC1" w:rsidRPr="0022489A" w:rsidRDefault="00136FC1" w:rsidP="006A25B3">
      <w:pPr>
        <w:pStyle w:val="ListParagraph"/>
        <w:numPr>
          <w:ilvl w:val="0"/>
          <w:numId w:val="32"/>
        </w:numPr>
        <w:tabs>
          <w:tab w:val="left" w:pos="3690"/>
        </w:tabs>
        <w:rPr>
          <w:u w:val="single"/>
        </w:rPr>
      </w:pPr>
      <w:r w:rsidRPr="0022489A">
        <w:rPr>
          <w:u w:val="single"/>
        </w:rPr>
        <w:t>Other size</w:t>
      </w:r>
    </w:p>
    <w:p w:rsidR="0022489A" w:rsidRDefault="0022489A" w:rsidP="0022489A">
      <w:pPr>
        <w:pStyle w:val="ListParagraph"/>
        <w:tabs>
          <w:tab w:val="left" w:pos="3690"/>
        </w:tabs>
        <w:ind w:left="1455"/>
      </w:pPr>
    </w:p>
    <w:p w:rsidR="00D50C4E" w:rsidRPr="00C77719" w:rsidRDefault="00D50C4E" w:rsidP="006A25B3">
      <w:pPr>
        <w:pStyle w:val="ListParagraph"/>
        <w:numPr>
          <w:ilvl w:val="0"/>
          <w:numId w:val="33"/>
        </w:numPr>
        <w:tabs>
          <w:tab w:val="left" w:pos="3690"/>
        </w:tabs>
        <w:rPr>
          <w:i/>
          <w:color w:val="F79646" w:themeColor="accent6"/>
        </w:rPr>
      </w:pPr>
      <w:r w:rsidRPr="00C77719">
        <w:rPr>
          <w:i/>
          <w:color w:val="F79646" w:themeColor="accent6"/>
        </w:rPr>
        <w:t xml:space="preserve">SMT: </w:t>
      </w:r>
    </w:p>
    <w:p w:rsidR="0022489A" w:rsidRDefault="0022489A" w:rsidP="00136FC1">
      <w:pPr>
        <w:tabs>
          <w:tab w:val="left" w:pos="3690"/>
        </w:tabs>
      </w:pPr>
    </w:p>
    <w:p w:rsidR="00136FC1" w:rsidRDefault="00136FC1" w:rsidP="00136FC1">
      <w:pPr>
        <w:tabs>
          <w:tab w:val="left" w:pos="3690"/>
        </w:tabs>
        <w:rPr>
          <w:b/>
        </w:rPr>
      </w:pPr>
      <w:r>
        <w:t xml:space="preserve">                              </w:t>
      </w:r>
      <w:r w:rsidR="00D50C4E" w:rsidRPr="002356CC">
        <w:rPr>
          <w:b/>
          <w:color w:val="0000FF"/>
        </w:rPr>
        <w:t>R</w:t>
      </w:r>
      <w:r w:rsidR="00D50C4E" w:rsidRPr="002356CC">
        <w:rPr>
          <w:b/>
        </w:rPr>
        <w:t>_Pitch_Length</w:t>
      </w:r>
      <w:r w:rsidR="00D50C4E" w:rsidRPr="002356CC">
        <w:rPr>
          <w:b/>
          <w:color w:val="0000FF"/>
        </w:rPr>
        <w:t>X</w:t>
      </w:r>
      <w:r w:rsidR="00D50C4E" w:rsidRPr="002356CC">
        <w:rPr>
          <w:b/>
        </w:rPr>
        <w:t>Width</w:t>
      </w:r>
      <w:r w:rsidR="00D50C4E" w:rsidRPr="002356CC">
        <w:rPr>
          <w:b/>
          <w:color w:val="0000FF"/>
        </w:rPr>
        <w:t>X</w:t>
      </w:r>
      <w:r w:rsidR="00D50C4E" w:rsidRPr="002356CC">
        <w:rPr>
          <w:b/>
        </w:rPr>
        <w:t>Height</w:t>
      </w:r>
    </w:p>
    <w:p w:rsidR="00D50C4E" w:rsidRDefault="00D50C4E" w:rsidP="00136FC1">
      <w:pPr>
        <w:tabs>
          <w:tab w:val="left" w:pos="3690"/>
        </w:tabs>
      </w:pPr>
    </w:p>
    <w:p w:rsidR="0022489A" w:rsidRDefault="00136FC1" w:rsidP="00136FC1">
      <w:pPr>
        <w:tabs>
          <w:tab w:val="left" w:pos="3690"/>
        </w:tabs>
      </w:pPr>
      <w:r>
        <w:t xml:space="preserve">                               Pitch,Length, Width, Height: in milimeter</w:t>
      </w:r>
    </w:p>
    <w:p w:rsidR="00136FC1" w:rsidRDefault="00136FC1" w:rsidP="00136FC1">
      <w:pPr>
        <w:tabs>
          <w:tab w:val="left" w:pos="3690"/>
        </w:tabs>
      </w:pPr>
      <w:r>
        <w:tab/>
      </w:r>
    </w:p>
    <w:p w:rsidR="00136FC1" w:rsidRPr="007247AF" w:rsidRDefault="00136FC1" w:rsidP="00136FC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7247AF">
        <w:rPr>
          <w:color w:val="00B050"/>
        </w:rPr>
        <w:t>Example: R_5M3_7M40X1M50X1M80</w:t>
      </w:r>
    </w:p>
    <w:p w:rsidR="0022489A" w:rsidRDefault="0022489A" w:rsidP="00136FC1">
      <w:pPr>
        <w:tabs>
          <w:tab w:val="left" w:pos="3690"/>
        </w:tabs>
      </w:pPr>
    </w:p>
    <w:p w:rsidR="00136FC1" w:rsidRPr="00D50C4E" w:rsidRDefault="00D50C4E" w:rsidP="006A25B3">
      <w:pPr>
        <w:pStyle w:val="ListParagraph"/>
        <w:numPr>
          <w:ilvl w:val="0"/>
          <w:numId w:val="33"/>
        </w:numPr>
        <w:tabs>
          <w:tab w:val="left" w:pos="3690"/>
        </w:tabs>
        <w:rPr>
          <w:i/>
          <w:color w:val="F79646" w:themeColor="accent6"/>
        </w:rPr>
      </w:pPr>
      <w:r>
        <w:rPr>
          <w:i/>
          <w:color w:val="F79646" w:themeColor="accent6"/>
        </w:rPr>
        <w:t>T</w:t>
      </w:r>
      <w:r w:rsidR="00136FC1" w:rsidRPr="00D50C4E">
        <w:rPr>
          <w:i/>
          <w:color w:val="F79646" w:themeColor="accent6"/>
        </w:rPr>
        <w:t>hrough hole:</w:t>
      </w:r>
    </w:p>
    <w:p w:rsidR="0022489A" w:rsidRPr="006A542A" w:rsidRDefault="0022489A" w:rsidP="00136FC1">
      <w:pPr>
        <w:tabs>
          <w:tab w:val="left" w:pos="3690"/>
        </w:tabs>
        <w:rPr>
          <w:i/>
        </w:rPr>
      </w:pPr>
    </w:p>
    <w:p w:rsidR="00136FC1" w:rsidRPr="002356CC" w:rsidRDefault="00153BAD" w:rsidP="00136FC1">
      <w:pPr>
        <w:tabs>
          <w:tab w:val="left" w:pos="3690"/>
        </w:tabs>
        <w:rPr>
          <w:b/>
        </w:rPr>
      </w:pPr>
      <w:r w:rsidRPr="00153BAD">
        <w:rPr>
          <w:i/>
          <w:noProof/>
          <w:color w:val="F79646" w:themeColor="accent6"/>
        </w:rPr>
        <w:pict>
          <v:shape id="_x0000_s1049" type="#_x0000_t202" style="position:absolute;margin-left:333.5pt;margin-top:2.6pt;width:144.95pt;height:68.7pt;z-index:251681792;mso-wrap-style:none" filled="f" stroked="f">
            <v:textbox style="mso-fit-shape-to-text:t">
              <w:txbxContent>
                <w:p w:rsidR="00835FA2" w:rsidRDefault="00835FA2">
                  <w:r>
                    <w:rPr>
                      <w:noProof/>
                    </w:rPr>
                    <w:drawing>
                      <wp:inline distT="0" distB="0" distL="0" distR="0">
                        <wp:extent cx="1638300" cy="781050"/>
                        <wp:effectExtent l="19050" t="0" r="0" b="0"/>
                        <wp:docPr id="26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300" cy="781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36FC1">
        <w:t xml:space="preserve">                              </w:t>
      </w:r>
      <w:r w:rsidR="00136FC1" w:rsidRPr="002356CC">
        <w:rPr>
          <w:b/>
          <w:color w:val="0000FF"/>
        </w:rPr>
        <w:t>R</w:t>
      </w:r>
      <w:r w:rsidR="00136FC1" w:rsidRPr="002356CC">
        <w:rPr>
          <w:b/>
        </w:rPr>
        <w:t>_Pitch_Length</w:t>
      </w:r>
      <w:r w:rsidR="00136FC1" w:rsidRPr="002356CC">
        <w:rPr>
          <w:b/>
          <w:color w:val="0000FF"/>
        </w:rPr>
        <w:t>X</w:t>
      </w:r>
      <w:r w:rsidR="00136FC1" w:rsidRPr="002356CC">
        <w:rPr>
          <w:b/>
        </w:rPr>
        <w:t>Width</w:t>
      </w:r>
      <w:r w:rsidR="00136FC1" w:rsidRPr="002356CC">
        <w:rPr>
          <w:b/>
          <w:color w:val="0000FF"/>
        </w:rPr>
        <w:t>X</w:t>
      </w:r>
      <w:r w:rsidR="00136FC1" w:rsidRPr="002356CC">
        <w:rPr>
          <w:b/>
        </w:rPr>
        <w:t>Height_</w:t>
      </w:r>
      <w:r w:rsidR="00136FC1" w:rsidRPr="002356CC">
        <w:rPr>
          <w:b/>
          <w:color w:val="0000FF"/>
        </w:rPr>
        <w:t>TH</w:t>
      </w:r>
    </w:p>
    <w:p w:rsidR="00136FC1" w:rsidRPr="002356CC" w:rsidRDefault="00136FC1" w:rsidP="00136FC1">
      <w:pPr>
        <w:tabs>
          <w:tab w:val="left" w:pos="3690"/>
        </w:tabs>
        <w:rPr>
          <w:b/>
        </w:rPr>
      </w:pPr>
      <w:r w:rsidRPr="002356CC">
        <w:rPr>
          <w:b/>
        </w:rPr>
        <w:t xml:space="preserve">                              </w:t>
      </w:r>
      <w:r w:rsidRPr="002356CC">
        <w:rPr>
          <w:b/>
          <w:color w:val="0000FF"/>
        </w:rPr>
        <w:t>R</w:t>
      </w:r>
      <w:r w:rsidRPr="002356CC">
        <w:rPr>
          <w:b/>
        </w:rPr>
        <w:t>_Pitch_</w:t>
      </w:r>
      <w:r w:rsidR="00034F0E">
        <w:rPr>
          <w:b/>
        </w:rPr>
        <w:t>Diameter</w:t>
      </w:r>
      <w:r w:rsidR="00034F0E" w:rsidRPr="002356CC">
        <w:rPr>
          <w:b/>
          <w:color w:val="0000FF"/>
        </w:rPr>
        <w:t>X</w:t>
      </w:r>
      <w:r w:rsidR="00034F0E">
        <w:rPr>
          <w:b/>
        </w:rPr>
        <w:t>Length</w:t>
      </w:r>
      <w:r w:rsidR="00034F0E" w:rsidRPr="002356CC">
        <w:rPr>
          <w:b/>
        </w:rPr>
        <w:t>_</w:t>
      </w:r>
      <w:r w:rsidRPr="002356CC">
        <w:rPr>
          <w:b/>
          <w:color w:val="0000FF"/>
        </w:rPr>
        <w:t>AXIAL</w:t>
      </w:r>
    </w:p>
    <w:p w:rsidR="00136FC1" w:rsidRDefault="00136FC1" w:rsidP="00136FC1">
      <w:pPr>
        <w:tabs>
          <w:tab w:val="left" w:pos="3690"/>
        </w:tabs>
        <w:rPr>
          <w:b/>
          <w:color w:val="0000FF"/>
        </w:rPr>
      </w:pPr>
      <w:r w:rsidRPr="002356CC">
        <w:rPr>
          <w:b/>
        </w:rPr>
        <w:t xml:space="preserve">                              </w:t>
      </w:r>
      <w:r w:rsidRPr="00C4436C">
        <w:rPr>
          <w:b/>
          <w:color w:val="0000FF"/>
        </w:rPr>
        <w:t>R</w:t>
      </w:r>
      <w:r w:rsidRPr="002356CC">
        <w:rPr>
          <w:b/>
        </w:rPr>
        <w:t>_Pitch_</w:t>
      </w:r>
      <w:r>
        <w:rPr>
          <w:b/>
        </w:rPr>
        <w:t>Diameter</w:t>
      </w:r>
      <w:r w:rsidRPr="002356CC">
        <w:rPr>
          <w:b/>
          <w:color w:val="0000FF"/>
        </w:rPr>
        <w:t>X</w:t>
      </w:r>
      <w:r>
        <w:rPr>
          <w:b/>
        </w:rPr>
        <w:t>Length</w:t>
      </w:r>
      <w:r w:rsidRPr="002356CC">
        <w:rPr>
          <w:b/>
        </w:rPr>
        <w:t>_</w:t>
      </w:r>
      <w:r w:rsidRPr="002356CC">
        <w:rPr>
          <w:b/>
          <w:color w:val="0000FF"/>
        </w:rPr>
        <w:t>RADIAL</w:t>
      </w:r>
    </w:p>
    <w:p w:rsidR="0022489A" w:rsidRPr="002356CC" w:rsidRDefault="0022489A" w:rsidP="00136FC1">
      <w:pPr>
        <w:tabs>
          <w:tab w:val="left" w:pos="3690"/>
        </w:tabs>
        <w:rPr>
          <w:b/>
        </w:rPr>
      </w:pPr>
    </w:p>
    <w:p w:rsidR="0022489A" w:rsidRDefault="00136FC1" w:rsidP="00136FC1">
      <w:pPr>
        <w:tabs>
          <w:tab w:val="left" w:pos="3690"/>
        </w:tabs>
      </w:pPr>
      <w:r>
        <w:t xml:space="preserve">                              Pitch, Length, Width, Diameter, Height: in milimeter</w:t>
      </w:r>
    </w:p>
    <w:p w:rsidR="00136FC1" w:rsidRDefault="00136FC1" w:rsidP="00136FC1">
      <w:pPr>
        <w:tabs>
          <w:tab w:val="left" w:pos="3690"/>
        </w:tabs>
      </w:pPr>
      <w:r>
        <w:tab/>
      </w:r>
    </w:p>
    <w:p w:rsidR="00136FC1" w:rsidRPr="00D50C4E" w:rsidRDefault="00136FC1" w:rsidP="00136FC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D50C4E">
        <w:rPr>
          <w:color w:val="00B050"/>
        </w:rPr>
        <w:t>Example: R_5M</w:t>
      </w:r>
      <w:r w:rsidR="00034F0E">
        <w:rPr>
          <w:color w:val="00B050"/>
        </w:rPr>
        <w:t>00</w:t>
      </w:r>
      <w:r w:rsidRPr="00D50C4E">
        <w:rPr>
          <w:color w:val="00B050"/>
        </w:rPr>
        <w:t>_</w:t>
      </w:r>
      <w:r w:rsidR="00034F0E">
        <w:rPr>
          <w:color w:val="00B050"/>
        </w:rPr>
        <w:t>1</w:t>
      </w:r>
      <w:r w:rsidRPr="00D50C4E">
        <w:rPr>
          <w:color w:val="00B050"/>
        </w:rPr>
        <w:t>M</w:t>
      </w:r>
      <w:r w:rsidR="00034F0E">
        <w:rPr>
          <w:color w:val="00B050"/>
        </w:rPr>
        <w:t>7</w:t>
      </w:r>
      <w:r w:rsidRPr="00D50C4E">
        <w:rPr>
          <w:color w:val="00B050"/>
        </w:rPr>
        <w:t>0X</w:t>
      </w:r>
      <w:r w:rsidR="00034F0E">
        <w:rPr>
          <w:color w:val="00B050"/>
        </w:rPr>
        <w:t>3</w:t>
      </w:r>
      <w:r w:rsidRPr="00D50C4E">
        <w:rPr>
          <w:color w:val="00B050"/>
        </w:rPr>
        <w:t>M</w:t>
      </w:r>
      <w:r w:rsidR="00034F0E">
        <w:rPr>
          <w:color w:val="00B050"/>
        </w:rPr>
        <w:t>2</w:t>
      </w:r>
      <w:r w:rsidRPr="00D50C4E">
        <w:rPr>
          <w:color w:val="00B050"/>
        </w:rPr>
        <w:t>0X1M80_TH</w:t>
      </w:r>
    </w:p>
    <w:p w:rsidR="00136FC1" w:rsidRPr="00D50C4E" w:rsidRDefault="00136FC1" w:rsidP="00136FC1">
      <w:pPr>
        <w:tabs>
          <w:tab w:val="left" w:pos="3690"/>
        </w:tabs>
        <w:rPr>
          <w:color w:val="00B050"/>
        </w:rPr>
      </w:pPr>
      <w:r w:rsidRPr="00D50C4E">
        <w:rPr>
          <w:color w:val="00B050"/>
        </w:rPr>
        <w:t xml:space="preserve">                   </w:t>
      </w:r>
      <w:r w:rsidR="00034F0E">
        <w:rPr>
          <w:color w:val="00B050"/>
        </w:rPr>
        <w:t xml:space="preserve">                           R_5M00</w:t>
      </w:r>
      <w:r w:rsidRPr="00D50C4E">
        <w:rPr>
          <w:color w:val="00B050"/>
        </w:rPr>
        <w:t>_</w:t>
      </w:r>
      <w:r w:rsidR="00034F0E">
        <w:rPr>
          <w:color w:val="00B050"/>
        </w:rPr>
        <w:t>1</w:t>
      </w:r>
      <w:r w:rsidRPr="00D50C4E">
        <w:rPr>
          <w:color w:val="00B050"/>
        </w:rPr>
        <w:t>M</w:t>
      </w:r>
      <w:r w:rsidR="00034F0E">
        <w:rPr>
          <w:color w:val="00B050"/>
        </w:rPr>
        <w:t>7</w:t>
      </w:r>
      <w:r w:rsidRPr="00D50C4E">
        <w:rPr>
          <w:color w:val="00B050"/>
        </w:rPr>
        <w:t>0X</w:t>
      </w:r>
      <w:r w:rsidR="00034F0E">
        <w:rPr>
          <w:color w:val="00B050"/>
        </w:rPr>
        <w:t>3</w:t>
      </w:r>
      <w:r w:rsidRPr="00D50C4E">
        <w:rPr>
          <w:color w:val="00B050"/>
        </w:rPr>
        <w:t>M</w:t>
      </w:r>
      <w:r w:rsidR="00034F0E">
        <w:rPr>
          <w:color w:val="00B050"/>
        </w:rPr>
        <w:t>2</w:t>
      </w:r>
      <w:r w:rsidRPr="00D50C4E">
        <w:rPr>
          <w:color w:val="00B050"/>
        </w:rPr>
        <w:t>0_ AXIAL</w:t>
      </w:r>
    </w:p>
    <w:p w:rsidR="00136FC1" w:rsidRPr="00D50C4E" w:rsidRDefault="00136FC1" w:rsidP="00136FC1">
      <w:pPr>
        <w:tabs>
          <w:tab w:val="left" w:pos="3690"/>
        </w:tabs>
        <w:rPr>
          <w:color w:val="00B050"/>
        </w:rPr>
      </w:pPr>
      <w:r w:rsidRPr="00D50C4E">
        <w:rPr>
          <w:color w:val="00B050"/>
        </w:rPr>
        <w:t xml:space="preserve">                                              R_5M</w:t>
      </w:r>
      <w:r w:rsidR="00034F0E">
        <w:rPr>
          <w:color w:val="00B050"/>
        </w:rPr>
        <w:t>00</w:t>
      </w:r>
      <w:r w:rsidRPr="00D50C4E">
        <w:rPr>
          <w:color w:val="00B050"/>
        </w:rPr>
        <w:t>_1M</w:t>
      </w:r>
      <w:r w:rsidR="00034F0E">
        <w:rPr>
          <w:color w:val="00B050"/>
        </w:rPr>
        <w:t>7</w:t>
      </w:r>
      <w:r w:rsidRPr="00D50C4E">
        <w:rPr>
          <w:color w:val="00B050"/>
        </w:rPr>
        <w:t>0X</w:t>
      </w:r>
      <w:r w:rsidR="00034F0E">
        <w:rPr>
          <w:color w:val="00B050"/>
        </w:rPr>
        <w:t>3</w:t>
      </w:r>
      <w:r w:rsidRPr="00D50C4E">
        <w:rPr>
          <w:color w:val="00B050"/>
        </w:rPr>
        <w:t>M</w:t>
      </w:r>
      <w:r w:rsidR="00034F0E">
        <w:rPr>
          <w:color w:val="00B050"/>
        </w:rPr>
        <w:t>2</w:t>
      </w:r>
      <w:r w:rsidRPr="00D50C4E">
        <w:rPr>
          <w:color w:val="00B050"/>
        </w:rPr>
        <w:t>0_ RADIAL</w:t>
      </w:r>
    </w:p>
    <w:p w:rsidR="0022489A" w:rsidRDefault="00153BAD" w:rsidP="00136FC1">
      <w:pPr>
        <w:tabs>
          <w:tab w:val="left" w:pos="3690"/>
        </w:tabs>
      </w:pPr>
      <w:r w:rsidRPr="00153BAD">
        <w:rPr>
          <w:i/>
          <w:noProof/>
        </w:rPr>
        <w:pict>
          <v:shape id="_x0000_s1048" type="#_x0000_t202" style="position:absolute;margin-left:44.5pt;margin-top:9.6pt;width:367.5pt;height:78.2pt;z-index:251680768" filled="f" stroked="f">
            <v:textbox>
              <w:txbxContent>
                <w:p w:rsidR="00835FA2" w:rsidRDefault="00835FA2">
                  <w:r>
                    <w:rPr>
                      <w:noProof/>
                    </w:rPr>
                    <w:drawing>
                      <wp:inline distT="0" distB="0" distL="0" distR="0">
                        <wp:extent cx="4311650" cy="711200"/>
                        <wp:effectExtent l="19050" t="0" r="0" b="0"/>
                        <wp:docPr id="25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11650" cy="71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2489A" w:rsidRDefault="0022489A" w:rsidP="00136FC1">
      <w:pPr>
        <w:tabs>
          <w:tab w:val="left" w:pos="3690"/>
        </w:tabs>
      </w:pPr>
    </w:p>
    <w:p w:rsidR="0022489A" w:rsidRDefault="0022489A" w:rsidP="00136FC1">
      <w:pPr>
        <w:tabs>
          <w:tab w:val="left" w:pos="3690"/>
        </w:tabs>
      </w:pPr>
    </w:p>
    <w:p w:rsidR="0022489A" w:rsidRDefault="0022489A" w:rsidP="00136FC1">
      <w:pPr>
        <w:tabs>
          <w:tab w:val="left" w:pos="3690"/>
        </w:tabs>
      </w:pPr>
    </w:p>
    <w:p w:rsidR="0022489A" w:rsidRDefault="0022489A" w:rsidP="00136FC1">
      <w:pPr>
        <w:tabs>
          <w:tab w:val="left" w:pos="3690"/>
        </w:tabs>
      </w:pPr>
    </w:p>
    <w:p w:rsidR="00136FC1" w:rsidRDefault="00136FC1" w:rsidP="00136FC1">
      <w:pPr>
        <w:tabs>
          <w:tab w:val="left" w:pos="3690"/>
        </w:tabs>
      </w:pPr>
    </w:p>
    <w:p w:rsidR="00136FC1" w:rsidRPr="00031816" w:rsidRDefault="00136FC1" w:rsidP="006A25B3">
      <w:pPr>
        <w:pStyle w:val="Heading20"/>
        <w:numPr>
          <w:ilvl w:val="0"/>
          <w:numId w:val="21"/>
        </w:numPr>
        <w:rPr>
          <w:color w:val="0000FF"/>
          <w:u w:val="single"/>
        </w:rPr>
      </w:pPr>
      <w:r w:rsidRPr="00C4436C">
        <w:rPr>
          <w:color w:val="0000FF"/>
          <w:u w:val="single"/>
        </w:rPr>
        <w:lastRenderedPageBreak/>
        <w:t>DIODE</w:t>
      </w:r>
      <w:r w:rsidRPr="00031816">
        <w:rPr>
          <w:color w:val="0000FF"/>
          <w:u w:val="single"/>
        </w:rPr>
        <w:t>:</w:t>
      </w:r>
    </w:p>
    <w:p w:rsidR="00136FC1" w:rsidRDefault="00136FC1" w:rsidP="00136FC1">
      <w:pPr>
        <w:pStyle w:val="Heading20"/>
        <w:ind w:firstLine="360"/>
      </w:pPr>
    </w:p>
    <w:p w:rsidR="00031816" w:rsidRPr="00C67C7E" w:rsidRDefault="00031816" w:rsidP="006A25B3">
      <w:pPr>
        <w:pStyle w:val="ListParagraph"/>
        <w:numPr>
          <w:ilvl w:val="1"/>
          <w:numId w:val="21"/>
        </w:numPr>
        <w:tabs>
          <w:tab w:val="left" w:pos="3690"/>
        </w:tabs>
        <w:rPr>
          <w:u w:val="single"/>
        </w:rPr>
      </w:pPr>
      <w:r w:rsidRPr="00C67C7E">
        <w:rPr>
          <w:u w:val="single"/>
        </w:rPr>
        <w:t>Standard size:</w:t>
      </w:r>
    </w:p>
    <w:p w:rsidR="00136FC1" w:rsidRDefault="00136FC1" w:rsidP="00136FC1">
      <w:pPr>
        <w:tabs>
          <w:tab w:val="left" w:pos="3690"/>
        </w:tabs>
      </w:pPr>
    </w:p>
    <w:p w:rsidR="00136FC1" w:rsidRDefault="00136FC1" w:rsidP="00136FC1">
      <w:pPr>
        <w:tabs>
          <w:tab w:val="left" w:pos="3690"/>
        </w:tabs>
        <w:rPr>
          <w:b/>
        </w:rPr>
      </w:pPr>
      <w:r>
        <w:t xml:space="preserve">                             </w:t>
      </w:r>
      <w:r w:rsidRPr="00C4436C">
        <w:rPr>
          <w:b/>
          <w:color w:val="0000FF"/>
        </w:rPr>
        <w:t>D</w:t>
      </w:r>
      <w:r w:rsidRPr="00C4436C">
        <w:rPr>
          <w:b/>
        </w:rPr>
        <w:t>_sizename_Height</w:t>
      </w:r>
    </w:p>
    <w:p w:rsidR="00031816" w:rsidRPr="00C4436C" w:rsidRDefault="00031816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</w:pPr>
      <w:r>
        <w:t xml:space="preserve">                              Height: in milimeter</w:t>
      </w:r>
    </w:p>
    <w:p w:rsidR="00031816" w:rsidRDefault="00031816" w:rsidP="00136FC1">
      <w:pPr>
        <w:tabs>
          <w:tab w:val="left" w:pos="3690"/>
        </w:tabs>
      </w:pPr>
    </w:p>
    <w:p w:rsidR="00136FC1" w:rsidRPr="00F2788E" w:rsidRDefault="00136FC1" w:rsidP="00136FC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F2788E">
        <w:rPr>
          <w:color w:val="00B050"/>
        </w:rPr>
        <w:t>Example: D_DO-214AC_2M62</w:t>
      </w:r>
    </w:p>
    <w:p w:rsidR="00031816" w:rsidRDefault="00031816" w:rsidP="00136FC1">
      <w:pPr>
        <w:tabs>
          <w:tab w:val="left" w:pos="3690"/>
        </w:tabs>
      </w:pPr>
    </w:p>
    <w:p w:rsidR="00136FC1" w:rsidRDefault="00136FC1" w:rsidP="006A25B3">
      <w:pPr>
        <w:pStyle w:val="ListParagraph"/>
        <w:numPr>
          <w:ilvl w:val="1"/>
          <w:numId w:val="21"/>
        </w:numPr>
        <w:tabs>
          <w:tab w:val="left" w:pos="3690"/>
        </w:tabs>
        <w:rPr>
          <w:u w:val="single"/>
        </w:rPr>
      </w:pPr>
      <w:r w:rsidRPr="00031816">
        <w:rPr>
          <w:u w:val="single"/>
        </w:rPr>
        <w:t xml:space="preserve"> </w:t>
      </w:r>
      <w:r w:rsidRPr="00C4436C">
        <w:rPr>
          <w:u w:val="single"/>
        </w:rPr>
        <w:t>Other size</w:t>
      </w:r>
      <w:r w:rsidRPr="00031816">
        <w:rPr>
          <w:u w:val="single"/>
        </w:rPr>
        <w:t>:</w:t>
      </w:r>
    </w:p>
    <w:p w:rsidR="00031816" w:rsidRPr="00031816" w:rsidRDefault="00031816" w:rsidP="00031816">
      <w:pPr>
        <w:pStyle w:val="ListParagraph"/>
        <w:tabs>
          <w:tab w:val="left" w:pos="3690"/>
        </w:tabs>
        <w:ind w:left="1440"/>
        <w:rPr>
          <w:u w:val="single"/>
        </w:rPr>
      </w:pPr>
    </w:p>
    <w:p w:rsidR="00136FC1" w:rsidRDefault="00136FC1" w:rsidP="006A25B3">
      <w:pPr>
        <w:pStyle w:val="ListParagraph"/>
        <w:numPr>
          <w:ilvl w:val="0"/>
          <w:numId w:val="34"/>
        </w:numPr>
        <w:tabs>
          <w:tab w:val="left" w:pos="3690"/>
        </w:tabs>
      </w:pPr>
      <w:r w:rsidRPr="00C67C7E">
        <w:rPr>
          <w:u w:val="single"/>
        </w:rPr>
        <w:t>2 pins type</w:t>
      </w:r>
      <w:r>
        <w:t>:</w:t>
      </w:r>
    </w:p>
    <w:p w:rsidR="00031816" w:rsidRDefault="00031816" w:rsidP="00031816">
      <w:pPr>
        <w:pStyle w:val="ListParagraph"/>
        <w:tabs>
          <w:tab w:val="left" w:pos="3690"/>
        </w:tabs>
        <w:ind w:left="1680"/>
      </w:pPr>
    </w:p>
    <w:p w:rsidR="00136FC1" w:rsidRPr="00C67C7E" w:rsidRDefault="00136FC1" w:rsidP="006A25B3">
      <w:pPr>
        <w:pStyle w:val="ListParagraph"/>
        <w:numPr>
          <w:ilvl w:val="0"/>
          <w:numId w:val="35"/>
        </w:numPr>
        <w:tabs>
          <w:tab w:val="left" w:pos="3690"/>
        </w:tabs>
        <w:rPr>
          <w:i/>
          <w:color w:val="F79646" w:themeColor="accent6"/>
        </w:rPr>
      </w:pPr>
      <w:r w:rsidRPr="00C67C7E">
        <w:rPr>
          <w:i/>
          <w:color w:val="F79646" w:themeColor="accent6"/>
        </w:rPr>
        <w:t xml:space="preserve">SMT: </w:t>
      </w:r>
    </w:p>
    <w:p w:rsidR="00031816" w:rsidRPr="00C93ABB" w:rsidRDefault="00031816" w:rsidP="00136FC1">
      <w:pPr>
        <w:tabs>
          <w:tab w:val="left" w:pos="3690"/>
        </w:tabs>
        <w:rPr>
          <w:i/>
        </w:rPr>
      </w:pPr>
    </w:p>
    <w:p w:rsidR="00136FC1" w:rsidRDefault="00136FC1" w:rsidP="00136FC1">
      <w:pPr>
        <w:tabs>
          <w:tab w:val="left" w:pos="3690"/>
        </w:tabs>
        <w:rPr>
          <w:b/>
        </w:rPr>
      </w:pPr>
      <w:r>
        <w:t xml:space="preserve">                              </w:t>
      </w:r>
      <w:r w:rsidRPr="00C4436C">
        <w:rPr>
          <w:b/>
          <w:color w:val="0000FF"/>
        </w:rPr>
        <w:t>D</w:t>
      </w:r>
      <w:r w:rsidRPr="00C4436C">
        <w:rPr>
          <w:b/>
        </w:rPr>
        <w:t>_Pitch_Length</w:t>
      </w:r>
      <w:r w:rsidRPr="00C4436C">
        <w:rPr>
          <w:b/>
          <w:color w:val="0000FF"/>
        </w:rPr>
        <w:t>X</w:t>
      </w:r>
      <w:r w:rsidRPr="00C4436C">
        <w:rPr>
          <w:b/>
        </w:rPr>
        <w:t>Width</w:t>
      </w:r>
      <w:r w:rsidRPr="00C4436C">
        <w:rPr>
          <w:b/>
          <w:color w:val="0000FF"/>
        </w:rPr>
        <w:t>X</w:t>
      </w:r>
      <w:r w:rsidRPr="00C4436C">
        <w:rPr>
          <w:b/>
        </w:rPr>
        <w:t>Height</w:t>
      </w:r>
    </w:p>
    <w:p w:rsidR="00031816" w:rsidRDefault="00031816" w:rsidP="00136FC1">
      <w:pPr>
        <w:tabs>
          <w:tab w:val="left" w:pos="3690"/>
        </w:tabs>
        <w:rPr>
          <w:b/>
        </w:rPr>
      </w:pPr>
    </w:p>
    <w:p w:rsidR="00031816" w:rsidRDefault="00136FC1" w:rsidP="00136FC1">
      <w:pPr>
        <w:tabs>
          <w:tab w:val="left" w:pos="3690"/>
        </w:tabs>
      </w:pPr>
      <w:r>
        <w:t xml:space="preserve">                               Pitch,Length, Width, Height: in milimeter</w:t>
      </w:r>
    </w:p>
    <w:p w:rsidR="00136FC1" w:rsidRDefault="00136FC1" w:rsidP="00136FC1">
      <w:pPr>
        <w:tabs>
          <w:tab w:val="left" w:pos="3690"/>
        </w:tabs>
      </w:pPr>
      <w:r>
        <w:tab/>
      </w:r>
    </w:p>
    <w:p w:rsidR="00136FC1" w:rsidRDefault="00136FC1" w:rsidP="00136FC1">
      <w:pPr>
        <w:tabs>
          <w:tab w:val="left" w:pos="3690"/>
        </w:tabs>
      </w:pPr>
      <w:r>
        <w:t xml:space="preserve">                              </w:t>
      </w:r>
      <w:r w:rsidRPr="00F2788E">
        <w:rPr>
          <w:color w:val="00B050"/>
        </w:rPr>
        <w:t>Example: D_5M3_7M40X1M50X1M80</w:t>
      </w:r>
    </w:p>
    <w:p w:rsidR="00031816" w:rsidRDefault="00031816" w:rsidP="00136FC1">
      <w:pPr>
        <w:tabs>
          <w:tab w:val="left" w:pos="3690"/>
        </w:tabs>
      </w:pPr>
    </w:p>
    <w:p w:rsidR="00136FC1" w:rsidRPr="00C67C7E" w:rsidRDefault="00136FC1" w:rsidP="006A25B3">
      <w:pPr>
        <w:pStyle w:val="ListParagraph"/>
        <w:numPr>
          <w:ilvl w:val="0"/>
          <w:numId w:val="35"/>
        </w:numPr>
        <w:tabs>
          <w:tab w:val="left" w:pos="3690"/>
        </w:tabs>
        <w:rPr>
          <w:i/>
          <w:color w:val="F79646" w:themeColor="accent6"/>
        </w:rPr>
      </w:pPr>
      <w:r w:rsidRPr="00C67C7E">
        <w:rPr>
          <w:i/>
          <w:color w:val="F79646" w:themeColor="accent6"/>
        </w:rPr>
        <w:t>Through hole:</w:t>
      </w:r>
    </w:p>
    <w:p w:rsidR="00031816" w:rsidRPr="00C93ABB" w:rsidRDefault="00031816" w:rsidP="00136FC1">
      <w:pPr>
        <w:tabs>
          <w:tab w:val="left" w:pos="3690"/>
        </w:tabs>
        <w:rPr>
          <w:i/>
        </w:rPr>
      </w:pPr>
    </w:p>
    <w:p w:rsidR="00136FC1" w:rsidRPr="00C4436C" w:rsidRDefault="00136FC1" w:rsidP="00136FC1">
      <w:pPr>
        <w:tabs>
          <w:tab w:val="left" w:pos="3690"/>
        </w:tabs>
        <w:rPr>
          <w:b/>
        </w:rPr>
      </w:pPr>
      <w:r>
        <w:t xml:space="preserve">                              </w:t>
      </w:r>
      <w:r w:rsidRPr="00C4436C">
        <w:rPr>
          <w:b/>
          <w:color w:val="0000FF"/>
        </w:rPr>
        <w:t>D</w:t>
      </w:r>
      <w:r w:rsidRPr="00C4436C">
        <w:rPr>
          <w:b/>
        </w:rPr>
        <w:t>_Pitch_Length</w:t>
      </w:r>
      <w:r w:rsidRPr="00C4436C">
        <w:rPr>
          <w:b/>
          <w:color w:val="0000FF"/>
        </w:rPr>
        <w:t>X</w:t>
      </w:r>
      <w:r w:rsidRPr="00C4436C">
        <w:rPr>
          <w:b/>
        </w:rPr>
        <w:t>Width</w:t>
      </w:r>
      <w:r w:rsidRPr="00C4436C">
        <w:rPr>
          <w:b/>
          <w:color w:val="0000FF"/>
        </w:rPr>
        <w:t>X</w:t>
      </w:r>
      <w:r w:rsidRPr="00C4436C">
        <w:rPr>
          <w:b/>
        </w:rPr>
        <w:t>Height_</w:t>
      </w:r>
      <w:r w:rsidRPr="00C4436C">
        <w:rPr>
          <w:b/>
          <w:color w:val="0000FF"/>
        </w:rPr>
        <w:t>TH</w:t>
      </w:r>
    </w:p>
    <w:p w:rsidR="00136FC1" w:rsidRPr="00C4436C" w:rsidRDefault="00136FC1" w:rsidP="00136FC1">
      <w:pPr>
        <w:tabs>
          <w:tab w:val="left" w:pos="3690"/>
        </w:tabs>
        <w:rPr>
          <w:b/>
        </w:rPr>
      </w:pPr>
      <w:r w:rsidRPr="00C4436C">
        <w:rPr>
          <w:b/>
        </w:rPr>
        <w:t xml:space="preserve">                              </w:t>
      </w:r>
      <w:r w:rsidRPr="00C4436C">
        <w:rPr>
          <w:b/>
          <w:color w:val="0000FF"/>
        </w:rPr>
        <w:t>D</w:t>
      </w:r>
      <w:r w:rsidRPr="00C4436C">
        <w:rPr>
          <w:b/>
        </w:rPr>
        <w:t>_Pitch_</w:t>
      </w:r>
      <w:r w:rsidR="00031816" w:rsidRPr="00031816">
        <w:rPr>
          <w:b/>
        </w:rPr>
        <w:t xml:space="preserve"> </w:t>
      </w:r>
      <w:r w:rsidR="00031816">
        <w:rPr>
          <w:b/>
        </w:rPr>
        <w:t>Diameter</w:t>
      </w:r>
      <w:r w:rsidR="00031816" w:rsidRPr="002356CC">
        <w:rPr>
          <w:b/>
          <w:color w:val="0000FF"/>
        </w:rPr>
        <w:t>X</w:t>
      </w:r>
      <w:r w:rsidR="00031816">
        <w:rPr>
          <w:b/>
        </w:rPr>
        <w:t>Length</w:t>
      </w:r>
      <w:r w:rsidRPr="00C4436C">
        <w:rPr>
          <w:b/>
        </w:rPr>
        <w:t>_</w:t>
      </w:r>
      <w:r w:rsidRPr="00C4436C">
        <w:rPr>
          <w:b/>
          <w:color w:val="0000FF"/>
        </w:rPr>
        <w:t>AXIAL</w:t>
      </w:r>
    </w:p>
    <w:p w:rsidR="00136FC1" w:rsidRDefault="00136FC1" w:rsidP="00136FC1">
      <w:pPr>
        <w:tabs>
          <w:tab w:val="left" w:pos="3690"/>
        </w:tabs>
        <w:rPr>
          <w:b/>
          <w:color w:val="0000FF"/>
        </w:rPr>
      </w:pPr>
      <w:r w:rsidRPr="00C4436C">
        <w:rPr>
          <w:b/>
        </w:rPr>
        <w:t xml:space="preserve">                              </w:t>
      </w:r>
      <w:r w:rsidRPr="00C4436C">
        <w:rPr>
          <w:b/>
          <w:color w:val="0000FF"/>
        </w:rPr>
        <w:t>D</w:t>
      </w:r>
      <w:r w:rsidRPr="00C4436C">
        <w:rPr>
          <w:b/>
        </w:rPr>
        <w:t>_Pitch_</w:t>
      </w:r>
      <w:r w:rsidR="00031816" w:rsidRPr="00031816">
        <w:rPr>
          <w:b/>
        </w:rPr>
        <w:t xml:space="preserve"> </w:t>
      </w:r>
      <w:r w:rsidR="00031816">
        <w:rPr>
          <w:b/>
        </w:rPr>
        <w:t>Diameter</w:t>
      </w:r>
      <w:r w:rsidR="00031816" w:rsidRPr="002356CC">
        <w:rPr>
          <w:b/>
          <w:color w:val="0000FF"/>
        </w:rPr>
        <w:t>X</w:t>
      </w:r>
      <w:r w:rsidR="00031816">
        <w:rPr>
          <w:b/>
        </w:rPr>
        <w:t>Length</w:t>
      </w:r>
      <w:r w:rsidRPr="00C4436C">
        <w:rPr>
          <w:b/>
        </w:rPr>
        <w:t>_</w:t>
      </w:r>
      <w:r w:rsidRPr="00C4436C">
        <w:rPr>
          <w:b/>
          <w:color w:val="0000FF"/>
        </w:rPr>
        <w:t>RADIAL</w:t>
      </w:r>
    </w:p>
    <w:p w:rsidR="00031816" w:rsidRPr="00C4436C" w:rsidRDefault="00031816" w:rsidP="00136FC1">
      <w:pPr>
        <w:tabs>
          <w:tab w:val="left" w:pos="3690"/>
        </w:tabs>
        <w:rPr>
          <w:b/>
          <w:color w:val="0000FF"/>
        </w:rPr>
      </w:pPr>
    </w:p>
    <w:p w:rsidR="00031816" w:rsidRDefault="00136FC1" w:rsidP="00136FC1">
      <w:pPr>
        <w:tabs>
          <w:tab w:val="left" w:pos="3690"/>
        </w:tabs>
      </w:pPr>
      <w:r>
        <w:t xml:space="preserve">                              Pitch, Length, Width, Diameter, Height: in milimeter</w:t>
      </w:r>
    </w:p>
    <w:p w:rsidR="00136FC1" w:rsidRDefault="00136FC1" w:rsidP="00136FC1">
      <w:pPr>
        <w:tabs>
          <w:tab w:val="left" w:pos="3690"/>
        </w:tabs>
      </w:pPr>
      <w:r>
        <w:tab/>
      </w:r>
    </w:p>
    <w:p w:rsidR="00136FC1" w:rsidRPr="00F2788E" w:rsidRDefault="00136FC1" w:rsidP="00136FC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F2788E">
        <w:rPr>
          <w:color w:val="00B050"/>
        </w:rPr>
        <w:t>Example: D_5M3_7M40X1M50X1M80_TH</w:t>
      </w:r>
    </w:p>
    <w:p w:rsidR="00136FC1" w:rsidRPr="00F2788E" w:rsidRDefault="00136FC1" w:rsidP="00136FC1">
      <w:pPr>
        <w:tabs>
          <w:tab w:val="left" w:pos="3690"/>
        </w:tabs>
        <w:rPr>
          <w:color w:val="00B050"/>
        </w:rPr>
      </w:pPr>
      <w:r w:rsidRPr="00F2788E">
        <w:rPr>
          <w:color w:val="00B050"/>
        </w:rPr>
        <w:t xml:space="preserve">                                              D_5M3_7M40X1M50_ AXIAL</w:t>
      </w:r>
    </w:p>
    <w:p w:rsidR="00136FC1" w:rsidRPr="00F2788E" w:rsidRDefault="00136FC1" w:rsidP="00136FC1">
      <w:pPr>
        <w:tabs>
          <w:tab w:val="left" w:pos="3690"/>
        </w:tabs>
        <w:rPr>
          <w:color w:val="00B050"/>
        </w:rPr>
      </w:pPr>
      <w:r w:rsidRPr="00F2788E">
        <w:rPr>
          <w:color w:val="00B050"/>
        </w:rPr>
        <w:t xml:space="preserve">                                              D_5M3_7M40X1M50_ RADIAL</w:t>
      </w:r>
    </w:p>
    <w:p w:rsidR="00031816" w:rsidRDefault="00031816" w:rsidP="00136FC1">
      <w:pPr>
        <w:tabs>
          <w:tab w:val="left" w:pos="3690"/>
        </w:tabs>
      </w:pPr>
    </w:p>
    <w:p w:rsidR="00136FC1" w:rsidRPr="00F2788E" w:rsidRDefault="00136FC1" w:rsidP="006A25B3">
      <w:pPr>
        <w:pStyle w:val="ListParagraph"/>
        <w:numPr>
          <w:ilvl w:val="0"/>
          <w:numId w:val="34"/>
        </w:numPr>
        <w:tabs>
          <w:tab w:val="left" w:pos="3690"/>
        </w:tabs>
        <w:rPr>
          <w:u w:val="single"/>
        </w:rPr>
      </w:pPr>
      <w:r w:rsidRPr="00F2788E">
        <w:rPr>
          <w:u w:val="single"/>
        </w:rPr>
        <w:t>&gt;</w:t>
      </w:r>
      <w:r w:rsidRPr="00031816">
        <w:rPr>
          <w:u w:val="single"/>
        </w:rPr>
        <w:t>2 pins type</w:t>
      </w:r>
      <w:r w:rsidRPr="00F2788E">
        <w:rPr>
          <w:u w:val="single"/>
        </w:rPr>
        <w:t>:</w:t>
      </w:r>
    </w:p>
    <w:p w:rsidR="00031816" w:rsidRDefault="00031816" w:rsidP="00031816">
      <w:pPr>
        <w:pStyle w:val="ListParagraph"/>
        <w:tabs>
          <w:tab w:val="left" w:pos="3690"/>
        </w:tabs>
        <w:ind w:left="1680"/>
      </w:pPr>
    </w:p>
    <w:p w:rsidR="00F2788E" w:rsidRPr="00C67C7E" w:rsidRDefault="00F2788E" w:rsidP="006A25B3">
      <w:pPr>
        <w:pStyle w:val="ListParagraph"/>
        <w:numPr>
          <w:ilvl w:val="0"/>
          <w:numId w:val="36"/>
        </w:numPr>
        <w:tabs>
          <w:tab w:val="left" w:pos="3690"/>
        </w:tabs>
        <w:rPr>
          <w:i/>
          <w:color w:val="F79646" w:themeColor="accent6"/>
        </w:rPr>
      </w:pPr>
      <w:r w:rsidRPr="00C67C7E">
        <w:rPr>
          <w:i/>
          <w:color w:val="F79646" w:themeColor="accent6"/>
        </w:rPr>
        <w:t xml:space="preserve">SMT: </w:t>
      </w:r>
    </w:p>
    <w:p w:rsidR="00031816" w:rsidRPr="00C93ABB" w:rsidRDefault="00031816" w:rsidP="00136FC1">
      <w:pPr>
        <w:tabs>
          <w:tab w:val="left" w:pos="3690"/>
        </w:tabs>
        <w:rPr>
          <w:i/>
        </w:rPr>
      </w:pPr>
    </w:p>
    <w:p w:rsidR="00136FC1" w:rsidRDefault="00136FC1" w:rsidP="00136FC1">
      <w:pPr>
        <w:tabs>
          <w:tab w:val="left" w:pos="3690"/>
        </w:tabs>
        <w:rPr>
          <w:b/>
        </w:rPr>
      </w:pPr>
      <w:r>
        <w:t xml:space="preserve">                              </w:t>
      </w:r>
      <w:r w:rsidRPr="00C4436C">
        <w:rPr>
          <w:b/>
          <w:color w:val="0000FF"/>
        </w:rPr>
        <w:t>D</w:t>
      </w:r>
      <w:r w:rsidRPr="00C4436C">
        <w:rPr>
          <w:b/>
          <w:color w:val="FF0000"/>
        </w:rPr>
        <w:t>n</w:t>
      </w:r>
      <w:r w:rsidRPr="00C4436C">
        <w:rPr>
          <w:b/>
        </w:rPr>
        <w:t>_Length</w:t>
      </w:r>
      <w:r w:rsidRPr="00C4436C">
        <w:rPr>
          <w:b/>
          <w:color w:val="0000FF"/>
        </w:rPr>
        <w:t>X</w:t>
      </w:r>
      <w:r w:rsidRPr="00C4436C">
        <w:rPr>
          <w:b/>
        </w:rPr>
        <w:t>Width</w:t>
      </w:r>
      <w:r w:rsidRPr="00C4436C">
        <w:rPr>
          <w:b/>
          <w:color w:val="0000FF"/>
        </w:rPr>
        <w:t>X</w:t>
      </w:r>
      <w:r w:rsidRPr="00C4436C">
        <w:rPr>
          <w:b/>
        </w:rPr>
        <w:t>Height</w:t>
      </w:r>
    </w:p>
    <w:p w:rsidR="00031816" w:rsidRPr="00C4436C" w:rsidRDefault="00031816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  <w:ind w:left="360"/>
      </w:pPr>
      <w:r>
        <w:t xml:space="preserve">                         </w:t>
      </w:r>
      <w:r w:rsidRPr="00C93ABB">
        <w:rPr>
          <w:b/>
          <w:color w:val="FF0000"/>
        </w:rPr>
        <w:t>n</w:t>
      </w:r>
      <w:r>
        <w:t>: number of pins</w:t>
      </w:r>
    </w:p>
    <w:p w:rsidR="00136FC1" w:rsidRDefault="00136FC1" w:rsidP="00136FC1">
      <w:pPr>
        <w:tabs>
          <w:tab w:val="left" w:pos="3690"/>
        </w:tabs>
      </w:pPr>
      <w:r>
        <w:t xml:space="preserve">                               Length, Width, Height: in milimeter</w:t>
      </w:r>
      <w:r>
        <w:tab/>
      </w:r>
    </w:p>
    <w:p w:rsidR="00031816" w:rsidRDefault="00031816" w:rsidP="00136FC1">
      <w:pPr>
        <w:tabs>
          <w:tab w:val="left" w:pos="3690"/>
        </w:tabs>
      </w:pPr>
    </w:p>
    <w:p w:rsidR="00136FC1" w:rsidRPr="00F2788E" w:rsidRDefault="00136FC1" w:rsidP="00136FC1">
      <w:pPr>
        <w:tabs>
          <w:tab w:val="left" w:pos="3690"/>
        </w:tabs>
        <w:rPr>
          <w:color w:val="00B050"/>
        </w:rPr>
      </w:pPr>
      <w:r w:rsidRPr="00F2788E">
        <w:rPr>
          <w:color w:val="00B050"/>
        </w:rPr>
        <w:t xml:space="preserve">                              Example: D4_7M40X1M50X0M80</w:t>
      </w:r>
    </w:p>
    <w:p w:rsidR="00031816" w:rsidRDefault="00031816" w:rsidP="00136FC1">
      <w:pPr>
        <w:tabs>
          <w:tab w:val="left" w:pos="3690"/>
        </w:tabs>
      </w:pPr>
    </w:p>
    <w:p w:rsidR="00136FC1" w:rsidRPr="00F2788E" w:rsidRDefault="00136FC1" w:rsidP="006A25B3">
      <w:pPr>
        <w:pStyle w:val="ListParagraph"/>
        <w:numPr>
          <w:ilvl w:val="0"/>
          <w:numId w:val="36"/>
        </w:numPr>
        <w:tabs>
          <w:tab w:val="left" w:pos="3690"/>
        </w:tabs>
        <w:rPr>
          <w:i/>
          <w:color w:val="F79646" w:themeColor="accent6"/>
        </w:rPr>
      </w:pPr>
      <w:r w:rsidRPr="00F2788E">
        <w:rPr>
          <w:i/>
          <w:color w:val="F79646" w:themeColor="accent6"/>
        </w:rPr>
        <w:t>Through hole:</w:t>
      </w:r>
    </w:p>
    <w:p w:rsidR="00031816" w:rsidRPr="00C93ABB" w:rsidRDefault="00031816" w:rsidP="00136FC1">
      <w:pPr>
        <w:tabs>
          <w:tab w:val="left" w:pos="3690"/>
        </w:tabs>
        <w:rPr>
          <w:i/>
        </w:rPr>
      </w:pPr>
    </w:p>
    <w:p w:rsidR="00136FC1" w:rsidRDefault="00136FC1" w:rsidP="00136FC1">
      <w:pPr>
        <w:tabs>
          <w:tab w:val="left" w:pos="3690"/>
        </w:tabs>
        <w:rPr>
          <w:b/>
          <w:color w:val="0000FF"/>
        </w:rPr>
      </w:pPr>
      <w:r>
        <w:t xml:space="preserve">                              </w:t>
      </w:r>
      <w:r w:rsidRPr="00C4436C">
        <w:rPr>
          <w:b/>
          <w:color w:val="0000FF"/>
        </w:rPr>
        <w:t>D</w:t>
      </w:r>
      <w:r w:rsidRPr="00C93ABB">
        <w:rPr>
          <w:b/>
          <w:color w:val="FF0000"/>
        </w:rPr>
        <w:t>n</w:t>
      </w:r>
      <w:r w:rsidRPr="00C4436C">
        <w:rPr>
          <w:b/>
        </w:rPr>
        <w:t>_Length</w:t>
      </w:r>
      <w:r w:rsidRPr="00C4436C">
        <w:rPr>
          <w:b/>
          <w:color w:val="0000FF"/>
        </w:rPr>
        <w:t>X</w:t>
      </w:r>
      <w:r w:rsidRPr="00C4436C">
        <w:rPr>
          <w:b/>
        </w:rPr>
        <w:t>Width</w:t>
      </w:r>
      <w:r w:rsidRPr="00C4436C">
        <w:rPr>
          <w:b/>
          <w:color w:val="0000FF"/>
        </w:rPr>
        <w:t>X</w:t>
      </w:r>
      <w:r w:rsidRPr="00C4436C">
        <w:rPr>
          <w:b/>
        </w:rPr>
        <w:t>Height_</w:t>
      </w:r>
      <w:r w:rsidRPr="00C4436C">
        <w:rPr>
          <w:b/>
          <w:color w:val="0000FF"/>
        </w:rPr>
        <w:t>TH</w:t>
      </w:r>
    </w:p>
    <w:p w:rsidR="00031816" w:rsidRPr="00C4436C" w:rsidRDefault="00031816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  <w:ind w:left="360"/>
      </w:pPr>
      <w:r>
        <w:t xml:space="preserve">                         </w:t>
      </w:r>
      <w:r w:rsidRPr="00C93ABB">
        <w:rPr>
          <w:b/>
          <w:color w:val="FF0000"/>
        </w:rPr>
        <w:t>n</w:t>
      </w:r>
      <w:r>
        <w:t>: number of pins</w:t>
      </w:r>
    </w:p>
    <w:p w:rsidR="00136FC1" w:rsidRDefault="00136FC1" w:rsidP="00136FC1">
      <w:pPr>
        <w:tabs>
          <w:tab w:val="left" w:pos="3690"/>
        </w:tabs>
      </w:pPr>
      <w:r>
        <w:t xml:space="preserve">                               Length, Width, Height: in milimeter</w:t>
      </w:r>
      <w:r>
        <w:tab/>
      </w:r>
    </w:p>
    <w:p w:rsidR="00031816" w:rsidRDefault="00031816" w:rsidP="00136FC1">
      <w:pPr>
        <w:tabs>
          <w:tab w:val="left" w:pos="3690"/>
        </w:tabs>
      </w:pPr>
    </w:p>
    <w:p w:rsidR="00136FC1" w:rsidRDefault="00136FC1" w:rsidP="00136FC1">
      <w:pPr>
        <w:tabs>
          <w:tab w:val="left" w:pos="3690"/>
        </w:tabs>
      </w:pPr>
      <w:r>
        <w:t xml:space="preserve">                              </w:t>
      </w:r>
      <w:r w:rsidRPr="00F2788E">
        <w:rPr>
          <w:color w:val="00B050"/>
        </w:rPr>
        <w:t>Example: D4_7M40X1M50X0M80_TH</w:t>
      </w:r>
    </w:p>
    <w:p w:rsidR="00031816" w:rsidRDefault="00031816" w:rsidP="00136FC1">
      <w:pPr>
        <w:tabs>
          <w:tab w:val="left" w:pos="3690"/>
        </w:tabs>
      </w:pPr>
    </w:p>
    <w:p w:rsidR="00031816" w:rsidRDefault="00031816" w:rsidP="00136FC1">
      <w:pPr>
        <w:tabs>
          <w:tab w:val="left" w:pos="3690"/>
        </w:tabs>
      </w:pPr>
    </w:p>
    <w:p w:rsidR="00031816" w:rsidRDefault="00031816" w:rsidP="00136FC1">
      <w:pPr>
        <w:tabs>
          <w:tab w:val="left" w:pos="3690"/>
        </w:tabs>
      </w:pPr>
    </w:p>
    <w:p w:rsidR="00031816" w:rsidRDefault="00031816" w:rsidP="00136FC1">
      <w:pPr>
        <w:tabs>
          <w:tab w:val="left" w:pos="3690"/>
        </w:tabs>
      </w:pPr>
    </w:p>
    <w:p w:rsidR="00031816" w:rsidRDefault="00031816" w:rsidP="00136FC1">
      <w:pPr>
        <w:tabs>
          <w:tab w:val="left" w:pos="3690"/>
        </w:tabs>
      </w:pPr>
    </w:p>
    <w:p w:rsidR="00136FC1" w:rsidRDefault="00136FC1" w:rsidP="00136FC1">
      <w:pPr>
        <w:tabs>
          <w:tab w:val="left" w:pos="3690"/>
        </w:tabs>
      </w:pPr>
    </w:p>
    <w:bookmarkStart w:id="13" w:name="Transistors"/>
    <w:p w:rsidR="00136FC1" w:rsidRPr="00835FA2" w:rsidRDefault="00153BAD" w:rsidP="006A25B3">
      <w:pPr>
        <w:pStyle w:val="Heading20"/>
        <w:numPr>
          <w:ilvl w:val="0"/>
          <w:numId w:val="21"/>
        </w:numPr>
        <w:rPr>
          <w:color w:val="0000FF"/>
          <w:u w:val="single"/>
        </w:rPr>
      </w:pPr>
      <w:r w:rsidRPr="00835FA2">
        <w:rPr>
          <w:color w:val="0000FF"/>
          <w:u w:val="single"/>
        </w:rPr>
        <w:lastRenderedPageBreak/>
        <w:fldChar w:fldCharType="begin"/>
      </w:r>
      <w:r w:rsidR="00136FC1" w:rsidRPr="00835FA2">
        <w:rPr>
          <w:color w:val="0000FF"/>
          <w:u w:val="single"/>
        </w:rPr>
        <w:instrText xml:space="preserve"> HYPERLINK  \l "Transistors_I" </w:instrText>
      </w:r>
      <w:r w:rsidRPr="00835FA2">
        <w:rPr>
          <w:color w:val="0000FF"/>
          <w:u w:val="single"/>
        </w:rPr>
        <w:fldChar w:fldCharType="separate"/>
      </w:r>
      <w:r w:rsidR="00136FC1" w:rsidRPr="00835FA2">
        <w:rPr>
          <w:color w:val="0000FF"/>
          <w:u w:val="single"/>
        </w:rPr>
        <w:t>Transistor</w:t>
      </w:r>
      <w:r w:rsidR="00835FA2" w:rsidRPr="00835FA2">
        <w:rPr>
          <w:color w:val="0000FF"/>
          <w:u w:val="single"/>
        </w:rPr>
        <w:t>s:</w:t>
      </w:r>
      <w:bookmarkEnd w:id="13"/>
      <w:r w:rsidRPr="00835FA2">
        <w:rPr>
          <w:color w:val="0000FF"/>
          <w:u w:val="single"/>
        </w:rPr>
        <w:fldChar w:fldCharType="end"/>
      </w:r>
    </w:p>
    <w:p w:rsidR="00136FC1" w:rsidRDefault="00136FC1" w:rsidP="00136FC1">
      <w:pPr>
        <w:tabs>
          <w:tab w:val="left" w:pos="36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</w:p>
    <w:p w:rsidR="00136FC1" w:rsidRDefault="00136FC1" w:rsidP="006A25B3">
      <w:pPr>
        <w:pStyle w:val="ListParagraph"/>
        <w:numPr>
          <w:ilvl w:val="1"/>
          <w:numId w:val="21"/>
        </w:numPr>
        <w:tabs>
          <w:tab w:val="left" w:pos="3690"/>
        </w:tabs>
        <w:rPr>
          <w:u w:val="single"/>
        </w:rPr>
      </w:pPr>
      <w:r w:rsidRPr="00C93ABB">
        <w:rPr>
          <w:u w:val="single"/>
        </w:rPr>
        <w:t>Standard size:</w:t>
      </w:r>
    </w:p>
    <w:p w:rsidR="00835FA2" w:rsidRDefault="00835FA2" w:rsidP="00136FC1">
      <w:pPr>
        <w:tabs>
          <w:tab w:val="left" w:pos="3690"/>
        </w:tabs>
      </w:pPr>
    </w:p>
    <w:p w:rsidR="00835FA2" w:rsidRPr="00C67C7E" w:rsidRDefault="00835FA2" w:rsidP="006A25B3">
      <w:pPr>
        <w:pStyle w:val="ListParagraph"/>
        <w:numPr>
          <w:ilvl w:val="0"/>
          <w:numId w:val="37"/>
        </w:numPr>
        <w:tabs>
          <w:tab w:val="left" w:pos="3690"/>
        </w:tabs>
        <w:rPr>
          <w:i/>
          <w:color w:val="F79646" w:themeColor="accent6"/>
        </w:rPr>
      </w:pPr>
      <w:r w:rsidRPr="00C67C7E">
        <w:rPr>
          <w:i/>
          <w:color w:val="F79646" w:themeColor="accent6"/>
        </w:rPr>
        <w:t xml:space="preserve">SMT: </w:t>
      </w:r>
    </w:p>
    <w:p w:rsidR="00835FA2" w:rsidRPr="00C93ABB" w:rsidRDefault="00835FA2" w:rsidP="00136FC1">
      <w:pPr>
        <w:tabs>
          <w:tab w:val="left" w:pos="3690"/>
        </w:tabs>
        <w:rPr>
          <w:i/>
        </w:rPr>
      </w:pPr>
    </w:p>
    <w:p w:rsidR="00136FC1" w:rsidRDefault="00136FC1" w:rsidP="00136FC1">
      <w:pPr>
        <w:tabs>
          <w:tab w:val="left" w:pos="3690"/>
        </w:tabs>
        <w:rPr>
          <w:b/>
        </w:rPr>
      </w:pPr>
      <w:r>
        <w:t xml:space="preserve">                             </w:t>
      </w:r>
      <w:r>
        <w:rPr>
          <w:b/>
          <w:color w:val="0000FF"/>
        </w:rPr>
        <w:t>Q</w:t>
      </w:r>
      <w:r w:rsidRPr="008844A1">
        <w:rPr>
          <w:b/>
        </w:rPr>
        <w:t>_sizename_Height</w:t>
      </w:r>
      <w:r w:rsidR="00BD7B56">
        <w:rPr>
          <w:b/>
        </w:rPr>
        <w:t>_BCE</w:t>
      </w:r>
    </w:p>
    <w:p w:rsidR="00835FA2" w:rsidRPr="008844A1" w:rsidRDefault="00835FA2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</w:pPr>
      <w:r>
        <w:t xml:space="preserve">                              Height: in milimeter</w:t>
      </w:r>
    </w:p>
    <w:p w:rsidR="00835FA2" w:rsidRDefault="00835FA2" w:rsidP="00136FC1">
      <w:pPr>
        <w:tabs>
          <w:tab w:val="left" w:pos="3690"/>
        </w:tabs>
      </w:pPr>
    </w:p>
    <w:p w:rsidR="00136FC1" w:rsidRDefault="00136FC1" w:rsidP="00136FC1">
      <w:pPr>
        <w:tabs>
          <w:tab w:val="left" w:pos="3690"/>
        </w:tabs>
      </w:pPr>
      <w:r>
        <w:t xml:space="preserve">                              </w:t>
      </w:r>
      <w:r w:rsidRPr="00835FA2">
        <w:rPr>
          <w:color w:val="00B050"/>
        </w:rPr>
        <w:t>Example: Q_SOT-23_1M26</w:t>
      </w:r>
      <w:r w:rsidR="00BD7B56">
        <w:rPr>
          <w:color w:val="00B050"/>
        </w:rPr>
        <w:t>_BCE</w:t>
      </w:r>
    </w:p>
    <w:p w:rsidR="00835FA2" w:rsidRDefault="00835FA2" w:rsidP="00136FC1">
      <w:pPr>
        <w:tabs>
          <w:tab w:val="left" w:pos="3690"/>
        </w:tabs>
      </w:pPr>
    </w:p>
    <w:p w:rsidR="00136FC1" w:rsidRPr="00835FA2" w:rsidRDefault="00136FC1" w:rsidP="006A25B3">
      <w:pPr>
        <w:pStyle w:val="ListParagraph"/>
        <w:numPr>
          <w:ilvl w:val="0"/>
          <w:numId w:val="37"/>
        </w:numPr>
        <w:tabs>
          <w:tab w:val="left" w:pos="3690"/>
        </w:tabs>
        <w:rPr>
          <w:i/>
          <w:color w:val="F79646" w:themeColor="accent6"/>
        </w:rPr>
      </w:pPr>
      <w:r w:rsidRPr="00835FA2">
        <w:rPr>
          <w:i/>
          <w:color w:val="F79646" w:themeColor="accent6"/>
        </w:rPr>
        <w:t>Through hole:</w:t>
      </w:r>
    </w:p>
    <w:p w:rsidR="00835FA2" w:rsidRPr="00C93ABB" w:rsidRDefault="00835FA2" w:rsidP="00136FC1">
      <w:pPr>
        <w:tabs>
          <w:tab w:val="left" w:pos="3690"/>
        </w:tabs>
        <w:rPr>
          <w:i/>
        </w:rPr>
      </w:pPr>
    </w:p>
    <w:p w:rsidR="00136FC1" w:rsidRDefault="00136FC1" w:rsidP="00136FC1">
      <w:pPr>
        <w:tabs>
          <w:tab w:val="left" w:pos="3690"/>
        </w:tabs>
        <w:rPr>
          <w:b/>
          <w:color w:val="0000FF"/>
        </w:rPr>
      </w:pPr>
      <w:r>
        <w:t xml:space="preserve">                              </w:t>
      </w:r>
      <w:r>
        <w:rPr>
          <w:b/>
          <w:color w:val="0000FF"/>
        </w:rPr>
        <w:t>Q</w:t>
      </w:r>
      <w:r w:rsidRPr="008844A1">
        <w:rPr>
          <w:b/>
        </w:rPr>
        <w:t>_ sizename_Height_</w:t>
      </w:r>
      <w:r w:rsidR="00BD7B56">
        <w:rPr>
          <w:b/>
        </w:rPr>
        <w:t>BCE_</w:t>
      </w:r>
      <w:r w:rsidRPr="008844A1">
        <w:rPr>
          <w:b/>
          <w:color w:val="0000FF"/>
        </w:rPr>
        <w:t>TH</w:t>
      </w:r>
    </w:p>
    <w:p w:rsidR="00835FA2" w:rsidRPr="008844A1" w:rsidRDefault="00835FA2" w:rsidP="00136FC1">
      <w:pPr>
        <w:tabs>
          <w:tab w:val="left" w:pos="3690"/>
        </w:tabs>
        <w:rPr>
          <w:b/>
        </w:rPr>
      </w:pPr>
    </w:p>
    <w:p w:rsidR="00136FC1" w:rsidRDefault="00136FC1" w:rsidP="006A25B3">
      <w:pPr>
        <w:pStyle w:val="ListParagraph"/>
        <w:numPr>
          <w:ilvl w:val="1"/>
          <w:numId w:val="21"/>
        </w:numPr>
        <w:tabs>
          <w:tab w:val="left" w:pos="3690"/>
        </w:tabs>
        <w:rPr>
          <w:u w:val="single"/>
        </w:rPr>
      </w:pPr>
      <w:r w:rsidRPr="00C93ABB">
        <w:rPr>
          <w:u w:val="single"/>
        </w:rPr>
        <w:t>Other size</w:t>
      </w:r>
    </w:p>
    <w:p w:rsidR="00835FA2" w:rsidRDefault="00835FA2" w:rsidP="00136FC1">
      <w:pPr>
        <w:tabs>
          <w:tab w:val="left" w:pos="3690"/>
        </w:tabs>
      </w:pPr>
    </w:p>
    <w:p w:rsidR="00835FA2" w:rsidRPr="00C67C7E" w:rsidRDefault="00835FA2" w:rsidP="006A25B3">
      <w:pPr>
        <w:pStyle w:val="ListParagraph"/>
        <w:numPr>
          <w:ilvl w:val="0"/>
          <w:numId w:val="38"/>
        </w:numPr>
        <w:tabs>
          <w:tab w:val="left" w:pos="3690"/>
        </w:tabs>
        <w:rPr>
          <w:i/>
          <w:color w:val="F79646" w:themeColor="accent6"/>
        </w:rPr>
      </w:pPr>
      <w:r w:rsidRPr="00C67C7E">
        <w:rPr>
          <w:i/>
          <w:color w:val="F79646" w:themeColor="accent6"/>
        </w:rPr>
        <w:t xml:space="preserve">SMT: </w:t>
      </w:r>
    </w:p>
    <w:p w:rsidR="00835FA2" w:rsidRPr="00C93ABB" w:rsidRDefault="00835FA2" w:rsidP="00136FC1">
      <w:pPr>
        <w:tabs>
          <w:tab w:val="left" w:pos="3690"/>
        </w:tabs>
        <w:rPr>
          <w:i/>
        </w:rPr>
      </w:pPr>
    </w:p>
    <w:p w:rsidR="00136FC1" w:rsidRDefault="00136FC1" w:rsidP="00136FC1">
      <w:pPr>
        <w:tabs>
          <w:tab w:val="left" w:pos="3690"/>
        </w:tabs>
        <w:rPr>
          <w:b/>
        </w:rPr>
      </w:pPr>
      <w:r>
        <w:t xml:space="preserve">                              </w:t>
      </w:r>
      <w:r>
        <w:rPr>
          <w:b/>
          <w:color w:val="0000FF"/>
        </w:rPr>
        <w:t>Q</w:t>
      </w:r>
      <w:r w:rsidRPr="008844A1">
        <w:rPr>
          <w:b/>
          <w:color w:val="FF0000"/>
        </w:rPr>
        <w:t>n</w:t>
      </w:r>
      <w:r w:rsidRPr="008844A1">
        <w:rPr>
          <w:b/>
        </w:rPr>
        <w:t>_Length</w:t>
      </w:r>
      <w:r w:rsidRPr="008844A1">
        <w:rPr>
          <w:b/>
          <w:color w:val="0000FF"/>
        </w:rPr>
        <w:t>X</w:t>
      </w:r>
      <w:r w:rsidRPr="008844A1">
        <w:rPr>
          <w:b/>
        </w:rPr>
        <w:t>Width</w:t>
      </w:r>
      <w:r w:rsidRPr="008844A1">
        <w:rPr>
          <w:b/>
          <w:color w:val="0000FF"/>
        </w:rPr>
        <w:t>X</w:t>
      </w:r>
      <w:r w:rsidRPr="008844A1">
        <w:rPr>
          <w:b/>
        </w:rPr>
        <w:t>Height</w:t>
      </w:r>
      <w:r w:rsidR="00BD7B56">
        <w:rPr>
          <w:b/>
        </w:rPr>
        <w:t>_BCE</w:t>
      </w:r>
    </w:p>
    <w:p w:rsidR="00835FA2" w:rsidRPr="008844A1" w:rsidRDefault="00835FA2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  <w:ind w:left="360"/>
      </w:pPr>
      <w:r w:rsidRPr="008844A1">
        <w:rPr>
          <w:b/>
        </w:rPr>
        <w:t xml:space="preserve">                         </w:t>
      </w:r>
      <w:r w:rsidRPr="008844A1">
        <w:rPr>
          <w:b/>
          <w:color w:val="FF0000"/>
        </w:rPr>
        <w:t>n</w:t>
      </w:r>
      <w:r>
        <w:t>: number of pins</w:t>
      </w:r>
    </w:p>
    <w:p w:rsidR="00835FA2" w:rsidRDefault="00136FC1" w:rsidP="00136FC1">
      <w:pPr>
        <w:tabs>
          <w:tab w:val="left" w:pos="3690"/>
        </w:tabs>
      </w:pPr>
      <w:r>
        <w:t xml:space="preserve">                              Length, Width, Height: in milimeter</w:t>
      </w:r>
    </w:p>
    <w:p w:rsidR="00136FC1" w:rsidRDefault="00136FC1" w:rsidP="00136FC1">
      <w:pPr>
        <w:tabs>
          <w:tab w:val="left" w:pos="3690"/>
        </w:tabs>
      </w:pPr>
      <w:r>
        <w:tab/>
      </w:r>
    </w:p>
    <w:p w:rsidR="00136FC1" w:rsidRDefault="00136FC1" w:rsidP="00136FC1">
      <w:pPr>
        <w:tabs>
          <w:tab w:val="left" w:pos="3690"/>
        </w:tabs>
      </w:pPr>
      <w:r>
        <w:t xml:space="preserve">                              </w:t>
      </w:r>
      <w:r w:rsidRPr="00835FA2">
        <w:rPr>
          <w:color w:val="00B050"/>
        </w:rPr>
        <w:t>Example: Q3_5M3_7M40X1M50X1M80</w:t>
      </w:r>
      <w:r w:rsidR="00BD7B56">
        <w:rPr>
          <w:color w:val="00B050"/>
        </w:rPr>
        <w:t>_BCE</w:t>
      </w:r>
    </w:p>
    <w:p w:rsidR="00835FA2" w:rsidRDefault="00835FA2" w:rsidP="00136FC1">
      <w:pPr>
        <w:tabs>
          <w:tab w:val="left" w:pos="3690"/>
        </w:tabs>
      </w:pPr>
    </w:p>
    <w:p w:rsidR="00136FC1" w:rsidRPr="00835FA2" w:rsidRDefault="00136FC1" w:rsidP="006A25B3">
      <w:pPr>
        <w:pStyle w:val="ListParagraph"/>
        <w:numPr>
          <w:ilvl w:val="0"/>
          <w:numId w:val="38"/>
        </w:numPr>
        <w:tabs>
          <w:tab w:val="left" w:pos="3690"/>
        </w:tabs>
        <w:rPr>
          <w:i/>
          <w:color w:val="F79646" w:themeColor="accent6"/>
        </w:rPr>
      </w:pPr>
      <w:r w:rsidRPr="00835FA2">
        <w:rPr>
          <w:i/>
          <w:color w:val="F79646" w:themeColor="accent6"/>
        </w:rPr>
        <w:t>Through hole:</w:t>
      </w:r>
    </w:p>
    <w:p w:rsidR="00835FA2" w:rsidRPr="00C93ABB" w:rsidRDefault="00835FA2" w:rsidP="00136FC1">
      <w:pPr>
        <w:tabs>
          <w:tab w:val="left" w:pos="3690"/>
        </w:tabs>
        <w:rPr>
          <w:i/>
        </w:rPr>
      </w:pPr>
    </w:p>
    <w:p w:rsidR="00136FC1" w:rsidRDefault="00136FC1" w:rsidP="00136FC1">
      <w:pPr>
        <w:tabs>
          <w:tab w:val="left" w:pos="3690"/>
        </w:tabs>
        <w:rPr>
          <w:b/>
          <w:color w:val="0000FF"/>
        </w:rPr>
      </w:pPr>
      <w:r w:rsidRPr="008844A1">
        <w:rPr>
          <w:b/>
        </w:rPr>
        <w:t xml:space="preserve">                               </w:t>
      </w:r>
      <w:r>
        <w:rPr>
          <w:b/>
          <w:color w:val="0000FF"/>
        </w:rPr>
        <w:t>Q</w:t>
      </w:r>
      <w:r w:rsidRPr="008844A1">
        <w:rPr>
          <w:b/>
          <w:color w:val="FF0000"/>
        </w:rPr>
        <w:t>n</w:t>
      </w:r>
      <w:r w:rsidRPr="008844A1">
        <w:rPr>
          <w:b/>
        </w:rPr>
        <w:t>_Length</w:t>
      </w:r>
      <w:r w:rsidRPr="008844A1">
        <w:rPr>
          <w:b/>
          <w:color w:val="0000FF"/>
        </w:rPr>
        <w:t>X</w:t>
      </w:r>
      <w:r w:rsidRPr="008844A1">
        <w:rPr>
          <w:b/>
        </w:rPr>
        <w:t>Width</w:t>
      </w:r>
      <w:r w:rsidRPr="008844A1">
        <w:rPr>
          <w:b/>
          <w:color w:val="0000FF"/>
        </w:rPr>
        <w:t>X</w:t>
      </w:r>
      <w:r w:rsidRPr="008844A1">
        <w:rPr>
          <w:b/>
        </w:rPr>
        <w:t>Height</w:t>
      </w:r>
      <w:r w:rsidR="00BD7B56">
        <w:rPr>
          <w:b/>
        </w:rPr>
        <w:t>_BCE</w:t>
      </w:r>
      <w:r w:rsidRPr="008844A1">
        <w:rPr>
          <w:b/>
        </w:rPr>
        <w:t>_</w:t>
      </w:r>
      <w:r w:rsidRPr="008844A1">
        <w:rPr>
          <w:b/>
          <w:color w:val="0000FF"/>
        </w:rPr>
        <w:t>TH</w:t>
      </w:r>
    </w:p>
    <w:p w:rsidR="00835FA2" w:rsidRPr="008844A1" w:rsidRDefault="00835FA2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  <w:ind w:left="360"/>
      </w:pPr>
      <w:r>
        <w:t xml:space="preserve">                         n: number of pins</w:t>
      </w:r>
    </w:p>
    <w:p w:rsidR="00835FA2" w:rsidRDefault="00136FC1" w:rsidP="00136FC1">
      <w:pPr>
        <w:tabs>
          <w:tab w:val="left" w:pos="3690"/>
        </w:tabs>
      </w:pPr>
      <w:r>
        <w:t xml:space="preserve">                              Length, Width, Height: in milimeter</w:t>
      </w:r>
    </w:p>
    <w:p w:rsidR="00136FC1" w:rsidRDefault="00136FC1" w:rsidP="00136FC1">
      <w:pPr>
        <w:tabs>
          <w:tab w:val="left" w:pos="3690"/>
        </w:tabs>
      </w:pPr>
      <w:r>
        <w:tab/>
      </w:r>
    </w:p>
    <w:p w:rsidR="00136FC1" w:rsidRDefault="00136FC1" w:rsidP="00136FC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835FA2">
        <w:rPr>
          <w:color w:val="00B050"/>
        </w:rPr>
        <w:t>Example: Q3_5M3_7M40X1M50X1M80_</w:t>
      </w:r>
      <w:r w:rsidR="00BD7B56">
        <w:rPr>
          <w:color w:val="00B050"/>
        </w:rPr>
        <w:t>BCE_</w:t>
      </w:r>
      <w:r w:rsidRPr="00835FA2">
        <w:rPr>
          <w:color w:val="00B050"/>
        </w:rPr>
        <w:t>TH</w:t>
      </w:r>
    </w:p>
    <w:p w:rsidR="00BD7B56" w:rsidRDefault="00BD7B56" w:rsidP="00136FC1">
      <w:pPr>
        <w:tabs>
          <w:tab w:val="left" w:pos="3690"/>
        </w:tabs>
        <w:rPr>
          <w:color w:val="00B050"/>
        </w:rPr>
      </w:pPr>
    </w:p>
    <w:p w:rsidR="00BD7B56" w:rsidRPr="00835FA2" w:rsidRDefault="00BD7B56" w:rsidP="00BD7B56">
      <w:pPr>
        <w:pStyle w:val="Heading20"/>
        <w:numPr>
          <w:ilvl w:val="0"/>
          <w:numId w:val="21"/>
        </w:numPr>
        <w:rPr>
          <w:color w:val="0000FF"/>
          <w:u w:val="single"/>
        </w:rPr>
      </w:pPr>
      <w:hyperlink w:anchor="Transistors_I" w:history="1">
        <w:r>
          <w:rPr>
            <w:color w:val="0000FF"/>
            <w:u w:val="single"/>
          </w:rPr>
          <w:t>FET</w:t>
        </w:r>
        <w:r w:rsidRPr="00835FA2">
          <w:rPr>
            <w:color w:val="0000FF"/>
            <w:u w:val="single"/>
          </w:rPr>
          <w:t>:</w:t>
        </w:r>
      </w:hyperlink>
    </w:p>
    <w:p w:rsidR="00BD7B56" w:rsidRDefault="00BD7B56" w:rsidP="00BD7B56">
      <w:pPr>
        <w:tabs>
          <w:tab w:val="left" w:pos="36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</w:p>
    <w:p w:rsidR="00BD7B56" w:rsidRDefault="00BD7B56" w:rsidP="00BD7B56">
      <w:pPr>
        <w:pStyle w:val="ListParagraph"/>
        <w:numPr>
          <w:ilvl w:val="1"/>
          <w:numId w:val="21"/>
        </w:numPr>
        <w:tabs>
          <w:tab w:val="left" w:pos="3690"/>
        </w:tabs>
        <w:rPr>
          <w:u w:val="single"/>
        </w:rPr>
      </w:pPr>
      <w:r w:rsidRPr="00C93ABB">
        <w:rPr>
          <w:u w:val="single"/>
        </w:rPr>
        <w:t>Standard size:</w:t>
      </w:r>
    </w:p>
    <w:p w:rsidR="00BD7B56" w:rsidRDefault="00BD7B56" w:rsidP="00BD7B56">
      <w:pPr>
        <w:tabs>
          <w:tab w:val="left" w:pos="3690"/>
        </w:tabs>
      </w:pPr>
    </w:p>
    <w:p w:rsidR="00BD7B56" w:rsidRPr="00C67C7E" w:rsidRDefault="00BD7B56" w:rsidP="00BD7B56">
      <w:pPr>
        <w:pStyle w:val="ListParagraph"/>
        <w:numPr>
          <w:ilvl w:val="0"/>
          <w:numId w:val="37"/>
        </w:numPr>
        <w:tabs>
          <w:tab w:val="left" w:pos="3690"/>
        </w:tabs>
        <w:rPr>
          <w:i/>
          <w:color w:val="F79646" w:themeColor="accent6"/>
        </w:rPr>
      </w:pPr>
      <w:r w:rsidRPr="00C67C7E">
        <w:rPr>
          <w:i/>
          <w:color w:val="F79646" w:themeColor="accent6"/>
        </w:rPr>
        <w:t xml:space="preserve">SMT: </w:t>
      </w:r>
    </w:p>
    <w:p w:rsidR="00BD7B56" w:rsidRPr="00C93ABB" w:rsidRDefault="00BD7B56" w:rsidP="00BD7B56">
      <w:pPr>
        <w:tabs>
          <w:tab w:val="left" w:pos="3690"/>
        </w:tabs>
        <w:rPr>
          <w:i/>
        </w:rPr>
      </w:pPr>
    </w:p>
    <w:p w:rsidR="00BD7B56" w:rsidRDefault="00BD7B56" w:rsidP="00BD7B56">
      <w:pPr>
        <w:tabs>
          <w:tab w:val="left" w:pos="3690"/>
        </w:tabs>
        <w:rPr>
          <w:b/>
        </w:rPr>
      </w:pPr>
      <w:r>
        <w:t xml:space="preserve">                             </w:t>
      </w:r>
      <w:r>
        <w:rPr>
          <w:b/>
          <w:color w:val="0000FF"/>
        </w:rPr>
        <w:t>Q</w:t>
      </w:r>
      <w:r w:rsidRPr="008844A1">
        <w:rPr>
          <w:b/>
        </w:rPr>
        <w:t>_sizename_Height</w:t>
      </w:r>
      <w:r>
        <w:rPr>
          <w:b/>
        </w:rPr>
        <w:t>_GDS</w:t>
      </w:r>
    </w:p>
    <w:p w:rsidR="00BD7B56" w:rsidRPr="008844A1" w:rsidRDefault="00BD7B56" w:rsidP="00BD7B56">
      <w:pPr>
        <w:tabs>
          <w:tab w:val="left" w:pos="3690"/>
        </w:tabs>
        <w:rPr>
          <w:b/>
        </w:rPr>
      </w:pPr>
    </w:p>
    <w:p w:rsidR="00BD7B56" w:rsidRDefault="00BD7B56" w:rsidP="00BD7B56">
      <w:pPr>
        <w:tabs>
          <w:tab w:val="left" w:pos="3690"/>
        </w:tabs>
      </w:pPr>
      <w:r>
        <w:t xml:space="preserve">                              Height: in milimeter</w:t>
      </w:r>
    </w:p>
    <w:p w:rsidR="00BD7B56" w:rsidRDefault="00BD7B56" w:rsidP="00BD7B56">
      <w:pPr>
        <w:tabs>
          <w:tab w:val="left" w:pos="3690"/>
        </w:tabs>
      </w:pPr>
    </w:p>
    <w:p w:rsidR="00BD7B56" w:rsidRDefault="00BD7B56" w:rsidP="00BD7B56">
      <w:pPr>
        <w:tabs>
          <w:tab w:val="left" w:pos="3690"/>
        </w:tabs>
      </w:pPr>
      <w:r>
        <w:t xml:space="preserve">                              </w:t>
      </w:r>
      <w:r w:rsidRPr="00835FA2">
        <w:rPr>
          <w:color w:val="00B050"/>
        </w:rPr>
        <w:t>Example: Q_SOT-23_1M26</w:t>
      </w:r>
      <w:r>
        <w:rPr>
          <w:color w:val="00B050"/>
        </w:rPr>
        <w:t>_GDS</w:t>
      </w:r>
    </w:p>
    <w:p w:rsidR="00BD7B56" w:rsidRDefault="00BD7B56" w:rsidP="00BD7B56">
      <w:pPr>
        <w:tabs>
          <w:tab w:val="left" w:pos="3690"/>
        </w:tabs>
      </w:pPr>
    </w:p>
    <w:p w:rsidR="00BD7B56" w:rsidRPr="00835FA2" w:rsidRDefault="00BD7B56" w:rsidP="00BD7B56">
      <w:pPr>
        <w:pStyle w:val="ListParagraph"/>
        <w:numPr>
          <w:ilvl w:val="0"/>
          <w:numId w:val="37"/>
        </w:numPr>
        <w:tabs>
          <w:tab w:val="left" w:pos="3690"/>
        </w:tabs>
        <w:rPr>
          <w:i/>
          <w:color w:val="F79646" w:themeColor="accent6"/>
        </w:rPr>
      </w:pPr>
      <w:r w:rsidRPr="00835FA2">
        <w:rPr>
          <w:i/>
          <w:color w:val="F79646" w:themeColor="accent6"/>
        </w:rPr>
        <w:t>Through hole:</w:t>
      </w:r>
    </w:p>
    <w:p w:rsidR="00BD7B56" w:rsidRPr="00C93ABB" w:rsidRDefault="00BD7B56" w:rsidP="00BD7B56">
      <w:pPr>
        <w:tabs>
          <w:tab w:val="left" w:pos="3690"/>
        </w:tabs>
        <w:rPr>
          <w:i/>
        </w:rPr>
      </w:pPr>
    </w:p>
    <w:p w:rsidR="00BD7B56" w:rsidRDefault="00BD7B56" w:rsidP="00BD7B56">
      <w:pPr>
        <w:tabs>
          <w:tab w:val="left" w:pos="3690"/>
        </w:tabs>
        <w:rPr>
          <w:b/>
          <w:color w:val="0000FF"/>
        </w:rPr>
      </w:pPr>
      <w:r>
        <w:t xml:space="preserve">                              </w:t>
      </w:r>
      <w:r>
        <w:rPr>
          <w:b/>
          <w:color w:val="0000FF"/>
        </w:rPr>
        <w:t>Q</w:t>
      </w:r>
      <w:r w:rsidRPr="008844A1">
        <w:rPr>
          <w:b/>
        </w:rPr>
        <w:t>_ sizename_Height_</w:t>
      </w:r>
      <w:r>
        <w:rPr>
          <w:b/>
        </w:rPr>
        <w:t>GDS_</w:t>
      </w:r>
      <w:r w:rsidRPr="008844A1">
        <w:rPr>
          <w:b/>
          <w:color w:val="0000FF"/>
        </w:rPr>
        <w:t>TH</w:t>
      </w:r>
    </w:p>
    <w:p w:rsidR="00BD7B56" w:rsidRPr="008844A1" w:rsidRDefault="00BD7B56" w:rsidP="00BD7B56">
      <w:pPr>
        <w:tabs>
          <w:tab w:val="left" w:pos="3690"/>
        </w:tabs>
        <w:rPr>
          <w:b/>
        </w:rPr>
      </w:pPr>
    </w:p>
    <w:p w:rsidR="00BD7B56" w:rsidRDefault="00BD7B56" w:rsidP="00BD7B56">
      <w:pPr>
        <w:pStyle w:val="ListParagraph"/>
        <w:numPr>
          <w:ilvl w:val="1"/>
          <w:numId w:val="21"/>
        </w:numPr>
        <w:tabs>
          <w:tab w:val="left" w:pos="3690"/>
        </w:tabs>
        <w:rPr>
          <w:u w:val="single"/>
        </w:rPr>
      </w:pPr>
      <w:r w:rsidRPr="00C93ABB">
        <w:rPr>
          <w:u w:val="single"/>
        </w:rPr>
        <w:t>Other size</w:t>
      </w:r>
    </w:p>
    <w:p w:rsidR="00BD7B56" w:rsidRDefault="00BD7B56" w:rsidP="00BD7B56">
      <w:pPr>
        <w:tabs>
          <w:tab w:val="left" w:pos="3690"/>
        </w:tabs>
      </w:pPr>
    </w:p>
    <w:p w:rsidR="00BD7B56" w:rsidRPr="00C67C7E" w:rsidRDefault="00BD7B56" w:rsidP="00BD7B56">
      <w:pPr>
        <w:pStyle w:val="ListParagraph"/>
        <w:numPr>
          <w:ilvl w:val="0"/>
          <w:numId w:val="38"/>
        </w:numPr>
        <w:tabs>
          <w:tab w:val="left" w:pos="3690"/>
        </w:tabs>
        <w:rPr>
          <w:i/>
          <w:color w:val="F79646" w:themeColor="accent6"/>
        </w:rPr>
      </w:pPr>
      <w:r w:rsidRPr="00C67C7E">
        <w:rPr>
          <w:i/>
          <w:color w:val="F79646" w:themeColor="accent6"/>
        </w:rPr>
        <w:t xml:space="preserve">SMT: </w:t>
      </w:r>
    </w:p>
    <w:p w:rsidR="00BD7B56" w:rsidRPr="00C93ABB" w:rsidRDefault="00BD7B56" w:rsidP="00BD7B56">
      <w:pPr>
        <w:tabs>
          <w:tab w:val="left" w:pos="3690"/>
        </w:tabs>
        <w:rPr>
          <w:i/>
        </w:rPr>
      </w:pPr>
    </w:p>
    <w:p w:rsidR="00BD7B56" w:rsidRDefault="00BD7B56" w:rsidP="00BD7B56">
      <w:pPr>
        <w:tabs>
          <w:tab w:val="left" w:pos="3690"/>
        </w:tabs>
        <w:rPr>
          <w:b/>
        </w:rPr>
      </w:pPr>
      <w:r>
        <w:t xml:space="preserve">                              </w:t>
      </w:r>
      <w:r>
        <w:rPr>
          <w:b/>
          <w:color w:val="0000FF"/>
        </w:rPr>
        <w:t>Q</w:t>
      </w:r>
      <w:r w:rsidRPr="008844A1">
        <w:rPr>
          <w:b/>
          <w:color w:val="FF0000"/>
        </w:rPr>
        <w:t>n</w:t>
      </w:r>
      <w:r w:rsidRPr="008844A1">
        <w:rPr>
          <w:b/>
        </w:rPr>
        <w:t>_Length</w:t>
      </w:r>
      <w:r w:rsidRPr="008844A1">
        <w:rPr>
          <w:b/>
          <w:color w:val="0000FF"/>
        </w:rPr>
        <w:t>X</w:t>
      </w:r>
      <w:r w:rsidRPr="008844A1">
        <w:rPr>
          <w:b/>
        </w:rPr>
        <w:t>Width</w:t>
      </w:r>
      <w:r w:rsidRPr="008844A1">
        <w:rPr>
          <w:b/>
          <w:color w:val="0000FF"/>
        </w:rPr>
        <w:t>X</w:t>
      </w:r>
      <w:r w:rsidRPr="008844A1">
        <w:rPr>
          <w:b/>
        </w:rPr>
        <w:t>Height</w:t>
      </w:r>
      <w:r>
        <w:rPr>
          <w:b/>
        </w:rPr>
        <w:t>_GDS</w:t>
      </w:r>
    </w:p>
    <w:p w:rsidR="00BD7B56" w:rsidRPr="008844A1" w:rsidRDefault="00BD7B56" w:rsidP="00BD7B56">
      <w:pPr>
        <w:tabs>
          <w:tab w:val="left" w:pos="3690"/>
        </w:tabs>
        <w:rPr>
          <w:b/>
        </w:rPr>
      </w:pPr>
    </w:p>
    <w:p w:rsidR="00BD7B56" w:rsidRDefault="00BD7B56" w:rsidP="00BD7B56">
      <w:pPr>
        <w:tabs>
          <w:tab w:val="left" w:pos="3690"/>
        </w:tabs>
        <w:ind w:left="360"/>
      </w:pPr>
      <w:r w:rsidRPr="008844A1">
        <w:rPr>
          <w:b/>
        </w:rPr>
        <w:t xml:space="preserve">                         </w:t>
      </w:r>
      <w:r w:rsidRPr="008844A1">
        <w:rPr>
          <w:b/>
          <w:color w:val="FF0000"/>
        </w:rPr>
        <w:t>n</w:t>
      </w:r>
      <w:r>
        <w:t>: number of pins</w:t>
      </w:r>
    </w:p>
    <w:p w:rsidR="00BD7B56" w:rsidRDefault="00BD7B56" w:rsidP="00BD7B56">
      <w:pPr>
        <w:tabs>
          <w:tab w:val="left" w:pos="3690"/>
        </w:tabs>
      </w:pPr>
      <w:r>
        <w:lastRenderedPageBreak/>
        <w:t xml:space="preserve">                              Length, Width, Height: in milimeter</w:t>
      </w:r>
    </w:p>
    <w:p w:rsidR="00BD7B56" w:rsidRDefault="00BD7B56" w:rsidP="00BD7B56">
      <w:pPr>
        <w:tabs>
          <w:tab w:val="left" w:pos="3690"/>
        </w:tabs>
      </w:pPr>
      <w:r>
        <w:tab/>
      </w:r>
    </w:p>
    <w:p w:rsidR="00BD7B56" w:rsidRDefault="00BD7B56" w:rsidP="00BD7B56">
      <w:pPr>
        <w:tabs>
          <w:tab w:val="left" w:pos="3690"/>
        </w:tabs>
      </w:pPr>
      <w:r>
        <w:t xml:space="preserve">                              </w:t>
      </w:r>
      <w:r w:rsidRPr="00835FA2">
        <w:rPr>
          <w:color w:val="00B050"/>
        </w:rPr>
        <w:t>Example: Q3_5M3_7M40X1M50X1M80</w:t>
      </w:r>
      <w:r>
        <w:rPr>
          <w:color w:val="00B050"/>
        </w:rPr>
        <w:t>_GDS</w:t>
      </w:r>
    </w:p>
    <w:p w:rsidR="00BD7B56" w:rsidRDefault="00BD7B56" w:rsidP="00BD7B56">
      <w:pPr>
        <w:tabs>
          <w:tab w:val="left" w:pos="3690"/>
        </w:tabs>
      </w:pPr>
    </w:p>
    <w:p w:rsidR="00BD7B56" w:rsidRPr="00835FA2" w:rsidRDefault="00BD7B56" w:rsidP="00BD7B56">
      <w:pPr>
        <w:pStyle w:val="ListParagraph"/>
        <w:numPr>
          <w:ilvl w:val="0"/>
          <w:numId w:val="38"/>
        </w:numPr>
        <w:tabs>
          <w:tab w:val="left" w:pos="3690"/>
        </w:tabs>
        <w:rPr>
          <w:i/>
          <w:color w:val="F79646" w:themeColor="accent6"/>
        </w:rPr>
      </w:pPr>
      <w:r w:rsidRPr="00835FA2">
        <w:rPr>
          <w:i/>
          <w:color w:val="F79646" w:themeColor="accent6"/>
        </w:rPr>
        <w:t>Through hole:</w:t>
      </w:r>
    </w:p>
    <w:p w:rsidR="00BD7B56" w:rsidRPr="00C93ABB" w:rsidRDefault="00BD7B56" w:rsidP="00BD7B56">
      <w:pPr>
        <w:tabs>
          <w:tab w:val="left" w:pos="3690"/>
        </w:tabs>
        <w:rPr>
          <w:i/>
        </w:rPr>
      </w:pPr>
    </w:p>
    <w:p w:rsidR="00BD7B56" w:rsidRDefault="00BD7B56" w:rsidP="00BD7B56">
      <w:pPr>
        <w:tabs>
          <w:tab w:val="left" w:pos="3690"/>
        </w:tabs>
        <w:rPr>
          <w:b/>
          <w:color w:val="0000FF"/>
        </w:rPr>
      </w:pPr>
      <w:r w:rsidRPr="008844A1">
        <w:rPr>
          <w:b/>
        </w:rPr>
        <w:t xml:space="preserve">                               </w:t>
      </w:r>
      <w:r>
        <w:rPr>
          <w:b/>
          <w:color w:val="0000FF"/>
        </w:rPr>
        <w:t>Q</w:t>
      </w:r>
      <w:r w:rsidRPr="008844A1">
        <w:rPr>
          <w:b/>
          <w:color w:val="FF0000"/>
        </w:rPr>
        <w:t>n</w:t>
      </w:r>
      <w:r w:rsidRPr="008844A1">
        <w:rPr>
          <w:b/>
        </w:rPr>
        <w:t>_Length</w:t>
      </w:r>
      <w:r w:rsidRPr="008844A1">
        <w:rPr>
          <w:b/>
          <w:color w:val="0000FF"/>
        </w:rPr>
        <w:t>X</w:t>
      </w:r>
      <w:r w:rsidRPr="008844A1">
        <w:rPr>
          <w:b/>
        </w:rPr>
        <w:t>Width</w:t>
      </w:r>
      <w:r w:rsidRPr="008844A1">
        <w:rPr>
          <w:b/>
          <w:color w:val="0000FF"/>
        </w:rPr>
        <w:t>X</w:t>
      </w:r>
      <w:r w:rsidRPr="008844A1">
        <w:rPr>
          <w:b/>
        </w:rPr>
        <w:t>Height</w:t>
      </w:r>
      <w:r>
        <w:rPr>
          <w:b/>
        </w:rPr>
        <w:t>_GDS</w:t>
      </w:r>
      <w:r w:rsidRPr="008844A1">
        <w:rPr>
          <w:b/>
        </w:rPr>
        <w:t>_</w:t>
      </w:r>
      <w:r w:rsidRPr="008844A1">
        <w:rPr>
          <w:b/>
          <w:color w:val="0000FF"/>
        </w:rPr>
        <w:t>TH</w:t>
      </w:r>
    </w:p>
    <w:p w:rsidR="00BD7B56" w:rsidRPr="008844A1" w:rsidRDefault="00BD7B56" w:rsidP="00BD7B56">
      <w:pPr>
        <w:tabs>
          <w:tab w:val="left" w:pos="3690"/>
        </w:tabs>
        <w:rPr>
          <w:b/>
        </w:rPr>
      </w:pPr>
    </w:p>
    <w:p w:rsidR="00BD7B56" w:rsidRDefault="00BD7B56" w:rsidP="00BD7B56">
      <w:pPr>
        <w:tabs>
          <w:tab w:val="left" w:pos="3690"/>
        </w:tabs>
        <w:ind w:left="360"/>
      </w:pPr>
      <w:r>
        <w:t xml:space="preserve">                         n: number of pins</w:t>
      </w:r>
    </w:p>
    <w:p w:rsidR="00BD7B56" w:rsidRDefault="00BD7B56" w:rsidP="00BD7B56">
      <w:pPr>
        <w:tabs>
          <w:tab w:val="left" w:pos="3690"/>
        </w:tabs>
      </w:pPr>
      <w:r>
        <w:t xml:space="preserve">                              Length, Width, Height: in milimeter</w:t>
      </w:r>
    </w:p>
    <w:p w:rsidR="00BD7B56" w:rsidRDefault="00BD7B56" w:rsidP="00BD7B56">
      <w:pPr>
        <w:tabs>
          <w:tab w:val="left" w:pos="3690"/>
        </w:tabs>
      </w:pPr>
      <w:r>
        <w:tab/>
      </w:r>
    </w:p>
    <w:p w:rsidR="00BD7B56" w:rsidRDefault="00BD7B56" w:rsidP="00BD7B56">
      <w:pPr>
        <w:tabs>
          <w:tab w:val="left" w:pos="3690"/>
        </w:tabs>
      </w:pPr>
      <w:r>
        <w:t xml:space="preserve">                              </w:t>
      </w:r>
      <w:r w:rsidRPr="00835FA2">
        <w:rPr>
          <w:color w:val="00B050"/>
        </w:rPr>
        <w:t>Example: Q3_5M3_7M40X1M50X1M80_</w:t>
      </w:r>
      <w:r>
        <w:rPr>
          <w:color w:val="00B050"/>
        </w:rPr>
        <w:t>GDS_</w:t>
      </w:r>
      <w:r w:rsidRPr="00835FA2">
        <w:rPr>
          <w:color w:val="00B050"/>
        </w:rPr>
        <w:t>TH</w:t>
      </w:r>
    </w:p>
    <w:p w:rsidR="00BD7B56" w:rsidRDefault="00BD7B56" w:rsidP="00136FC1">
      <w:pPr>
        <w:tabs>
          <w:tab w:val="left" w:pos="3690"/>
        </w:tabs>
      </w:pPr>
    </w:p>
    <w:p w:rsidR="00136FC1" w:rsidRDefault="00136FC1" w:rsidP="00136FC1">
      <w:pPr>
        <w:tabs>
          <w:tab w:val="left" w:pos="3690"/>
        </w:tabs>
      </w:pPr>
    </w:p>
    <w:p w:rsidR="00136FC1" w:rsidRPr="00835FA2" w:rsidRDefault="00136FC1" w:rsidP="006A25B3">
      <w:pPr>
        <w:pStyle w:val="Heading20"/>
        <w:numPr>
          <w:ilvl w:val="0"/>
          <w:numId w:val="21"/>
        </w:numPr>
        <w:rPr>
          <w:color w:val="0000FF"/>
          <w:u w:val="single"/>
        </w:rPr>
      </w:pPr>
      <w:r w:rsidRPr="00835FA2">
        <w:rPr>
          <w:color w:val="0000FF"/>
          <w:u w:val="single"/>
        </w:rPr>
        <w:t>Crystals and Oscillators:</w:t>
      </w:r>
    </w:p>
    <w:p w:rsidR="00136FC1" w:rsidRDefault="00136FC1" w:rsidP="00136FC1">
      <w:pPr>
        <w:tabs>
          <w:tab w:val="left" w:pos="3690"/>
        </w:tabs>
      </w:pPr>
    </w:p>
    <w:p w:rsidR="00136FC1" w:rsidRPr="00835FA2" w:rsidRDefault="00136FC1" w:rsidP="006A25B3">
      <w:pPr>
        <w:pStyle w:val="ListParagraph"/>
        <w:numPr>
          <w:ilvl w:val="1"/>
          <w:numId w:val="21"/>
        </w:numPr>
        <w:tabs>
          <w:tab w:val="left" w:pos="3690"/>
        </w:tabs>
        <w:rPr>
          <w:u w:val="single"/>
        </w:rPr>
      </w:pPr>
      <w:r w:rsidRPr="00427B30">
        <w:rPr>
          <w:u w:val="single"/>
        </w:rPr>
        <w:t>Standard size</w:t>
      </w:r>
      <w:r w:rsidRPr="00835FA2">
        <w:rPr>
          <w:u w:val="single"/>
        </w:rPr>
        <w:t>:</w:t>
      </w:r>
    </w:p>
    <w:p w:rsidR="00835FA2" w:rsidRDefault="00835FA2" w:rsidP="00136FC1">
      <w:pPr>
        <w:tabs>
          <w:tab w:val="left" w:pos="3690"/>
        </w:tabs>
      </w:pPr>
    </w:p>
    <w:p w:rsidR="00835FA2" w:rsidRDefault="00835FA2" w:rsidP="006A25B3">
      <w:pPr>
        <w:pStyle w:val="ListParagraph"/>
        <w:numPr>
          <w:ilvl w:val="0"/>
          <w:numId w:val="39"/>
        </w:numPr>
        <w:tabs>
          <w:tab w:val="left" w:pos="3690"/>
        </w:tabs>
        <w:rPr>
          <w:i/>
          <w:color w:val="F79646" w:themeColor="accent6"/>
        </w:rPr>
      </w:pPr>
      <w:r w:rsidRPr="00C67C7E">
        <w:rPr>
          <w:i/>
          <w:color w:val="F79646" w:themeColor="accent6"/>
        </w:rPr>
        <w:t xml:space="preserve">SMT: </w:t>
      </w:r>
    </w:p>
    <w:p w:rsidR="00136FC1" w:rsidRPr="00427B30" w:rsidRDefault="00136FC1" w:rsidP="00136FC1">
      <w:pPr>
        <w:tabs>
          <w:tab w:val="left" w:pos="3690"/>
        </w:tabs>
        <w:rPr>
          <w:b/>
        </w:rPr>
      </w:pPr>
      <w:r>
        <w:t xml:space="preserve">                             </w:t>
      </w:r>
      <w:r w:rsidRPr="00427B30">
        <w:rPr>
          <w:b/>
          <w:color w:val="0000FF"/>
        </w:rPr>
        <w:t>OSC</w:t>
      </w:r>
      <w:r w:rsidRPr="00427B30">
        <w:rPr>
          <w:b/>
          <w:color w:val="FF0000"/>
        </w:rPr>
        <w:t>n</w:t>
      </w:r>
      <w:r w:rsidRPr="00427B30">
        <w:rPr>
          <w:b/>
        </w:rPr>
        <w:t>_sizename_Height</w:t>
      </w:r>
    </w:p>
    <w:p w:rsidR="00835FA2" w:rsidRDefault="00136FC1" w:rsidP="00136FC1">
      <w:pPr>
        <w:tabs>
          <w:tab w:val="left" w:pos="3690"/>
        </w:tabs>
        <w:rPr>
          <w:b/>
        </w:rPr>
      </w:pPr>
      <w:r>
        <w:t xml:space="preserve">                             </w:t>
      </w:r>
      <w:r w:rsidRPr="00427B30">
        <w:rPr>
          <w:b/>
          <w:color w:val="0000FF"/>
        </w:rPr>
        <w:t>XTAL</w:t>
      </w:r>
      <w:r w:rsidRPr="00427B30">
        <w:rPr>
          <w:b/>
          <w:color w:val="FF0000"/>
        </w:rPr>
        <w:t>n</w:t>
      </w:r>
      <w:r w:rsidRPr="00427B30">
        <w:rPr>
          <w:b/>
        </w:rPr>
        <w:t>_sizename_ Height</w:t>
      </w:r>
    </w:p>
    <w:p w:rsidR="00136FC1" w:rsidRPr="00427B30" w:rsidRDefault="00136FC1" w:rsidP="00136FC1">
      <w:pPr>
        <w:tabs>
          <w:tab w:val="left" w:pos="3690"/>
        </w:tabs>
        <w:rPr>
          <w:b/>
        </w:rPr>
      </w:pPr>
      <w:r w:rsidRPr="00427B30">
        <w:rPr>
          <w:b/>
        </w:rPr>
        <w:t xml:space="preserve">  </w:t>
      </w:r>
    </w:p>
    <w:p w:rsidR="00136FC1" w:rsidRDefault="00136FC1" w:rsidP="00136FC1">
      <w:pPr>
        <w:tabs>
          <w:tab w:val="left" w:pos="3690"/>
        </w:tabs>
      </w:pPr>
      <w:r>
        <w:t xml:space="preserve">                            Height: in milimeter</w:t>
      </w:r>
    </w:p>
    <w:p w:rsidR="00136FC1" w:rsidRDefault="00136FC1" w:rsidP="00136FC1">
      <w:pPr>
        <w:tabs>
          <w:tab w:val="left" w:pos="3690"/>
        </w:tabs>
      </w:pPr>
      <w:r>
        <w:t xml:space="preserve">                              n: number of pins</w:t>
      </w:r>
    </w:p>
    <w:p w:rsidR="00835FA2" w:rsidRDefault="00835FA2" w:rsidP="00136FC1">
      <w:pPr>
        <w:tabs>
          <w:tab w:val="left" w:pos="3690"/>
        </w:tabs>
      </w:pPr>
    </w:p>
    <w:p w:rsidR="00136FC1" w:rsidRPr="00835FA2" w:rsidRDefault="00136FC1" w:rsidP="00136FC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835FA2">
        <w:rPr>
          <w:color w:val="00B050"/>
        </w:rPr>
        <w:t>Example: XTAL4_CSM-12_2M5</w:t>
      </w:r>
    </w:p>
    <w:p w:rsidR="00136FC1" w:rsidRDefault="00136FC1" w:rsidP="00136FC1">
      <w:pPr>
        <w:tabs>
          <w:tab w:val="left" w:pos="3690"/>
        </w:tabs>
      </w:pPr>
      <w:r w:rsidRPr="00835FA2">
        <w:rPr>
          <w:color w:val="00B050"/>
        </w:rPr>
        <w:t xml:space="preserve">                                              OSC4_ECS-8FM_4M7</w:t>
      </w:r>
    </w:p>
    <w:p w:rsidR="00136FC1" w:rsidRDefault="00136FC1" w:rsidP="00136FC1">
      <w:pPr>
        <w:tabs>
          <w:tab w:val="left" w:pos="3690"/>
        </w:tabs>
      </w:pPr>
      <w:r>
        <w:t xml:space="preserve">                    </w:t>
      </w:r>
    </w:p>
    <w:p w:rsidR="00136FC1" w:rsidRPr="00835FA2" w:rsidRDefault="00136FC1" w:rsidP="006A25B3">
      <w:pPr>
        <w:pStyle w:val="ListParagraph"/>
        <w:numPr>
          <w:ilvl w:val="0"/>
          <w:numId w:val="39"/>
        </w:numPr>
        <w:tabs>
          <w:tab w:val="left" w:pos="3690"/>
        </w:tabs>
        <w:rPr>
          <w:i/>
          <w:color w:val="F79646" w:themeColor="accent6"/>
        </w:rPr>
      </w:pPr>
      <w:r w:rsidRPr="00835FA2">
        <w:rPr>
          <w:i/>
          <w:color w:val="F79646" w:themeColor="accent6"/>
        </w:rPr>
        <w:t>Through hole:</w:t>
      </w:r>
    </w:p>
    <w:p w:rsidR="00835FA2" w:rsidRPr="00835FA2" w:rsidRDefault="00835FA2" w:rsidP="00835FA2">
      <w:pPr>
        <w:pStyle w:val="ListParagraph"/>
        <w:tabs>
          <w:tab w:val="left" w:pos="3690"/>
        </w:tabs>
        <w:ind w:left="1800"/>
        <w:rPr>
          <w:i/>
        </w:rPr>
      </w:pPr>
    </w:p>
    <w:p w:rsidR="00136FC1" w:rsidRPr="00427B30" w:rsidRDefault="00136FC1" w:rsidP="00136FC1">
      <w:pPr>
        <w:tabs>
          <w:tab w:val="left" w:pos="3690"/>
        </w:tabs>
        <w:rPr>
          <w:b/>
        </w:rPr>
      </w:pPr>
      <w:r>
        <w:t xml:space="preserve">                             </w:t>
      </w:r>
      <w:r w:rsidRPr="00427B30">
        <w:rPr>
          <w:b/>
          <w:color w:val="0000FF"/>
        </w:rPr>
        <w:t>OSC</w:t>
      </w:r>
      <w:r w:rsidRPr="00427B30">
        <w:rPr>
          <w:b/>
          <w:color w:val="FF0000"/>
        </w:rPr>
        <w:t>n</w:t>
      </w:r>
      <w:r w:rsidRPr="00427B30">
        <w:rPr>
          <w:b/>
        </w:rPr>
        <w:t>_sizename_ Height _</w:t>
      </w:r>
      <w:r w:rsidRPr="00427B30">
        <w:rPr>
          <w:b/>
          <w:color w:val="0000FF"/>
        </w:rPr>
        <w:t>TH</w:t>
      </w:r>
    </w:p>
    <w:p w:rsidR="00136FC1" w:rsidRDefault="00136FC1" w:rsidP="00136FC1">
      <w:pPr>
        <w:tabs>
          <w:tab w:val="left" w:pos="3690"/>
        </w:tabs>
        <w:rPr>
          <w:b/>
          <w:color w:val="0000FF"/>
        </w:rPr>
      </w:pPr>
      <w:r w:rsidRPr="00427B30">
        <w:rPr>
          <w:b/>
        </w:rPr>
        <w:t xml:space="preserve">                             </w:t>
      </w:r>
      <w:r w:rsidRPr="00427B30">
        <w:rPr>
          <w:b/>
          <w:color w:val="0000FF"/>
        </w:rPr>
        <w:t>XTAL</w:t>
      </w:r>
      <w:r w:rsidRPr="00427B30">
        <w:rPr>
          <w:b/>
          <w:color w:val="FF0000"/>
        </w:rPr>
        <w:t>n</w:t>
      </w:r>
      <w:r w:rsidRPr="00427B30">
        <w:rPr>
          <w:b/>
        </w:rPr>
        <w:t>_sizename_ Height _</w:t>
      </w:r>
      <w:r w:rsidRPr="00427B30">
        <w:rPr>
          <w:b/>
          <w:color w:val="0000FF"/>
        </w:rPr>
        <w:t>TH</w:t>
      </w:r>
    </w:p>
    <w:p w:rsidR="00835FA2" w:rsidRPr="00427B30" w:rsidRDefault="00835FA2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</w:pPr>
      <w:r>
        <w:t xml:space="preserve">                              Height: in milimeter</w:t>
      </w:r>
    </w:p>
    <w:p w:rsidR="00136FC1" w:rsidRDefault="00136FC1" w:rsidP="00136FC1">
      <w:pPr>
        <w:tabs>
          <w:tab w:val="left" w:pos="3690"/>
        </w:tabs>
      </w:pPr>
      <w:r>
        <w:t xml:space="preserve">                              n: number of pins</w:t>
      </w:r>
    </w:p>
    <w:p w:rsidR="00835FA2" w:rsidRDefault="00835FA2" w:rsidP="00136FC1">
      <w:pPr>
        <w:tabs>
          <w:tab w:val="left" w:pos="3690"/>
        </w:tabs>
      </w:pPr>
    </w:p>
    <w:p w:rsidR="00136FC1" w:rsidRDefault="00136FC1" w:rsidP="00136FC1">
      <w:pPr>
        <w:tabs>
          <w:tab w:val="left" w:pos="3690"/>
        </w:tabs>
      </w:pPr>
      <w:r>
        <w:t xml:space="preserve">                              </w:t>
      </w:r>
      <w:r w:rsidRPr="00835FA2">
        <w:rPr>
          <w:color w:val="00B050"/>
        </w:rPr>
        <w:t>Example: OSC4_2-A401A _TH</w:t>
      </w:r>
    </w:p>
    <w:p w:rsidR="00136FC1" w:rsidRDefault="00136FC1" w:rsidP="006A25B3">
      <w:pPr>
        <w:pStyle w:val="ListParagraph"/>
        <w:numPr>
          <w:ilvl w:val="1"/>
          <w:numId w:val="21"/>
        </w:numPr>
        <w:tabs>
          <w:tab w:val="left" w:pos="3690"/>
        </w:tabs>
        <w:rPr>
          <w:u w:val="single"/>
        </w:rPr>
      </w:pPr>
      <w:r w:rsidRPr="00284EE6">
        <w:rPr>
          <w:u w:val="single"/>
        </w:rPr>
        <w:t>Other size</w:t>
      </w:r>
    </w:p>
    <w:p w:rsidR="00835FA2" w:rsidRPr="00835FA2" w:rsidRDefault="00835FA2" w:rsidP="00835FA2">
      <w:pPr>
        <w:pStyle w:val="ListParagraph"/>
        <w:tabs>
          <w:tab w:val="left" w:pos="3690"/>
        </w:tabs>
        <w:ind w:left="1080"/>
        <w:rPr>
          <w:u w:val="single"/>
        </w:rPr>
      </w:pPr>
    </w:p>
    <w:p w:rsidR="00835FA2" w:rsidRDefault="00835FA2" w:rsidP="006A25B3">
      <w:pPr>
        <w:pStyle w:val="ListParagraph"/>
        <w:numPr>
          <w:ilvl w:val="0"/>
          <w:numId w:val="40"/>
        </w:numPr>
        <w:tabs>
          <w:tab w:val="left" w:pos="3690"/>
        </w:tabs>
        <w:rPr>
          <w:i/>
          <w:color w:val="F79646" w:themeColor="accent6"/>
        </w:rPr>
      </w:pPr>
      <w:r w:rsidRPr="00C67C7E">
        <w:rPr>
          <w:i/>
          <w:color w:val="F79646" w:themeColor="accent6"/>
        </w:rPr>
        <w:t xml:space="preserve">SMT: </w:t>
      </w:r>
    </w:p>
    <w:p w:rsidR="00835FA2" w:rsidRPr="00284EE6" w:rsidRDefault="00835FA2" w:rsidP="00136FC1">
      <w:pPr>
        <w:tabs>
          <w:tab w:val="left" w:pos="3690"/>
        </w:tabs>
        <w:rPr>
          <w:i/>
        </w:rPr>
      </w:pPr>
    </w:p>
    <w:p w:rsidR="00136FC1" w:rsidRPr="00427B30" w:rsidRDefault="00136FC1" w:rsidP="00136FC1">
      <w:pPr>
        <w:tabs>
          <w:tab w:val="left" w:pos="3690"/>
        </w:tabs>
        <w:rPr>
          <w:b/>
        </w:rPr>
      </w:pPr>
      <w:r w:rsidRPr="00427B30">
        <w:rPr>
          <w:b/>
        </w:rPr>
        <w:t xml:space="preserve">                              </w:t>
      </w:r>
      <w:r w:rsidRPr="00427B30">
        <w:rPr>
          <w:b/>
          <w:color w:val="0000FF"/>
        </w:rPr>
        <w:t>OSC</w:t>
      </w:r>
      <w:r w:rsidRPr="00427B30">
        <w:rPr>
          <w:b/>
          <w:color w:val="FF0000"/>
        </w:rPr>
        <w:t>n</w:t>
      </w:r>
      <w:r w:rsidRPr="00427B30">
        <w:rPr>
          <w:b/>
        </w:rPr>
        <w:t>_Length</w:t>
      </w:r>
      <w:r w:rsidRPr="00427B30">
        <w:rPr>
          <w:b/>
          <w:color w:val="0000FF"/>
        </w:rPr>
        <w:t>X</w:t>
      </w:r>
      <w:r w:rsidRPr="00427B30">
        <w:rPr>
          <w:b/>
        </w:rPr>
        <w:t>Width</w:t>
      </w:r>
      <w:r w:rsidRPr="00427B30">
        <w:rPr>
          <w:b/>
          <w:color w:val="0000FF"/>
        </w:rPr>
        <w:t>X</w:t>
      </w:r>
      <w:r w:rsidRPr="00427B30">
        <w:rPr>
          <w:b/>
        </w:rPr>
        <w:t>Height</w:t>
      </w:r>
    </w:p>
    <w:p w:rsidR="00136FC1" w:rsidRDefault="00136FC1" w:rsidP="00136FC1">
      <w:pPr>
        <w:tabs>
          <w:tab w:val="left" w:pos="3690"/>
        </w:tabs>
        <w:rPr>
          <w:b/>
        </w:rPr>
      </w:pPr>
      <w:r w:rsidRPr="00427B30">
        <w:rPr>
          <w:b/>
        </w:rPr>
        <w:t xml:space="preserve">                              </w:t>
      </w:r>
      <w:r w:rsidRPr="00427B30">
        <w:rPr>
          <w:b/>
          <w:color w:val="0000FF"/>
        </w:rPr>
        <w:t>XTAL</w:t>
      </w:r>
      <w:r w:rsidRPr="00427B30">
        <w:rPr>
          <w:b/>
          <w:color w:val="FF0000"/>
        </w:rPr>
        <w:t>n</w:t>
      </w:r>
      <w:r w:rsidRPr="00427B30">
        <w:rPr>
          <w:b/>
        </w:rPr>
        <w:t>_Length</w:t>
      </w:r>
      <w:r w:rsidRPr="00427B30">
        <w:rPr>
          <w:b/>
          <w:color w:val="0000FF"/>
        </w:rPr>
        <w:t>X</w:t>
      </w:r>
      <w:r w:rsidRPr="00427B30">
        <w:rPr>
          <w:b/>
        </w:rPr>
        <w:t>Width</w:t>
      </w:r>
      <w:r w:rsidRPr="00427B30">
        <w:rPr>
          <w:b/>
          <w:color w:val="0000FF"/>
        </w:rPr>
        <w:t>X</w:t>
      </w:r>
      <w:r w:rsidRPr="00427B30">
        <w:rPr>
          <w:b/>
        </w:rPr>
        <w:t>Height</w:t>
      </w:r>
    </w:p>
    <w:p w:rsidR="00835FA2" w:rsidRPr="00427B30" w:rsidRDefault="00835FA2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  <w:ind w:left="360"/>
      </w:pPr>
      <w:r>
        <w:t xml:space="preserve">                         n: number of pins</w:t>
      </w:r>
    </w:p>
    <w:p w:rsidR="00136FC1" w:rsidRDefault="00136FC1" w:rsidP="00136FC1">
      <w:pPr>
        <w:tabs>
          <w:tab w:val="left" w:pos="3690"/>
        </w:tabs>
      </w:pPr>
      <w:r>
        <w:t xml:space="preserve">                              Length, Width, Height: in milimeter</w:t>
      </w:r>
      <w:r>
        <w:tab/>
      </w:r>
    </w:p>
    <w:p w:rsidR="00835FA2" w:rsidRDefault="00835FA2" w:rsidP="00136FC1">
      <w:pPr>
        <w:tabs>
          <w:tab w:val="left" w:pos="3690"/>
        </w:tabs>
      </w:pPr>
    </w:p>
    <w:p w:rsidR="00136FC1" w:rsidRPr="00835FA2" w:rsidRDefault="00136FC1" w:rsidP="00136FC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835FA2">
        <w:rPr>
          <w:color w:val="00B050"/>
        </w:rPr>
        <w:t>Example: OSC4_7M40X1M50X1M80</w:t>
      </w:r>
    </w:p>
    <w:p w:rsidR="00835FA2" w:rsidRPr="00835FA2" w:rsidRDefault="00835FA2" w:rsidP="00136FC1">
      <w:pPr>
        <w:tabs>
          <w:tab w:val="left" w:pos="3690"/>
        </w:tabs>
        <w:rPr>
          <w:color w:val="00B050"/>
        </w:rPr>
      </w:pPr>
    </w:p>
    <w:p w:rsidR="00136FC1" w:rsidRPr="00835FA2" w:rsidRDefault="00136FC1" w:rsidP="006A25B3">
      <w:pPr>
        <w:pStyle w:val="ListParagraph"/>
        <w:numPr>
          <w:ilvl w:val="0"/>
          <w:numId w:val="40"/>
        </w:numPr>
        <w:tabs>
          <w:tab w:val="left" w:pos="3690"/>
        </w:tabs>
        <w:rPr>
          <w:i/>
          <w:color w:val="F79646" w:themeColor="accent6"/>
        </w:rPr>
      </w:pPr>
      <w:r w:rsidRPr="00835FA2">
        <w:rPr>
          <w:i/>
          <w:color w:val="F79646" w:themeColor="accent6"/>
        </w:rPr>
        <w:t>Through hole:</w:t>
      </w:r>
    </w:p>
    <w:p w:rsidR="00835FA2" w:rsidRPr="00284EE6" w:rsidRDefault="00835FA2" w:rsidP="00136FC1">
      <w:pPr>
        <w:tabs>
          <w:tab w:val="left" w:pos="3690"/>
        </w:tabs>
        <w:rPr>
          <w:i/>
        </w:rPr>
      </w:pPr>
    </w:p>
    <w:p w:rsidR="00136FC1" w:rsidRPr="00427B30" w:rsidRDefault="00136FC1" w:rsidP="00136FC1">
      <w:pPr>
        <w:tabs>
          <w:tab w:val="left" w:pos="3690"/>
        </w:tabs>
        <w:rPr>
          <w:b/>
        </w:rPr>
      </w:pPr>
      <w:r>
        <w:t xml:space="preserve">                              </w:t>
      </w:r>
      <w:r w:rsidRPr="00427B30">
        <w:rPr>
          <w:b/>
          <w:color w:val="0000FF"/>
        </w:rPr>
        <w:t>OSC</w:t>
      </w:r>
      <w:r w:rsidRPr="00427B30">
        <w:rPr>
          <w:b/>
          <w:color w:val="FF0000"/>
        </w:rPr>
        <w:t>n</w:t>
      </w:r>
      <w:r w:rsidRPr="00427B30">
        <w:rPr>
          <w:b/>
        </w:rPr>
        <w:t>_Length</w:t>
      </w:r>
      <w:r w:rsidRPr="00427B30">
        <w:rPr>
          <w:b/>
          <w:color w:val="0000FF"/>
        </w:rPr>
        <w:t>X</w:t>
      </w:r>
      <w:r w:rsidRPr="00427B30">
        <w:rPr>
          <w:b/>
        </w:rPr>
        <w:t>Width</w:t>
      </w:r>
      <w:r w:rsidRPr="00427B30">
        <w:rPr>
          <w:b/>
          <w:color w:val="0000FF"/>
        </w:rPr>
        <w:t>X</w:t>
      </w:r>
      <w:r w:rsidRPr="00427B30">
        <w:rPr>
          <w:b/>
        </w:rPr>
        <w:t>Height_</w:t>
      </w:r>
      <w:r w:rsidRPr="00427B30">
        <w:rPr>
          <w:b/>
          <w:color w:val="0000FF"/>
        </w:rPr>
        <w:t>TH</w:t>
      </w:r>
    </w:p>
    <w:p w:rsidR="00136FC1" w:rsidRDefault="00136FC1" w:rsidP="00136FC1">
      <w:pPr>
        <w:tabs>
          <w:tab w:val="left" w:pos="3690"/>
        </w:tabs>
        <w:rPr>
          <w:b/>
          <w:color w:val="0000FF"/>
        </w:rPr>
      </w:pPr>
      <w:r w:rsidRPr="00427B30">
        <w:rPr>
          <w:b/>
        </w:rPr>
        <w:t xml:space="preserve">                              </w:t>
      </w:r>
      <w:r w:rsidRPr="00427B30">
        <w:rPr>
          <w:b/>
          <w:color w:val="0000FF"/>
        </w:rPr>
        <w:t>XTAL</w:t>
      </w:r>
      <w:r w:rsidRPr="00427B30">
        <w:rPr>
          <w:b/>
          <w:color w:val="FF0000"/>
        </w:rPr>
        <w:t>n</w:t>
      </w:r>
      <w:r w:rsidRPr="00427B30">
        <w:rPr>
          <w:b/>
        </w:rPr>
        <w:t>_Length</w:t>
      </w:r>
      <w:r w:rsidRPr="00427B30">
        <w:rPr>
          <w:b/>
          <w:color w:val="0000FF"/>
        </w:rPr>
        <w:t>X</w:t>
      </w:r>
      <w:r w:rsidRPr="00427B30">
        <w:rPr>
          <w:b/>
        </w:rPr>
        <w:t>Width</w:t>
      </w:r>
      <w:r w:rsidRPr="00427B30">
        <w:rPr>
          <w:b/>
          <w:color w:val="0000FF"/>
        </w:rPr>
        <w:t>X</w:t>
      </w:r>
      <w:r w:rsidRPr="00427B30">
        <w:rPr>
          <w:b/>
        </w:rPr>
        <w:t>Height_</w:t>
      </w:r>
      <w:r w:rsidRPr="00427B30">
        <w:rPr>
          <w:b/>
          <w:color w:val="0000FF"/>
        </w:rPr>
        <w:t>TH</w:t>
      </w:r>
    </w:p>
    <w:p w:rsidR="00835FA2" w:rsidRPr="00427B30" w:rsidRDefault="00835FA2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  <w:ind w:left="360"/>
      </w:pPr>
      <w:r>
        <w:t xml:space="preserve">                         n: number of pins</w:t>
      </w:r>
    </w:p>
    <w:p w:rsidR="00136FC1" w:rsidRDefault="00136FC1" w:rsidP="00136FC1">
      <w:pPr>
        <w:tabs>
          <w:tab w:val="left" w:pos="3690"/>
        </w:tabs>
      </w:pPr>
      <w:r>
        <w:t xml:space="preserve">                              Length, Width, Height: in milimeter</w:t>
      </w:r>
      <w:r>
        <w:tab/>
      </w:r>
    </w:p>
    <w:p w:rsidR="00835FA2" w:rsidRDefault="00835FA2" w:rsidP="00136FC1">
      <w:pPr>
        <w:tabs>
          <w:tab w:val="left" w:pos="3690"/>
        </w:tabs>
      </w:pPr>
    </w:p>
    <w:p w:rsidR="00136FC1" w:rsidRPr="00835FA2" w:rsidRDefault="00136FC1" w:rsidP="00136FC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835FA2">
        <w:rPr>
          <w:color w:val="00B050"/>
        </w:rPr>
        <w:t>Example: OSC4_7M40X1M50X1M80_TH</w:t>
      </w:r>
    </w:p>
    <w:p w:rsidR="00136FC1" w:rsidRDefault="00136FC1" w:rsidP="00136FC1">
      <w:pPr>
        <w:tabs>
          <w:tab w:val="left" w:pos="3690"/>
        </w:tabs>
      </w:pPr>
    </w:p>
    <w:p w:rsidR="00136FC1" w:rsidRPr="00835FA2" w:rsidRDefault="00136FC1" w:rsidP="006A25B3">
      <w:pPr>
        <w:pStyle w:val="Heading20"/>
        <w:numPr>
          <w:ilvl w:val="0"/>
          <w:numId w:val="21"/>
        </w:numPr>
        <w:rPr>
          <w:color w:val="0000FF"/>
          <w:u w:val="single"/>
        </w:rPr>
      </w:pPr>
      <w:r w:rsidRPr="00835FA2">
        <w:rPr>
          <w:color w:val="0000FF"/>
          <w:u w:val="single"/>
        </w:rPr>
        <w:lastRenderedPageBreak/>
        <w:t>ICs:</w:t>
      </w:r>
    </w:p>
    <w:p w:rsidR="00136FC1" w:rsidRDefault="00136FC1" w:rsidP="00136FC1">
      <w:pPr>
        <w:tabs>
          <w:tab w:val="left" w:pos="3690"/>
        </w:tabs>
      </w:pPr>
    </w:p>
    <w:p w:rsidR="00136FC1" w:rsidRDefault="00136FC1" w:rsidP="00136FC1">
      <w:pPr>
        <w:tabs>
          <w:tab w:val="left" w:pos="3690"/>
        </w:tabs>
        <w:rPr>
          <w:b/>
        </w:rPr>
      </w:pPr>
      <w:r>
        <w:t xml:space="preserve">             </w:t>
      </w:r>
      <w:r w:rsidRPr="00427B30">
        <w:rPr>
          <w:b/>
          <w:color w:val="0000FF"/>
        </w:rPr>
        <w:t>Package Type</w:t>
      </w:r>
      <w:r w:rsidRPr="00427B30">
        <w:rPr>
          <w:b/>
          <w:color w:val="FF0000"/>
        </w:rPr>
        <w:t>n</w:t>
      </w:r>
      <w:r w:rsidRPr="00427B30">
        <w:rPr>
          <w:b/>
        </w:rPr>
        <w:t>_Pitch_Length</w:t>
      </w:r>
      <w:r w:rsidRPr="00427B30">
        <w:rPr>
          <w:b/>
          <w:color w:val="0000FF"/>
        </w:rPr>
        <w:t>X</w:t>
      </w:r>
      <w:r w:rsidRPr="00427B30">
        <w:rPr>
          <w:b/>
        </w:rPr>
        <w:t>Width</w:t>
      </w:r>
      <w:r w:rsidRPr="00427B30">
        <w:rPr>
          <w:b/>
          <w:color w:val="0000FF"/>
        </w:rPr>
        <w:t>X</w:t>
      </w:r>
      <w:r w:rsidRPr="00427B30">
        <w:rPr>
          <w:b/>
        </w:rPr>
        <w:t>Height</w:t>
      </w:r>
    </w:p>
    <w:p w:rsidR="00835FA2" w:rsidRPr="00427B30" w:rsidRDefault="00835FA2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  <w:ind w:left="360"/>
      </w:pPr>
      <w:r w:rsidRPr="00427B30">
        <w:rPr>
          <w:color w:val="FF0000"/>
        </w:rPr>
        <w:t xml:space="preserve">       </w:t>
      </w:r>
      <w:bookmarkStart w:id="14" w:name="OLE_LINK1"/>
      <w:bookmarkStart w:id="15" w:name="OLE_LINK2"/>
      <w:r w:rsidRPr="00427B30">
        <w:rPr>
          <w:color w:val="FF0000"/>
        </w:rPr>
        <w:t>n</w:t>
      </w:r>
      <w:r>
        <w:t>: number of pins</w:t>
      </w:r>
      <w:bookmarkEnd w:id="14"/>
      <w:bookmarkEnd w:id="15"/>
    </w:p>
    <w:p w:rsidR="00136FC1" w:rsidRDefault="00136FC1" w:rsidP="00136FC1">
      <w:pPr>
        <w:tabs>
          <w:tab w:val="left" w:pos="3690"/>
        </w:tabs>
      </w:pPr>
      <w:r>
        <w:t xml:space="preserve">             Pitch, Length, Width, Height: in milimeter</w:t>
      </w:r>
      <w:r>
        <w:tab/>
      </w:r>
    </w:p>
    <w:p w:rsidR="00136FC1" w:rsidRDefault="00136FC1" w:rsidP="00136FC1">
      <w:pPr>
        <w:tabs>
          <w:tab w:val="left" w:pos="3690"/>
        </w:tabs>
      </w:pPr>
      <w:r>
        <w:t xml:space="preserve">             </w:t>
      </w:r>
      <w:r w:rsidRPr="00427B30">
        <w:rPr>
          <w:b/>
          <w:color w:val="0000FF"/>
        </w:rPr>
        <w:t>Package Type</w:t>
      </w:r>
      <w:r>
        <w:t>: See the table below</w:t>
      </w:r>
    </w:p>
    <w:p w:rsidR="00835FA2" w:rsidRDefault="00835FA2" w:rsidP="00136FC1">
      <w:pPr>
        <w:tabs>
          <w:tab w:val="left" w:pos="3690"/>
        </w:tabs>
      </w:pPr>
    </w:p>
    <w:p w:rsidR="00136FC1" w:rsidRPr="00835FA2" w:rsidRDefault="00136FC1" w:rsidP="00136FC1">
      <w:pPr>
        <w:tabs>
          <w:tab w:val="left" w:pos="3690"/>
        </w:tabs>
        <w:rPr>
          <w:color w:val="00B050"/>
        </w:rPr>
      </w:pPr>
      <w:r>
        <w:t xml:space="preserve">             </w:t>
      </w:r>
      <w:r w:rsidRPr="00835FA2">
        <w:rPr>
          <w:color w:val="00B050"/>
        </w:rPr>
        <w:t>Example: SOIC8_1M27_5MX4MX1M75</w:t>
      </w:r>
    </w:p>
    <w:p w:rsidR="00136FC1" w:rsidRPr="00835FA2" w:rsidRDefault="00136FC1" w:rsidP="00136FC1">
      <w:pPr>
        <w:tabs>
          <w:tab w:val="left" w:pos="3690"/>
        </w:tabs>
        <w:rPr>
          <w:color w:val="00B050"/>
        </w:rPr>
      </w:pPr>
      <w:r w:rsidRPr="00835FA2">
        <w:rPr>
          <w:color w:val="00B050"/>
        </w:rPr>
        <w:t xml:space="preserve">                             BGA256_1M27_27MX27MX1M7</w:t>
      </w:r>
    </w:p>
    <w:p w:rsidR="00136FC1" w:rsidRDefault="00136FC1" w:rsidP="00136FC1">
      <w:pPr>
        <w:tabs>
          <w:tab w:val="left" w:pos="3690"/>
        </w:tabs>
      </w:pPr>
    </w:p>
    <w:p w:rsidR="00136FC1" w:rsidRDefault="00136FC1" w:rsidP="00136FC1">
      <w:pPr>
        <w:tabs>
          <w:tab w:val="left" w:pos="3690"/>
        </w:tabs>
      </w:pPr>
      <w:r>
        <w:t xml:space="preserve"> </w:t>
      </w:r>
    </w:p>
    <w:tbl>
      <w:tblPr>
        <w:tblW w:w="7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5256"/>
      </w:tblGrid>
      <w:tr w:rsidR="00136FC1" w:rsidTr="00835FA2">
        <w:tc>
          <w:tcPr>
            <w:tcW w:w="2340" w:type="dxa"/>
          </w:tcPr>
          <w:p w:rsidR="00136FC1" w:rsidRPr="00427B30" w:rsidRDefault="00136FC1" w:rsidP="00835FA2">
            <w:pPr>
              <w:jc w:val="center"/>
              <w:rPr>
                <w:b/>
                <w:color w:val="0000FF"/>
              </w:rPr>
            </w:pPr>
            <w:r w:rsidRPr="00427B30">
              <w:rPr>
                <w:b/>
                <w:color w:val="0000FF"/>
              </w:rPr>
              <w:t>Package type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</w:p>
        </w:tc>
      </w:tr>
      <w:tr w:rsidR="00136FC1" w:rsidTr="00835FA2">
        <w:tc>
          <w:tcPr>
            <w:tcW w:w="2340" w:type="dxa"/>
          </w:tcPr>
          <w:p w:rsidR="00136FC1" w:rsidRDefault="00136FC1" w:rsidP="00835FA2">
            <w:pPr>
              <w:jc w:val="both"/>
            </w:pP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SOP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Small Outline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QSOP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Quarter-size Small Outline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TSOP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Thin Small Outline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SSOP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Shrink Small Outline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TSSOP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Thin Shrink Small Outline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HTSSOP/EPTSSOP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Thin Shrink Small Outline Package with heat sink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MSOP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Mini Small Outline Plastic Packages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HMSOP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Mini Small Outline Plastic Packages with heat sink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eMSOP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PSOP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Power Small Outline Plastic Packages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PSSOP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VSSOP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LSOP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QFP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Quad Flat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TQFP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Thin Quad Flat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LQFP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Low Profile Quad Flat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PQFP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Plastic Quad Flat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VQFP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Very Thin Quad Flat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MQFP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Metric Plastic Quad Flatpack Packages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CQFP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Ceramic Quad Flatpack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BQFP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Bumpered Quad Flat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FQFP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Fine Pitch Quad Flat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HQFP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Heat sinked QFP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SQFP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Small Quad Flat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RQFP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Rectangular Plastic Gull Wing Quad Flat Pack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PDIP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Dual-In-Line Plastic Packages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SPDIP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Shrink Dual-In-Line Plastic Packages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CerDIP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Ceramic Dual-In-Line Frit Seal Packages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SBDIP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Ceramic Dual-In-Line Metal Seal Packages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UTQFN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Ultra Thin Quad Flat No-</w:t>
            </w:r>
            <w:smartTag w:uri="urn:schemas-microsoft-com:office:smarttags" w:element="place">
              <w:smartTag w:uri="urn:schemas-microsoft-com:office:smarttags" w:element="City">
                <w:r>
                  <w:t>Lead</w:t>
                </w:r>
              </w:smartTag>
              <w:r>
                <w:t xml:space="preserve"> </w:t>
              </w:r>
              <w:smartTag w:uri="urn:schemas-microsoft-com:office:smarttags" w:element="State">
                <w:r>
                  <w:t>COL</w:t>
                </w:r>
              </w:smartTag>
            </w:smartTag>
            <w:r>
              <w:t xml:space="preserve"> Plastic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TQFN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Thin Quad Flat No-Lead Plastic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MLF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Micro Lead Frame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PLCC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Plastic Leaded Chip Carrier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LCCC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Leadless Ceramic Chip Carrier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CLCC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Ceramic Leadless Chip Carrier Packages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JLCC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Windowed, Ceramic J-leaded Chip Carrier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SOIC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Small Outline Integrated Circuit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lastRenderedPageBreak/>
              <w:t>SOJ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Small Outline J-Leaded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WDFN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DFN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Dual Flat No-Lead Plastic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UTDFN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Ultra Thin Dual Flat No-Lead Plastic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ODFN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Optical Dual Flat No-Lead Plastic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ZIP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Zigzag In-line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SIP</w:t>
            </w:r>
          </w:p>
        </w:tc>
        <w:tc>
          <w:tcPr>
            <w:tcW w:w="5256" w:type="dxa"/>
          </w:tcPr>
          <w:p w:rsidR="00136FC1" w:rsidRDefault="00136FC1" w:rsidP="00835FA2">
            <w:pPr>
              <w:jc w:val="both"/>
            </w:pPr>
            <w:r>
              <w:t>Single In-line Package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BGA</w:t>
            </w:r>
          </w:p>
        </w:tc>
        <w:tc>
          <w:tcPr>
            <w:tcW w:w="5256" w:type="dxa"/>
          </w:tcPr>
          <w:p w:rsidR="00136FC1" w:rsidRPr="00524DEA" w:rsidRDefault="00136FC1" w:rsidP="00835FA2">
            <w:pPr>
              <w:jc w:val="both"/>
            </w:pPr>
            <w:r w:rsidRPr="00524DEA">
              <w:t>Ball Grid Array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HBGA</w:t>
            </w:r>
          </w:p>
        </w:tc>
        <w:tc>
          <w:tcPr>
            <w:tcW w:w="5256" w:type="dxa"/>
          </w:tcPr>
          <w:p w:rsidR="00136FC1" w:rsidRPr="00C05C21" w:rsidRDefault="00136FC1" w:rsidP="00835FA2">
            <w:pPr>
              <w:jc w:val="both"/>
            </w:pPr>
            <w:r w:rsidRPr="00C05C21">
              <w:t>Hyper Ball Grid Array (Hyper-BGA)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CBGA</w:t>
            </w:r>
          </w:p>
        </w:tc>
        <w:tc>
          <w:tcPr>
            <w:tcW w:w="5256" w:type="dxa"/>
          </w:tcPr>
          <w:p w:rsidR="00136FC1" w:rsidRPr="00C05C21" w:rsidRDefault="00136FC1" w:rsidP="00835FA2">
            <w:pPr>
              <w:jc w:val="both"/>
            </w:pPr>
            <w:r w:rsidRPr="00C05C21">
              <w:t>Ceramic Ball Grid Array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FBGA</w:t>
            </w:r>
          </w:p>
        </w:tc>
        <w:tc>
          <w:tcPr>
            <w:tcW w:w="5256" w:type="dxa"/>
          </w:tcPr>
          <w:p w:rsidR="00136FC1" w:rsidRPr="00C05C21" w:rsidRDefault="00136FC1" w:rsidP="00835FA2">
            <w:pPr>
              <w:jc w:val="both"/>
            </w:pPr>
            <w:r w:rsidRPr="00C05C21">
              <w:t>Fine-Pitch Ball Grid Array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FCBGA</w:t>
            </w:r>
          </w:p>
        </w:tc>
        <w:tc>
          <w:tcPr>
            <w:tcW w:w="5256" w:type="dxa"/>
          </w:tcPr>
          <w:p w:rsidR="00136FC1" w:rsidRPr="00C05C21" w:rsidRDefault="00136FC1" w:rsidP="00835FA2">
            <w:pPr>
              <w:jc w:val="both"/>
            </w:pPr>
            <w:r w:rsidRPr="00C05C21">
              <w:t>Flip Chip Ball Grid Array</w:t>
            </w:r>
          </w:p>
        </w:tc>
      </w:tr>
      <w:tr w:rsidR="00136FC1" w:rsidTr="00835FA2">
        <w:tc>
          <w:tcPr>
            <w:tcW w:w="2340" w:type="dxa"/>
          </w:tcPr>
          <w:p w:rsidR="00136FC1" w:rsidRPr="005F6499" w:rsidRDefault="00136FC1" w:rsidP="00835FA2">
            <w:pPr>
              <w:jc w:val="both"/>
              <w:rPr>
                <w:b/>
              </w:rPr>
            </w:pPr>
            <w:r w:rsidRPr="005F6499">
              <w:rPr>
                <w:b/>
              </w:rPr>
              <w:t>PGA</w:t>
            </w:r>
          </w:p>
        </w:tc>
        <w:tc>
          <w:tcPr>
            <w:tcW w:w="5256" w:type="dxa"/>
          </w:tcPr>
          <w:p w:rsidR="00136FC1" w:rsidRPr="00C05C21" w:rsidRDefault="00136FC1" w:rsidP="00835FA2">
            <w:pPr>
              <w:jc w:val="both"/>
            </w:pPr>
            <w:r w:rsidRPr="00C05C21">
              <w:t>Pin Grid Array</w:t>
            </w:r>
          </w:p>
        </w:tc>
      </w:tr>
    </w:tbl>
    <w:p w:rsidR="00835FA2" w:rsidRDefault="00136FC1" w:rsidP="00136FC1">
      <w:pPr>
        <w:tabs>
          <w:tab w:val="left" w:pos="3690"/>
        </w:tabs>
      </w:pPr>
      <w:r>
        <w:t xml:space="preserve">    </w:t>
      </w:r>
    </w:p>
    <w:p w:rsidR="00136FC1" w:rsidRDefault="00136FC1" w:rsidP="006A25B3">
      <w:pPr>
        <w:pStyle w:val="Heading20"/>
        <w:numPr>
          <w:ilvl w:val="0"/>
          <w:numId w:val="21"/>
        </w:numPr>
        <w:rPr>
          <w:color w:val="0000FF"/>
          <w:u w:val="single"/>
        </w:rPr>
      </w:pPr>
      <w:bookmarkStart w:id="16" w:name="OLE_LINK3"/>
      <w:bookmarkStart w:id="17" w:name="OLE_LINK4"/>
      <w:r w:rsidRPr="00835FA2">
        <w:rPr>
          <w:color w:val="0000FF"/>
          <w:u w:val="single"/>
        </w:rPr>
        <w:t>Connector:</w:t>
      </w:r>
    </w:p>
    <w:p w:rsidR="00835FA2" w:rsidRPr="00835FA2" w:rsidRDefault="00835FA2" w:rsidP="00835FA2">
      <w:pPr>
        <w:pStyle w:val="Heading20"/>
        <w:ind w:left="360"/>
        <w:rPr>
          <w:color w:val="0000FF"/>
          <w:u w:val="single"/>
        </w:rPr>
      </w:pPr>
    </w:p>
    <w:p w:rsidR="00136FC1" w:rsidRPr="005F6499" w:rsidRDefault="00136FC1" w:rsidP="00136FC1">
      <w:pPr>
        <w:tabs>
          <w:tab w:val="left" w:pos="3690"/>
        </w:tabs>
        <w:rPr>
          <w:b/>
        </w:rPr>
      </w:pPr>
      <w:r>
        <w:t xml:space="preserve">               </w:t>
      </w:r>
      <w:r w:rsidRPr="005F6499">
        <w:rPr>
          <w:b/>
          <w:color w:val="0000FF"/>
        </w:rPr>
        <w:t>CONN</w:t>
      </w:r>
      <w:r w:rsidRPr="005F6499">
        <w:rPr>
          <w:b/>
        </w:rPr>
        <w:t>-</w:t>
      </w:r>
      <w:r w:rsidRPr="005F6499">
        <w:rPr>
          <w:b/>
          <w:color w:val="FF00FF"/>
        </w:rPr>
        <w:t>Type</w:t>
      </w:r>
      <w:r w:rsidRPr="005F6499">
        <w:rPr>
          <w:b/>
          <w:color w:val="FF0000"/>
        </w:rPr>
        <w:t>n</w:t>
      </w:r>
      <w:r>
        <w:rPr>
          <w:b/>
        </w:rPr>
        <w:t>_Partnumber_(</w:t>
      </w:r>
      <w:r w:rsidRPr="00F54911">
        <w:rPr>
          <w:b/>
          <w:color w:val="00B0F0"/>
        </w:rPr>
        <w:t>option: xxxx</w:t>
      </w:r>
      <w:r>
        <w:rPr>
          <w:b/>
        </w:rPr>
        <w:t>)</w:t>
      </w:r>
    </w:p>
    <w:p w:rsidR="00136FC1" w:rsidRDefault="00136FC1" w:rsidP="00136FC1">
      <w:pPr>
        <w:tabs>
          <w:tab w:val="left" w:pos="3690"/>
        </w:tabs>
      </w:pPr>
      <w:r>
        <w:t xml:space="preserve">               </w:t>
      </w:r>
      <w:r w:rsidRPr="005F6499">
        <w:rPr>
          <w:b/>
          <w:color w:val="FF00FF"/>
        </w:rPr>
        <w:t>Type</w:t>
      </w:r>
      <w:r>
        <w:t>: SM ( Surface Mount)</w:t>
      </w:r>
    </w:p>
    <w:p w:rsidR="00136FC1" w:rsidRDefault="00136FC1" w:rsidP="00136FC1">
      <w:pPr>
        <w:tabs>
          <w:tab w:val="left" w:pos="3690"/>
        </w:tabs>
      </w:pPr>
      <w:r>
        <w:t xml:space="preserve">                         TH (Though hole)</w:t>
      </w:r>
    </w:p>
    <w:p w:rsidR="00136FC1" w:rsidRDefault="00136FC1" w:rsidP="00136FC1">
      <w:pPr>
        <w:tabs>
          <w:tab w:val="left" w:pos="3690"/>
        </w:tabs>
      </w:pPr>
      <w:r>
        <w:t xml:space="preserve">                          PF (Press fit)</w:t>
      </w:r>
    </w:p>
    <w:p w:rsidR="00136FC1" w:rsidRDefault="00136FC1" w:rsidP="00136FC1">
      <w:pPr>
        <w:tabs>
          <w:tab w:val="left" w:pos="3690"/>
        </w:tabs>
      </w:pPr>
      <w:r>
        <w:t xml:space="preserve">               </w:t>
      </w:r>
      <w:r w:rsidRPr="005F6499">
        <w:rPr>
          <w:b/>
          <w:color w:val="FF0000"/>
        </w:rPr>
        <w:t>n</w:t>
      </w:r>
      <w:r>
        <w:t>: number of pins</w:t>
      </w:r>
    </w:p>
    <w:p w:rsidR="00136FC1" w:rsidRDefault="00136FC1" w:rsidP="00136FC1">
      <w:pPr>
        <w:tabs>
          <w:tab w:val="left" w:pos="3690"/>
        </w:tabs>
      </w:pPr>
      <w:r>
        <w:rPr>
          <w:color w:val="00B0F0"/>
        </w:rPr>
        <w:t xml:space="preserve">              </w:t>
      </w:r>
      <w:r w:rsidRPr="00F54911">
        <w:rPr>
          <w:color w:val="00B0F0"/>
        </w:rPr>
        <w:t>Option:</w:t>
      </w:r>
      <w:r>
        <w:t xml:space="preserve"> connector function: USB, DB9, …</w:t>
      </w:r>
    </w:p>
    <w:p w:rsidR="00835FA2" w:rsidRDefault="00835FA2" w:rsidP="00136FC1">
      <w:pPr>
        <w:tabs>
          <w:tab w:val="left" w:pos="3690"/>
        </w:tabs>
      </w:pPr>
    </w:p>
    <w:p w:rsidR="00136FC1" w:rsidRDefault="00136FC1" w:rsidP="00136FC1">
      <w:pPr>
        <w:tabs>
          <w:tab w:val="left" w:pos="3690"/>
        </w:tabs>
      </w:pPr>
      <w:r>
        <w:t xml:space="preserve">              </w:t>
      </w:r>
      <w:r w:rsidRPr="00835FA2">
        <w:rPr>
          <w:color w:val="00B050"/>
        </w:rPr>
        <w:t>Example:  CONN-TH3_ MJ-3502</w:t>
      </w:r>
    </w:p>
    <w:bookmarkEnd w:id="16"/>
    <w:bookmarkEnd w:id="17"/>
    <w:p w:rsidR="00136FC1" w:rsidRDefault="00136FC1" w:rsidP="00136FC1">
      <w:pPr>
        <w:tabs>
          <w:tab w:val="left" w:pos="3690"/>
        </w:tabs>
      </w:pPr>
      <w:r>
        <w:t xml:space="preserve">        </w:t>
      </w:r>
    </w:p>
    <w:p w:rsidR="00136FC1" w:rsidRPr="00835FA2" w:rsidRDefault="00136FC1" w:rsidP="006A25B3">
      <w:pPr>
        <w:pStyle w:val="Heading20"/>
        <w:numPr>
          <w:ilvl w:val="0"/>
          <w:numId w:val="21"/>
        </w:numPr>
        <w:rPr>
          <w:color w:val="0000FF"/>
          <w:u w:val="single"/>
        </w:rPr>
      </w:pPr>
      <w:r w:rsidRPr="00835FA2">
        <w:rPr>
          <w:color w:val="0000FF"/>
          <w:u w:val="single"/>
        </w:rPr>
        <w:t>Header:</w:t>
      </w:r>
    </w:p>
    <w:p w:rsidR="00136FC1" w:rsidRPr="005F6499" w:rsidRDefault="00136FC1" w:rsidP="00136FC1">
      <w:pPr>
        <w:tabs>
          <w:tab w:val="left" w:pos="3690"/>
        </w:tabs>
        <w:rPr>
          <w:b/>
          <w:color w:val="0000FF"/>
          <w:sz w:val="28"/>
          <w:szCs w:val="28"/>
        </w:rPr>
      </w:pPr>
    </w:p>
    <w:p w:rsidR="00136FC1" w:rsidRDefault="00136FC1" w:rsidP="00136FC1">
      <w:pPr>
        <w:tabs>
          <w:tab w:val="left" w:pos="3690"/>
        </w:tabs>
      </w:pPr>
      <w:r>
        <w:t xml:space="preserve">               SMT</w:t>
      </w:r>
      <w:r w:rsidRPr="005F6499">
        <w:rPr>
          <w:color w:val="0000FF"/>
        </w:rPr>
        <w:t xml:space="preserve">: </w:t>
      </w:r>
      <w:r w:rsidRPr="005F6499">
        <w:rPr>
          <w:b/>
          <w:color w:val="0000FF"/>
        </w:rPr>
        <w:t>HDR</w:t>
      </w:r>
      <w:r w:rsidRPr="005F6499">
        <w:rPr>
          <w:b/>
          <w:color w:val="FF0000"/>
        </w:rPr>
        <w:t>Nx</w:t>
      </w:r>
      <w:r w:rsidRPr="005F6499">
        <w:rPr>
          <w:b/>
          <w:color w:val="0000FF"/>
        </w:rPr>
        <w:t>X</w:t>
      </w:r>
      <w:r w:rsidRPr="005F6499">
        <w:rPr>
          <w:b/>
          <w:color w:val="FF0000"/>
        </w:rPr>
        <w:t>Ny</w:t>
      </w:r>
      <w:r w:rsidRPr="005F6499">
        <w:rPr>
          <w:b/>
        </w:rPr>
        <w:t>_Pitch_Length</w:t>
      </w:r>
      <w:r w:rsidRPr="005F6499">
        <w:rPr>
          <w:b/>
          <w:color w:val="0000FF"/>
        </w:rPr>
        <w:t>X</w:t>
      </w:r>
      <w:r w:rsidRPr="005F6499">
        <w:rPr>
          <w:b/>
        </w:rPr>
        <w:t>Width</w:t>
      </w:r>
      <w:r w:rsidRPr="005F6499">
        <w:rPr>
          <w:b/>
          <w:color w:val="0000FF"/>
        </w:rPr>
        <w:t>X</w:t>
      </w:r>
      <w:r w:rsidRPr="005F6499">
        <w:rPr>
          <w:b/>
        </w:rPr>
        <w:t>Height</w:t>
      </w:r>
      <w:r>
        <w:rPr>
          <w:b/>
        </w:rPr>
        <w:t>_Angle</w:t>
      </w:r>
    </w:p>
    <w:p w:rsidR="00136FC1" w:rsidRDefault="00136FC1" w:rsidP="00136FC1">
      <w:pPr>
        <w:tabs>
          <w:tab w:val="left" w:pos="3690"/>
        </w:tabs>
        <w:rPr>
          <w:b/>
          <w:color w:val="0000FF"/>
        </w:rPr>
      </w:pPr>
      <w:r>
        <w:t xml:space="preserve">               Though_hole: </w:t>
      </w:r>
      <w:r w:rsidRPr="005F6499">
        <w:rPr>
          <w:b/>
          <w:color w:val="0000FF"/>
        </w:rPr>
        <w:t>HDR</w:t>
      </w:r>
      <w:r w:rsidRPr="005F6499">
        <w:rPr>
          <w:b/>
          <w:color w:val="FF0000"/>
        </w:rPr>
        <w:t>Nx</w:t>
      </w:r>
      <w:r w:rsidRPr="005F6499">
        <w:rPr>
          <w:b/>
          <w:color w:val="0000FF"/>
        </w:rPr>
        <w:t>X</w:t>
      </w:r>
      <w:r w:rsidRPr="005F6499">
        <w:rPr>
          <w:b/>
          <w:color w:val="FF0000"/>
        </w:rPr>
        <w:t>Ny</w:t>
      </w:r>
      <w:r w:rsidRPr="005F6499">
        <w:rPr>
          <w:b/>
        </w:rPr>
        <w:t>_Pitch_Length</w:t>
      </w:r>
      <w:r w:rsidRPr="005F6499">
        <w:rPr>
          <w:b/>
          <w:color w:val="0000FF"/>
        </w:rPr>
        <w:t>X</w:t>
      </w:r>
      <w:r w:rsidRPr="005F6499">
        <w:rPr>
          <w:b/>
        </w:rPr>
        <w:t>Width</w:t>
      </w:r>
      <w:r w:rsidRPr="005F6499">
        <w:rPr>
          <w:b/>
          <w:color w:val="0000FF"/>
        </w:rPr>
        <w:t>X</w:t>
      </w:r>
      <w:r w:rsidRPr="005F6499">
        <w:rPr>
          <w:b/>
        </w:rPr>
        <w:t>Height_</w:t>
      </w:r>
      <w:r w:rsidRPr="005F6499">
        <w:rPr>
          <w:b/>
          <w:color w:val="0000FF"/>
        </w:rPr>
        <w:t>TH</w:t>
      </w:r>
      <w:r>
        <w:rPr>
          <w:b/>
          <w:color w:val="0000FF"/>
        </w:rPr>
        <w:t>_Angle</w:t>
      </w:r>
    </w:p>
    <w:p w:rsidR="00835FA2" w:rsidRDefault="00835FA2" w:rsidP="00136FC1">
      <w:pPr>
        <w:tabs>
          <w:tab w:val="left" w:pos="3690"/>
        </w:tabs>
      </w:pPr>
    </w:p>
    <w:p w:rsidR="00136FC1" w:rsidRDefault="00136FC1" w:rsidP="00136FC1">
      <w:pPr>
        <w:tabs>
          <w:tab w:val="left" w:pos="3690"/>
        </w:tabs>
      </w:pPr>
      <w:r>
        <w:t xml:space="preserve">               </w:t>
      </w:r>
      <w:smartTag w:uri="urn:schemas-microsoft-com:office:smarttags" w:element="place">
        <w:smartTag w:uri="urn:schemas-microsoft-com:office:smarttags" w:element="City">
          <w:r w:rsidRPr="005F6499">
            <w:rPr>
              <w:b/>
              <w:color w:val="FF0000"/>
            </w:rPr>
            <w:t>Nx</w:t>
          </w:r>
        </w:smartTag>
        <w:r w:rsidRPr="005F6499">
          <w:rPr>
            <w:b/>
            <w:color w:val="FF0000"/>
          </w:rPr>
          <w:t xml:space="preserve">, </w:t>
        </w:r>
        <w:smartTag w:uri="urn:schemas-microsoft-com:office:smarttags" w:element="State">
          <w:r w:rsidRPr="005F6499">
            <w:rPr>
              <w:b/>
              <w:color w:val="FF0000"/>
            </w:rPr>
            <w:t>Ny</w:t>
          </w:r>
        </w:smartTag>
      </w:smartTag>
      <w:r>
        <w:t>: number of pin in x-axis and y-axis</w:t>
      </w:r>
    </w:p>
    <w:p w:rsidR="00136FC1" w:rsidRDefault="00136FC1" w:rsidP="00136FC1">
      <w:pPr>
        <w:tabs>
          <w:tab w:val="left" w:pos="3690"/>
        </w:tabs>
      </w:pPr>
      <w:r>
        <w:t xml:space="preserve">               Pitch,Length, Width, Height: in millimeter</w:t>
      </w:r>
    </w:p>
    <w:p w:rsidR="00136FC1" w:rsidRDefault="00136FC1" w:rsidP="00136FC1">
      <w:pPr>
        <w:tabs>
          <w:tab w:val="left" w:pos="3690"/>
        </w:tabs>
      </w:pPr>
      <w:r w:rsidRPr="00F54911">
        <w:rPr>
          <w:b/>
          <w:color w:val="0000FF"/>
        </w:rPr>
        <w:t xml:space="preserve">              Angle</w:t>
      </w:r>
      <w:r>
        <w:t>: VT, RA</w:t>
      </w:r>
    </w:p>
    <w:p w:rsidR="00835FA2" w:rsidRDefault="00835FA2" w:rsidP="00136FC1">
      <w:pPr>
        <w:tabs>
          <w:tab w:val="left" w:pos="3690"/>
        </w:tabs>
      </w:pPr>
    </w:p>
    <w:p w:rsidR="00136FC1" w:rsidRPr="00835FA2" w:rsidRDefault="00136FC1" w:rsidP="00136FC1">
      <w:pPr>
        <w:tabs>
          <w:tab w:val="left" w:pos="3690"/>
        </w:tabs>
        <w:rPr>
          <w:color w:val="00B050"/>
        </w:rPr>
      </w:pPr>
      <w:r>
        <w:t xml:space="preserve">               </w:t>
      </w:r>
      <w:r w:rsidRPr="00835FA2">
        <w:rPr>
          <w:color w:val="00B050"/>
        </w:rPr>
        <w:t>Example: HDR2x4_2M54_10MX4MX4M_TH_RA</w:t>
      </w:r>
    </w:p>
    <w:p w:rsidR="00136FC1" w:rsidRDefault="00136FC1" w:rsidP="00136FC1">
      <w:pPr>
        <w:tabs>
          <w:tab w:val="left" w:pos="3690"/>
        </w:tabs>
      </w:pPr>
    </w:p>
    <w:p w:rsidR="00136FC1" w:rsidRDefault="00136FC1" w:rsidP="006A25B3">
      <w:pPr>
        <w:pStyle w:val="Heading20"/>
        <w:numPr>
          <w:ilvl w:val="0"/>
          <w:numId w:val="21"/>
        </w:numPr>
        <w:rPr>
          <w:color w:val="0000FF"/>
          <w:u w:val="single"/>
        </w:rPr>
      </w:pPr>
      <w:r w:rsidRPr="00835FA2">
        <w:rPr>
          <w:color w:val="0000FF"/>
          <w:u w:val="single"/>
        </w:rPr>
        <w:t>Switch:</w:t>
      </w:r>
    </w:p>
    <w:p w:rsidR="00835FA2" w:rsidRPr="00835FA2" w:rsidRDefault="00835FA2" w:rsidP="00835FA2">
      <w:pPr>
        <w:pStyle w:val="Heading20"/>
        <w:ind w:left="360"/>
        <w:rPr>
          <w:color w:val="0000FF"/>
          <w:u w:val="single"/>
        </w:rPr>
      </w:pPr>
    </w:p>
    <w:p w:rsidR="00136FC1" w:rsidRDefault="00136FC1" w:rsidP="00136FC1">
      <w:pPr>
        <w:tabs>
          <w:tab w:val="left" w:pos="3690"/>
        </w:tabs>
        <w:rPr>
          <w:b/>
        </w:rPr>
      </w:pPr>
      <w:r>
        <w:t xml:space="preserve">               </w:t>
      </w:r>
      <w:r w:rsidRPr="005F6499">
        <w:rPr>
          <w:b/>
          <w:color w:val="0000FF"/>
        </w:rPr>
        <w:t>SW</w:t>
      </w:r>
      <w:r w:rsidRPr="005F6499">
        <w:rPr>
          <w:b/>
        </w:rPr>
        <w:t>-</w:t>
      </w:r>
      <w:r w:rsidRPr="005F6499">
        <w:rPr>
          <w:b/>
          <w:color w:val="FF00FF"/>
        </w:rPr>
        <w:t>Type</w:t>
      </w:r>
      <w:r w:rsidRPr="005F6499">
        <w:rPr>
          <w:b/>
          <w:color w:val="FF0000"/>
        </w:rPr>
        <w:t>n</w:t>
      </w:r>
      <w:r w:rsidRPr="005F6499">
        <w:rPr>
          <w:b/>
        </w:rPr>
        <w:t xml:space="preserve">_Partnumber </w:t>
      </w:r>
    </w:p>
    <w:p w:rsidR="00835FA2" w:rsidRPr="005F6499" w:rsidRDefault="00835FA2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</w:pPr>
      <w:r>
        <w:t xml:space="preserve">               </w:t>
      </w:r>
      <w:r w:rsidRPr="005F6499">
        <w:rPr>
          <w:b/>
          <w:color w:val="FF00FF"/>
        </w:rPr>
        <w:t>Type</w:t>
      </w:r>
      <w:r>
        <w:t>: SM ( Surface Mount)</w:t>
      </w:r>
    </w:p>
    <w:p w:rsidR="00136FC1" w:rsidRDefault="00136FC1" w:rsidP="00136FC1">
      <w:pPr>
        <w:tabs>
          <w:tab w:val="left" w:pos="3690"/>
        </w:tabs>
      </w:pPr>
      <w:r>
        <w:t xml:space="preserve">                         TH (Though hole)</w:t>
      </w:r>
    </w:p>
    <w:p w:rsidR="00136FC1" w:rsidRDefault="00136FC1" w:rsidP="00136FC1">
      <w:pPr>
        <w:tabs>
          <w:tab w:val="left" w:pos="3690"/>
        </w:tabs>
      </w:pPr>
      <w:r>
        <w:t xml:space="preserve">               </w:t>
      </w:r>
      <w:r w:rsidRPr="005F6499">
        <w:rPr>
          <w:b/>
          <w:color w:val="FF0000"/>
        </w:rPr>
        <w:t>n</w:t>
      </w:r>
      <w:r>
        <w:t>: number of pins</w:t>
      </w:r>
    </w:p>
    <w:p w:rsidR="00835FA2" w:rsidRDefault="00835FA2" w:rsidP="00136FC1">
      <w:pPr>
        <w:tabs>
          <w:tab w:val="left" w:pos="3690"/>
        </w:tabs>
      </w:pPr>
    </w:p>
    <w:p w:rsidR="00136FC1" w:rsidRDefault="00136FC1" w:rsidP="00835FA2">
      <w:pPr>
        <w:tabs>
          <w:tab w:val="left" w:pos="3690"/>
        </w:tabs>
        <w:rPr>
          <w:rFonts w:cs="Arial"/>
        </w:rPr>
      </w:pPr>
      <w:r>
        <w:t xml:space="preserve">              </w:t>
      </w:r>
      <w:r w:rsidRPr="00835FA2">
        <w:rPr>
          <w:color w:val="00B050"/>
        </w:rPr>
        <w:t>Example: SW-SM4_SDA02H0SK</w:t>
      </w:r>
    </w:p>
    <w:p w:rsidR="00136FC1" w:rsidRDefault="00136FC1" w:rsidP="00136FC1">
      <w:pPr>
        <w:rPr>
          <w:rFonts w:cs="Arial"/>
        </w:rPr>
      </w:pPr>
    </w:p>
    <w:p w:rsidR="00136FC1" w:rsidRDefault="00136FC1" w:rsidP="00136FC1">
      <w:pPr>
        <w:rPr>
          <w:rFonts w:cs="Arial"/>
        </w:rPr>
      </w:pPr>
      <w:r>
        <w:rPr>
          <w:rFonts w:cs="Arial"/>
        </w:rPr>
        <w:t xml:space="preserve">       </w:t>
      </w:r>
    </w:p>
    <w:p w:rsidR="00136FC1" w:rsidRPr="00835FA2" w:rsidRDefault="00136FC1" w:rsidP="006A25B3">
      <w:pPr>
        <w:pStyle w:val="Heading20"/>
        <w:numPr>
          <w:ilvl w:val="0"/>
          <w:numId w:val="21"/>
        </w:numPr>
        <w:rPr>
          <w:color w:val="0000FF"/>
          <w:u w:val="single"/>
        </w:rPr>
      </w:pPr>
      <w:r w:rsidRPr="00835FA2">
        <w:rPr>
          <w:color w:val="0000FF"/>
          <w:u w:val="single"/>
        </w:rPr>
        <w:t xml:space="preserve">LEDs: </w:t>
      </w:r>
    </w:p>
    <w:p w:rsidR="00136FC1" w:rsidRDefault="00136FC1" w:rsidP="00136FC1">
      <w:pPr>
        <w:rPr>
          <w:rFonts w:cs="Arial"/>
        </w:rPr>
      </w:pPr>
      <w:r>
        <w:rPr>
          <w:rFonts w:cs="Arial"/>
        </w:rPr>
        <w:t xml:space="preserve">               </w:t>
      </w:r>
    </w:p>
    <w:p w:rsidR="00136FC1" w:rsidRDefault="00136FC1" w:rsidP="006A25B3">
      <w:pPr>
        <w:pStyle w:val="ListParagraph"/>
        <w:numPr>
          <w:ilvl w:val="1"/>
          <w:numId w:val="21"/>
        </w:numPr>
        <w:rPr>
          <w:u w:val="single"/>
        </w:rPr>
      </w:pPr>
      <w:r w:rsidRPr="00284EE6">
        <w:rPr>
          <w:u w:val="single"/>
        </w:rPr>
        <w:t>Standard size:</w:t>
      </w:r>
    </w:p>
    <w:p w:rsidR="00835FA2" w:rsidRDefault="00835FA2" w:rsidP="00136FC1">
      <w:pPr>
        <w:tabs>
          <w:tab w:val="left" w:pos="3690"/>
        </w:tabs>
      </w:pPr>
    </w:p>
    <w:p w:rsidR="00835FA2" w:rsidRDefault="00835FA2" w:rsidP="006A25B3">
      <w:pPr>
        <w:pStyle w:val="ListParagraph"/>
        <w:numPr>
          <w:ilvl w:val="0"/>
          <w:numId w:val="41"/>
        </w:numPr>
        <w:tabs>
          <w:tab w:val="left" w:pos="3690"/>
        </w:tabs>
        <w:rPr>
          <w:i/>
          <w:color w:val="F79646" w:themeColor="accent6"/>
        </w:rPr>
      </w:pPr>
      <w:r w:rsidRPr="00C67C7E">
        <w:rPr>
          <w:i/>
          <w:color w:val="F79646" w:themeColor="accent6"/>
        </w:rPr>
        <w:t xml:space="preserve">SMT: </w:t>
      </w:r>
    </w:p>
    <w:p w:rsidR="00835FA2" w:rsidRDefault="00835FA2" w:rsidP="00136FC1">
      <w:pPr>
        <w:tabs>
          <w:tab w:val="left" w:pos="3690"/>
        </w:tabs>
      </w:pPr>
    </w:p>
    <w:p w:rsidR="00136FC1" w:rsidRDefault="00136FC1" w:rsidP="00136FC1">
      <w:pPr>
        <w:tabs>
          <w:tab w:val="left" w:pos="3690"/>
        </w:tabs>
        <w:rPr>
          <w:b/>
        </w:rPr>
      </w:pPr>
      <w:r w:rsidRPr="005F6499">
        <w:rPr>
          <w:color w:val="0000FF"/>
        </w:rPr>
        <w:t xml:space="preserve">                             </w:t>
      </w:r>
      <w:r w:rsidRPr="005F6499">
        <w:rPr>
          <w:b/>
          <w:color w:val="0000FF"/>
        </w:rPr>
        <w:t>LED</w:t>
      </w:r>
      <w:r>
        <w:rPr>
          <w:b/>
          <w:color w:val="0000FF"/>
        </w:rPr>
        <w:t>_</w:t>
      </w:r>
      <w:r w:rsidRPr="005F6499">
        <w:rPr>
          <w:b/>
        </w:rPr>
        <w:t>sizename</w:t>
      </w:r>
      <w:r>
        <w:rPr>
          <w:b/>
        </w:rPr>
        <w:t>_</w:t>
      </w:r>
      <w:r w:rsidRPr="00E62835">
        <w:rPr>
          <w:b/>
          <w:color w:val="FF0000"/>
        </w:rPr>
        <w:t>A</w:t>
      </w:r>
      <w:r w:rsidRPr="005F6499">
        <w:rPr>
          <w:b/>
        </w:rPr>
        <w:t>_Height</w:t>
      </w:r>
    </w:p>
    <w:p w:rsidR="00835FA2" w:rsidRPr="005F6499" w:rsidRDefault="00835FA2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</w:pPr>
      <w:r>
        <w:t xml:space="preserve">                              Height: in milimeter</w:t>
      </w:r>
    </w:p>
    <w:p w:rsidR="00136FC1" w:rsidRDefault="00136FC1" w:rsidP="00136FC1">
      <w:pPr>
        <w:tabs>
          <w:tab w:val="left" w:pos="3690"/>
        </w:tabs>
        <w:ind w:left="360"/>
      </w:pPr>
      <w:r>
        <w:rPr>
          <w:b/>
          <w:color w:val="FF0000"/>
        </w:rPr>
        <w:t xml:space="preserve">                        A</w:t>
      </w:r>
      <w:r w:rsidRPr="006058F5">
        <w:t>:</w:t>
      </w:r>
      <w:r>
        <w:t xml:space="preserve"> I :if sizename follow EIA Inch rule</w:t>
      </w:r>
    </w:p>
    <w:p w:rsidR="00136FC1" w:rsidRDefault="00136FC1" w:rsidP="00136FC1">
      <w:pPr>
        <w:tabs>
          <w:tab w:val="left" w:pos="3690"/>
        </w:tabs>
        <w:ind w:left="360"/>
      </w:pPr>
      <w:r w:rsidRPr="006058F5">
        <w:rPr>
          <w:b/>
        </w:rPr>
        <w:lastRenderedPageBreak/>
        <w:t xml:space="preserve">                             </w:t>
      </w:r>
      <w:r w:rsidRPr="006058F5">
        <w:t>M</w:t>
      </w:r>
      <w:r w:rsidRPr="006058F5">
        <w:rPr>
          <w:b/>
        </w:rPr>
        <w:t xml:space="preserve">: </w:t>
      </w:r>
      <w:r w:rsidRPr="006058F5">
        <w:t>if sizename follow EIA Metric rule</w:t>
      </w:r>
    </w:p>
    <w:p w:rsidR="00835FA2" w:rsidRDefault="00835FA2" w:rsidP="00136FC1">
      <w:pPr>
        <w:tabs>
          <w:tab w:val="left" w:pos="3690"/>
        </w:tabs>
        <w:ind w:left="360"/>
      </w:pPr>
    </w:p>
    <w:p w:rsidR="00136FC1" w:rsidRDefault="00136FC1" w:rsidP="00136FC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835FA2">
        <w:rPr>
          <w:color w:val="00B050"/>
        </w:rPr>
        <w:t>Example: LED_0603_I_1M26</w:t>
      </w:r>
    </w:p>
    <w:p w:rsidR="00835FA2" w:rsidRDefault="00835FA2" w:rsidP="00136FC1">
      <w:pPr>
        <w:tabs>
          <w:tab w:val="left" w:pos="3690"/>
        </w:tabs>
      </w:pPr>
    </w:p>
    <w:p w:rsidR="00136FC1" w:rsidRDefault="00136FC1" w:rsidP="006A25B3">
      <w:pPr>
        <w:pStyle w:val="ListParagraph"/>
        <w:numPr>
          <w:ilvl w:val="1"/>
          <w:numId w:val="21"/>
        </w:numPr>
        <w:rPr>
          <w:u w:val="single"/>
        </w:rPr>
      </w:pPr>
      <w:r w:rsidRPr="00284EE6">
        <w:rPr>
          <w:u w:val="single"/>
        </w:rPr>
        <w:t>Other size</w:t>
      </w:r>
      <w:r>
        <w:rPr>
          <w:u w:val="single"/>
        </w:rPr>
        <w:t>:</w:t>
      </w:r>
    </w:p>
    <w:p w:rsidR="00835FA2" w:rsidRPr="00284EE6" w:rsidRDefault="00835FA2" w:rsidP="00835FA2">
      <w:pPr>
        <w:pStyle w:val="ListParagraph"/>
        <w:ind w:left="1080"/>
        <w:rPr>
          <w:u w:val="single"/>
        </w:rPr>
      </w:pPr>
    </w:p>
    <w:p w:rsidR="00136FC1" w:rsidRPr="009A582F" w:rsidRDefault="00136FC1" w:rsidP="006A25B3">
      <w:pPr>
        <w:pStyle w:val="ListParagraph"/>
        <w:numPr>
          <w:ilvl w:val="0"/>
          <w:numId w:val="42"/>
        </w:numPr>
        <w:tabs>
          <w:tab w:val="left" w:pos="3690"/>
        </w:tabs>
        <w:rPr>
          <w:i/>
          <w:color w:val="F79646" w:themeColor="accent6"/>
        </w:rPr>
      </w:pPr>
      <w:r w:rsidRPr="009A582F">
        <w:rPr>
          <w:i/>
          <w:color w:val="F79646" w:themeColor="accent6"/>
        </w:rPr>
        <w:t xml:space="preserve">SMT: </w:t>
      </w:r>
    </w:p>
    <w:p w:rsidR="00835FA2" w:rsidRPr="00284EE6" w:rsidRDefault="00835FA2" w:rsidP="00136FC1">
      <w:pPr>
        <w:tabs>
          <w:tab w:val="left" w:pos="3690"/>
        </w:tabs>
        <w:rPr>
          <w:i/>
        </w:rPr>
      </w:pPr>
    </w:p>
    <w:p w:rsidR="00136FC1" w:rsidRDefault="00136FC1" w:rsidP="00136FC1">
      <w:pPr>
        <w:tabs>
          <w:tab w:val="left" w:pos="3690"/>
        </w:tabs>
        <w:rPr>
          <w:b/>
        </w:rPr>
      </w:pPr>
      <w:r>
        <w:t xml:space="preserve">                              </w:t>
      </w:r>
      <w:r w:rsidRPr="005F6499">
        <w:rPr>
          <w:b/>
          <w:color w:val="0000FF"/>
        </w:rPr>
        <w:t>LED-SM</w:t>
      </w:r>
      <w:r w:rsidRPr="005F6499">
        <w:rPr>
          <w:b/>
          <w:color w:val="FF0000"/>
        </w:rPr>
        <w:t>n</w:t>
      </w:r>
      <w:r w:rsidRPr="005F6499">
        <w:rPr>
          <w:b/>
        </w:rPr>
        <w:t>_Length</w:t>
      </w:r>
      <w:r w:rsidRPr="005F6499">
        <w:rPr>
          <w:b/>
          <w:color w:val="0000FF"/>
        </w:rPr>
        <w:t>X</w:t>
      </w:r>
      <w:r w:rsidRPr="005F6499">
        <w:rPr>
          <w:b/>
        </w:rPr>
        <w:t>Width</w:t>
      </w:r>
      <w:r w:rsidRPr="005F6499">
        <w:rPr>
          <w:b/>
          <w:color w:val="0000FF"/>
        </w:rPr>
        <w:t>X</w:t>
      </w:r>
      <w:r w:rsidRPr="005F6499">
        <w:rPr>
          <w:b/>
        </w:rPr>
        <w:t>Height</w:t>
      </w:r>
    </w:p>
    <w:p w:rsidR="00835FA2" w:rsidRPr="005F6499" w:rsidRDefault="00835FA2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  <w:ind w:left="360"/>
      </w:pPr>
      <w:r w:rsidRPr="005F6499">
        <w:rPr>
          <w:b/>
        </w:rPr>
        <w:t xml:space="preserve">                         </w:t>
      </w:r>
      <w:r w:rsidRPr="005F6499">
        <w:rPr>
          <w:b/>
          <w:color w:val="FF0000"/>
        </w:rPr>
        <w:t>n</w:t>
      </w:r>
      <w:r>
        <w:t>: number of pins</w:t>
      </w:r>
    </w:p>
    <w:p w:rsidR="00136FC1" w:rsidRDefault="00136FC1" w:rsidP="00136FC1">
      <w:pPr>
        <w:tabs>
          <w:tab w:val="left" w:pos="3690"/>
        </w:tabs>
      </w:pPr>
      <w:r>
        <w:t xml:space="preserve">                              Length, Width, Height: in milimeter</w:t>
      </w:r>
      <w:r>
        <w:tab/>
      </w:r>
    </w:p>
    <w:p w:rsidR="00835FA2" w:rsidRDefault="00835FA2" w:rsidP="00136FC1">
      <w:pPr>
        <w:tabs>
          <w:tab w:val="left" w:pos="3690"/>
        </w:tabs>
      </w:pPr>
    </w:p>
    <w:p w:rsidR="00136FC1" w:rsidRPr="00835FA2" w:rsidRDefault="00136FC1" w:rsidP="00136FC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835FA2">
        <w:rPr>
          <w:color w:val="00B050"/>
        </w:rPr>
        <w:t>Example: LED-SM4_7M40X1M50X1M80</w:t>
      </w:r>
    </w:p>
    <w:p w:rsidR="00835FA2" w:rsidRDefault="00835FA2" w:rsidP="00136FC1">
      <w:pPr>
        <w:tabs>
          <w:tab w:val="left" w:pos="3690"/>
        </w:tabs>
      </w:pPr>
    </w:p>
    <w:p w:rsidR="00136FC1" w:rsidRPr="009A582F" w:rsidRDefault="00136FC1" w:rsidP="006A25B3">
      <w:pPr>
        <w:pStyle w:val="ListParagraph"/>
        <w:numPr>
          <w:ilvl w:val="0"/>
          <w:numId w:val="42"/>
        </w:numPr>
        <w:tabs>
          <w:tab w:val="left" w:pos="3690"/>
        </w:tabs>
        <w:rPr>
          <w:i/>
          <w:color w:val="F79646" w:themeColor="accent6"/>
        </w:rPr>
      </w:pPr>
      <w:r w:rsidRPr="009A582F">
        <w:rPr>
          <w:i/>
          <w:color w:val="F79646" w:themeColor="accent6"/>
        </w:rPr>
        <w:t>Through hole:</w:t>
      </w:r>
    </w:p>
    <w:p w:rsidR="00835FA2" w:rsidRPr="00284EE6" w:rsidRDefault="00835FA2" w:rsidP="00136FC1">
      <w:pPr>
        <w:tabs>
          <w:tab w:val="left" w:pos="3690"/>
        </w:tabs>
        <w:rPr>
          <w:i/>
        </w:rPr>
      </w:pPr>
    </w:p>
    <w:p w:rsidR="00136FC1" w:rsidRDefault="00136FC1" w:rsidP="00136FC1">
      <w:pPr>
        <w:tabs>
          <w:tab w:val="left" w:pos="3690"/>
        </w:tabs>
        <w:rPr>
          <w:b/>
        </w:rPr>
      </w:pPr>
      <w:r w:rsidRPr="005F6499">
        <w:rPr>
          <w:color w:val="0000FF"/>
        </w:rPr>
        <w:t xml:space="preserve">                               </w:t>
      </w:r>
      <w:r w:rsidRPr="005F6499">
        <w:rPr>
          <w:b/>
          <w:color w:val="0000FF"/>
        </w:rPr>
        <w:t>LED-TH</w:t>
      </w:r>
      <w:r w:rsidRPr="005F6499">
        <w:rPr>
          <w:b/>
          <w:color w:val="FF0000"/>
        </w:rPr>
        <w:t>n</w:t>
      </w:r>
      <w:r w:rsidRPr="005F6499">
        <w:rPr>
          <w:b/>
        </w:rPr>
        <w:t>_Length</w:t>
      </w:r>
      <w:r w:rsidRPr="005F6499">
        <w:rPr>
          <w:b/>
          <w:color w:val="0000FF"/>
        </w:rPr>
        <w:t>X</w:t>
      </w:r>
      <w:r w:rsidRPr="005F6499">
        <w:rPr>
          <w:b/>
        </w:rPr>
        <w:t>Width</w:t>
      </w:r>
      <w:r w:rsidRPr="005F6499">
        <w:rPr>
          <w:b/>
          <w:color w:val="0000FF"/>
        </w:rPr>
        <w:t>X</w:t>
      </w:r>
      <w:r w:rsidRPr="005F6499">
        <w:rPr>
          <w:b/>
        </w:rPr>
        <w:t>Height</w:t>
      </w:r>
    </w:p>
    <w:p w:rsidR="00835FA2" w:rsidRPr="005F6499" w:rsidRDefault="00835FA2" w:rsidP="00136FC1">
      <w:pPr>
        <w:tabs>
          <w:tab w:val="left" w:pos="3690"/>
        </w:tabs>
        <w:rPr>
          <w:b/>
        </w:rPr>
      </w:pPr>
    </w:p>
    <w:p w:rsidR="00136FC1" w:rsidRDefault="00136FC1" w:rsidP="00136FC1">
      <w:pPr>
        <w:tabs>
          <w:tab w:val="left" w:pos="3690"/>
        </w:tabs>
        <w:ind w:left="360"/>
      </w:pPr>
      <w:r w:rsidRPr="005F6499">
        <w:rPr>
          <w:color w:val="FF0000"/>
        </w:rPr>
        <w:t xml:space="preserve">                         </w:t>
      </w:r>
      <w:r w:rsidRPr="005F6499">
        <w:rPr>
          <w:b/>
          <w:color w:val="FF0000"/>
        </w:rPr>
        <w:t>n</w:t>
      </w:r>
      <w:r>
        <w:t>: number of pins</w:t>
      </w:r>
    </w:p>
    <w:p w:rsidR="00835FA2" w:rsidRDefault="00136FC1" w:rsidP="00136FC1">
      <w:pPr>
        <w:tabs>
          <w:tab w:val="left" w:pos="3690"/>
        </w:tabs>
      </w:pPr>
      <w:r>
        <w:t xml:space="preserve">                              Length, Width, Height: in milimeter</w:t>
      </w:r>
    </w:p>
    <w:p w:rsidR="00136FC1" w:rsidRDefault="00136FC1" w:rsidP="00136FC1">
      <w:pPr>
        <w:tabs>
          <w:tab w:val="left" w:pos="3690"/>
        </w:tabs>
      </w:pPr>
      <w:r>
        <w:tab/>
      </w:r>
    </w:p>
    <w:p w:rsidR="00136FC1" w:rsidRPr="00835FA2" w:rsidRDefault="00136FC1" w:rsidP="00136FC1">
      <w:pPr>
        <w:tabs>
          <w:tab w:val="left" w:pos="3690"/>
        </w:tabs>
        <w:rPr>
          <w:color w:val="00B050"/>
        </w:rPr>
      </w:pPr>
      <w:r>
        <w:t xml:space="preserve">                              </w:t>
      </w:r>
      <w:r w:rsidRPr="00835FA2">
        <w:rPr>
          <w:color w:val="00B050"/>
        </w:rPr>
        <w:t>Example: LED-TH4_7M40X1M50X1M80</w:t>
      </w:r>
    </w:p>
    <w:p w:rsidR="00136FC1" w:rsidRDefault="00136FC1" w:rsidP="00136FC1">
      <w:pPr>
        <w:tabs>
          <w:tab w:val="left" w:pos="3690"/>
        </w:tabs>
      </w:pPr>
    </w:p>
    <w:p w:rsidR="00136FC1" w:rsidRDefault="00136FC1" w:rsidP="00136FC1">
      <w:r>
        <w:rPr>
          <w:rFonts w:cs="Arial"/>
        </w:rPr>
        <w:t xml:space="preserve">       </w:t>
      </w:r>
    </w:p>
    <w:p w:rsidR="00136FC1" w:rsidRDefault="009A582F" w:rsidP="006A25B3">
      <w:pPr>
        <w:pStyle w:val="Heading20"/>
        <w:numPr>
          <w:ilvl w:val="0"/>
          <w:numId w:val="21"/>
        </w:numPr>
        <w:rPr>
          <w:color w:val="0000FF"/>
          <w:u w:val="single"/>
        </w:rPr>
      </w:pPr>
      <w:r>
        <w:rPr>
          <w:color w:val="0000FF"/>
          <w:u w:val="single"/>
        </w:rPr>
        <w:t>T</w:t>
      </w:r>
      <w:r w:rsidR="00136FC1" w:rsidRPr="009A582F">
        <w:rPr>
          <w:color w:val="0000FF"/>
          <w:u w:val="single"/>
        </w:rPr>
        <w:t>estpoint:</w:t>
      </w:r>
    </w:p>
    <w:p w:rsidR="009A582F" w:rsidRPr="009A582F" w:rsidRDefault="009A582F" w:rsidP="009A582F">
      <w:pPr>
        <w:pStyle w:val="Heading20"/>
        <w:ind w:left="360"/>
        <w:rPr>
          <w:color w:val="0000FF"/>
          <w:u w:val="single"/>
        </w:rPr>
      </w:pPr>
    </w:p>
    <w:p w:rsidR="00136FC1" w:rsidRDefault="00136FC1" w:rsidP="00136FC1">
      <w:pPr>
        <w:tabs>
          <w:tab w:val="left" w:pos="3690"/>
        </w:tabs>
        <w:rPr>
          <w:b/>
        </w:rPr>
      </w:pPr>
      <w:r w:rsidRPr="006D391B">
        <w:rPr>
          <w:b/>
          <w:color w:val="0000FF"/>
          <w:sz w:val="28"/>
          <w:szCs w:val="28"/>
        </w:rPr>
        <w:t xml:space="preserve">                   </w:t>
      </w:r>
      <w:r>
        <w:rPr>
          <w:b/>
          <w:color w:val="0000FF"/>
        </w:rPr>
        <w:t>TP</w:t>
      </w:r>
      <w:r w:rsidRPr="005F6499">
        <w:rPr>
          <w:b/>
        </w:rPr>
        <w:t>_</w:t>
      </w:r>
      <w:r w:rsidRPr="006D391B">
        <w:rPr>
          <w:b/>
          <w:color w:val="FF00FF"/>
        </w:rPr>
        <w:t>Type</w:t>
      </w:r>
      <w:r>
        <w:rPr>
          <w:b/>
        </w:rPr>
        <w:t>_padsize_Partnumber</w:t>
      </w:r>
    </w:p>
    <w:p w:rsidR="009A582F" w:rsidRDefault="009A582F" w:rsidP="00136FC1">
      <w:pPr>
        <w:tabs>
          <w:tab w:val="left" w:pos="3690"/>
        </w:tabs>
        <w:rPr>
          <w:b/>
        </w:rPr>
      </w:pPr>
    </w:p>
    <w:p w:rsidR="00136FC1" w:rsidRDefault="00136FC1" w:rsidP="00136FC1">
      <w:r>
        <w:rPr>
          <w:b/>
        </w:rPr>
        <w:tab/>
        <w:t xml:space="preserve">           </w:t>
      </w:r>
      <w:r w:rsidRPr="005F6499">
        <w:rPr>
          <w:b/>
          <w:color w:val="FF00FF"/>
        </w:rPr>
        <w:t>Type</w:t>
      </w:r>
      <w:r>
        <w:t>: SM ( Surface Mount)</w:t>
      </w:r>
    </w:p>
    <w:p w:rsidR="00136FC1" w:rsidRDefault="00136FC1" w:rsidP="00136FC1">
      <w:pPr>
        <w:tabs>
          <w:tab w:val="left" w:pos="3690"/>
        </w:tabs>
      </w:pPr>
      <w:r>
        <w:t xml:space="preserve">                                  TH (Though hole)</w:t>
      </w:r>
    </w:p>
    <w:p w:rsidR="00136FC1" w:rsidRDefault="00136FC1" w:rsidP="00136FC1">
      <w:pPr>
        <w:ind w:right="-720"/>
      </w:pPr>
      <w:r>
        <w:tab/>
      </w:r>
      <w:r>
        <w:tab/>
        <w:t>Padsize: padstack size (drill 10mil, circle pad 18 mil for testpoint under BGA)</w:t>
      </w:r>
    </w:p>
    <w:p w:rsidR="009A582F" w:rsidRDefault="009A582F" w:rsidP="00136FC1">
      <w:pPr>
        <w:ind w:right="-720"/>
      </w:pPr>
    </w:p>
    <w:p w:rsidR="00136FC1" w:rsidRPr="009A582F" w:rsidRDefault="00136FC1" w:rsidP="009A582F">
      <w:pPr>
        <w:rPr>
          <w:color w:val="00B050"/>
        </w:rPr>
      </w:pPr>
      <w:r>
        <w:rPr>
          <w:b/>
        </w:rPr>
        <w:tab/>
      </w:r>
      <w:r>
        <w:rPr>
          <w:b/>
        </w:rPr>
        <w:tab/>
      </w:r>
      <w:r w:rsidRPr="009A582F">
        <w:rPr>
          <w:color w:val="00B050"/>
        </w:rPr>
        <w:t>Example: TP_SM_ 5015</w:t>
      </w:r>
    </w:p>
    <w:p w:rsidR="00136FC1" w:rsidRPr="009A582F" w:rsidRDefault="00136FC1" w:rsidP="009A582F">
      <w:pPr>
        <w:rPr>
          <w:color w:val="00B050"/>
        </w:rPr>
      </w:pPr>
      <w:r w:rsidRPr="009A582F">
        <w:rPr>
          <w:color w:val="00B050"/>
        </w:rPr>
        <w:tab/>
      </w:r>
      <w:r w:rsidRPr="009A582F">
        <w:rPr>
          <w:color w:val="00B050"/>
        </w:rPr>
        <w:tab/>
      </w:r>
      <w:r w:rsidRPr="009A582F">
        <w:rPr>
          <w:color w:val="00B050"/>
        </w:rPr>
        <w:tab/>
        <w:t xml:space="preserve">    TP _TH_D010C020</w:t>
      </w:r>
    </w:p>
    <w:p w:rsidR="000A0C0B" w:rsidRPr="006D75EE" w:rsidRDefault="000A0C0B" w:rsidP="00B63B6C">
      <w:pPr>
        <w:tabs>
          <w:tab w:val="left" w:pos="3690"/>
        </w:tabs>
        <w:rPr>
          <w:color w:val="00B050"/>
        </w:rPr>
      </w:pPr>
    </w:p>
    <w:sectPr w:rsidR="000A0C0B" w:rsidRPr="006D75EE" w:rsidSect="008416F3">
      <w:headerReference w:type="default" r:id="rId33"/>
      <w:pgSz w:w="11907" w:h="16839" w:code="9"/>
      <w:pgMar w:top="1440" w:right="1440" w:bottom="720" w:left="1440" w:header="605" w:footer="49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 w:equalWidth="0">
        <w:col w:w="9027"/>
      </w:cols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5B3" w:rsidRDefault="006A25B3">
      <w:r>
        <w:separator/>
      </w:r>
    </w:p>
  </w:endnote>
  <w:endnote w:type="continuationSeparator" w:id="0">
    <w:p w:rsidR="006A25B3" w:rsidRDefault="006A2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5B3" w:rsidRDefault="006A25B3">
      <w:r>
        <w:separator/>
      </w:r>
    </w:p>
  </w:footnote>
  <w:footnote w:type="continuationSeparator" w:id="0">
    <w:p w:rsidR="006A25B3" w:rsidRDefault="006A25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40" w:type="dxa"/>
      <w:jc w:val="center"/>
      <w:tblInd w:w="-61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/>
    </w:tblPr>
    <w:tblGrid>
      <w:gridCol w:w="2640"/>
      <w:gridCol w:w="5520"/>
      <w:gridCol w:w="720"/>
      <w:gridCol w:w="480"/>
      <w:gridCol w:w="480"/>
      <w:gridCol w:w="600"/>
    </w:tblGrid>
    <w:tr w:rsidR="00835FA2" w:rsidRPr="009334CB">
      <w:trPr>
        <w:cantSplit/>
        <w:trHeight w:val="795"/>
        <w:jc w:val="center"/>
      </w:trPr>
      <w:tc>
        <w:tcPr>
          <w:tcW w:w="2640" w:type="dxa"/>
          <w:vAlign w:val="center"/>
        </w:tcPr>
        <w:sdt>
          <w:sdtPr>
            <w:rPr>
              <w:rFonts w:ascii="Arial" w:hAnsi="Arial" w:cs="Arial"/>
              <w:sz w:val="24"/>
            </w:rPr>
            <w:id w:val="11686188"/>
            <w:docPartObj>
              <w:docPartGallery w:val="Watermarks"/>
              <w:docPartUnique/>
            </w:docPartObj>
          </w:sdtPr>
          <w:sdtContent>
            <w:p w:rsidR="00835FA2" w:rsidRPr="009334CB" w:rsidRDefault="00153BAD">
              <w:pPr>
                <w:pStyle w:val="HeaderTitle"/>
                <w:jc w:val="center"/>
                <w:rPr>
                  <w:rFonts w:ascii="Arial" w:hAnsi="Arial" w:cs="Arial"/>
                  <w:sz w:val="24"/>
                </w:rPr>
              </w:pPr>
              <w:r>
                <w:rPr>
                  <w:rFonts w:ascii="Arial" w:hAnsi="Arial" w:cs="Arial"/>
                  <w:noProof/>
                  <w:sz w:val="24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1801845" o:spid="_x0000_s343041" type="#_x0000_t136" style="position:absolute;left:0;text-align:left;margin-left:0;margin-top:0;width:509pt;height:127.25pt;rotation:315;z-index:-251658752;mso-position-horizontal:center;mso-position-horizontal-relative:margin;mso-position-vertical:center;mso-position-vertical-relative:margin" o:allowincell="f" fillcolor="red" stroked="f">
                    <v:fill opacity=".5"/>
                    <v:textpath style="font-family:&quot;Calibri&quot;;font-size:1pt" string=" CONFIDENTIAL"/>
                    <w10:wrap anchorx="margin" anchory="margin"/>
                  </v:shape>
                </w:pict>
              </w:r>
            </w:p>
          </w:sdtContent>
        </w:sdt>
        <w:p w:rsidR="00835FA2" w:rsidRPr="009334CB" w:rsidRDefault="00835FA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cs="Arial"/>
            </w:rPr>
          </w:pPr>
          <w:r w:rsidRPr="005D5DC0">
            <w:rPr>
              <w:rFonts w:cs="Arial"/>
              <w:noProof/>
            </w:rPr>
            <w:drawing>
              <wp:inline distT="0" distB="0" distL="0" distR="0">
                <wp:extent cx="1275361" cy="421822"/>
                <wp:effectExtent l="19050" t="0" r="989" b="0"/>
                <wp:docPr id="7" name="Picture 23" descr="C:\Documents and Settings\nly\My Documents\My Pictures\AM_logo\AMP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Documents and Settings\nly\My Documents\My Pictures\AM_logo\AMP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3027" cy="42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0" w:type="dxa"/>
          <w:vAlign w:val="center"/>
        </w:tcPr>
        <w:p w:rsidR="00835FA2" w:rsidRPr="009334CB" w:rsidRDefault="00835FA2" w:rsidP="009334CB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cs="Arial"/>
              <w:b/>
              <w:bCs/>
              <w:sz w:val="28"/>
              <w:szCs w:val="40"/>
            </w:rPr>
          </w:pPr>
          <w:r w:rsidRPr="009334CB">
            <w:rPr>
              <w:rFonts w:cs="Arial"/>
              <w:b/>
              <w:bCs/>
              <w:sz w:val="28"/>
              <w:szCs w:val="40"/>
            </w:rPr>
            <w:t>Embedded Systems Group</w:t>
          </w:r>
        </w:p>
        <w:p w:rsidR="00835FA2" w:rsidRPr="009334CB" w:rsidRDefault="00835FA2" w:rsidP="009334CB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cs="Arial"/>
              <w:b/>
              <w:bCs/>
              <w:sz w:val="24"/>
            </w:rPr>
          </w:pPr>
          <w:r w:rsidRPr="009334CB">
            <w:rPr>
              <w:rFonts w:cs="Arial"/>
              <w:b/>
              <w:bCs/>
              <w:sz w:val="24"/>
              <w:szCs w:val="40"/>
            </w:rPr>
            <w:t>VDC Hardware Design</w:t>
          </w:r>
        </w:p>
        <w:p w:rsidR="00835FA2" w:rsidRPr="00032331" w:rsidRDefault="00835FA2" w:rsidP="008416F3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cs="Arial"/>
              <w:b/>
              <w:bCs/>
              <w:sz w:val="24"/>
              <w:szCs w:val="24"/>
            </w:rPr>
          </w:pPr>
        </w:p>
      </w:tc>
      <w:tc>
        <w:tcPr>
          <w:tcW w:w="1200" w:type="dxa"/>
          <w:gridSpan w:val="2"/>
          <w:vAlign w:val="center"/>
        </w:tcPr>
        <w:p w:rsidR="00835FA2" w:rsidRPr="009334CB" w:rsidRDefault="00835FA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cs="Arial"/>
            </w:rPr>
          </w:pPr>
        </w:p>
      </w:tc>
      <w:tc>
        <w:tcPr>
          <w:tcW w:w="1080" w:type="dxa"/>
          <w:gridSpan w:val="2"/>
          <w:vAlign w:val="center"/>
        </w:tcPr>
        <w:p w:rsidR="00835FA2" w:rsidRPr="009334CB" w:rsidRDefault="00835FA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cs="Arial"/>
              <w:sz w:val="16"/>
            </w:rPr>
          </w:pPr>
          <w:r w:rsidRPr="009334CB">
            <w:rPr>
              <w:rFonts w:cs="Arial"/>
              <w:sz w:val="16"/>
            </w:rPr>
            <w:t>VER.</w:t>
          </w:r>
        </w:p>
        <w:p w:rsidR="00835FA2" w:rsidRPr="009334CB" w:rsidRDefault="00835FA2" w:rsidP="004E26B3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cs="Arial"/>
              <w:sz w:val="16"/>
            </w:rPr>
          </w:pPr>
          <w:r w:rsidRPr="009334CB">
            <w:rPr>
              <w:rFonts w:cs="Arial"/>
              <w:sz w:val="16"/>
            </w:rPr>
            <w:t>0.</w:t>
          </w:r>
          <w:r>
            <w:rPr>
              <w:rFonts w:cs="Arial"/>
              <w:sz w:val="16"/>
            </w:rPr>
            <w:t>1</w:t>
          </w:r>
        </w:p>
      </w:tc>
    </w:tr>
    <w:tr w:rsidR="00835FA2" w:rsidRPr="009334CB">
      <w:trPr>
        <w:cantSplit/>
        <w:trHeight w:val="180"/>
        <w:jc w:val="center"/>
      </w:trPr>
      <w:tc>
        <w:tcPr>
          <w:tcW w:w="2640" w:type="dxa"/>
          <w:vAlign w:val="center"/>
        </w:tcPr>
        <w:p w:rsidR="00835FA2" w:rsidRPr="009334CB" w:rsidRDefault="00835FA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cs="Arial"/>
            </w:rPr>
          </w:pPr>
        </w:p>
      </w:tc>
      <w:tc>
        <w:tcPr>
          <w:tcW w:w="5520" w:type="dxa"/>
          <w:vAlign w:val="center"/>
        </w:tcPr>
        <w:p w:rsidR="00835FA2" w:rsidRPr="009334CB" w:rsidRDefault="00835FA2" w:rsidP="00A654BA">
          <w:pPr>
            <w:pStyle w:val="HeaderTitle"/>
            <w:tabs>
              <w:tab w:val="clear" w:pos="4320"/>
              <w:tab w:val="clear" w:pos="8640"/>
            </w:tabs>
            <w:jc w:val="center"/>
            <w:rPr>
              <w:rFonts w:ascii="Arial" w:hAnsi="Arial" w:cs="Arial"/>
              <w:sz w:val="24"/>
            </w:rPr>
          </w:pPr>
        </w:p>
      </w:tc>
      <w:tc>
        <w:tcPr>
          <w:tcW w:w="720" w:type="dxa"/>
          <w:vAlign w:val="center"/>
        </w:tcPr>
        <w:p w:rsidR="00835FA2" w:rsidRPr="009334CB" w:rsidRDefault="00835FA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cs="Arial"/>
            </w:rPr>
          </w:pPr>
          <w:r w:rsidRPr="009334CB">
            <w:rPr>
              <w:rFonts w:cs="Arial"/>
              <w:sz w:val="16"/>
            </w:rPr>
            <w:t>PAGE</w:t>
          </w:r>
        </w:p>
      </w:tc>
      <w:tc>
        <w:tcPr>
          <w:tcW w:w="480" w:type="dxa"/>
          <w:vAlign w:val="center"/>
        </w:tcPr>
        <w:p w:rsidR="00835FA2" w:rsidRPr="009334CB" w:rsidRDefault="00153BAD">
          <w:pPr>
            <w:pStyle w:val="Headfoot"/>
            <w:jc w:val="center"/>
            <w:rPr>
              <w:rFonts w:ascii="Arial" w:hAnsi="Arial" w:cs="Arial"/>
            </w:rPr>
          </w:pPr>
          <w:r w:rsidRPr="009334CB">
            <w:rPr>
              <w:rStyle w:val="PageNumber"/>
              <w:rFonts w:ascii="Arial" w:hAnsi="Arial" w:cs="Arial"/>
              <w:b w:val="0"/>
            </w:rPr>
            <w:fldChar w:fldCharType="begin"/>
          </w:r>
          <w:r w:rsidR="00835FA2" w:rsidRPr="009334CB">
            <w:rPr>
              <w:rStyle w:val="PageNumber"/>
              <w:rFonts w:ascii="Arial" w:hAnsi="Arial" w:cs="Arial"/>
              <w:b w:val="0"/>
            </w:rPr>
            <w:instrText xml:space="preserve"> PAGE </w:instrText>
          </w:r>
          <w:r w:rsidRPr="009334CB">
            <w:rPr>
              <w:rStyle w:val="PageNumber"/>
              <w:rFonts w:ascii="Arial" w:hAnsi="Arial" w:cs="Arial"/>
              <w:b w:val="0"/>
            </w:rPr>
            <w:fldChar w:fldCharType="separate"/>
          </w:r>
          <w:r w:rsidR="00BD7B56">
            <w:rPr>
              <w:rStyle w:val="PageNumber"/>
              <w:rFonts w:ascii="Arial" w:hAnsi="Arial" w:cs="Arial"/>
              <w:b w:val="0"/>
              <w:noProof/>
            </w:rPr>
            <w:t>11</w:t>
          </w:r>
          <w:r w:rsidRPr="009334CB">
            <w:rPr>
              <w:rStyle w:val="PageNumber"/>
              <w:rFonts w:ascii="Arial" w:hAnsi="Arial" w:cs="Arial"/>
              <w:b w:val="0"/>
            </w:rPr>
            <w:fldChar w:fldCharType="end"/>
          </w:r>
        </w:p>
      </w:tc>
      <w:tc>
        <w:tcPr>
          <w:tcW w:w="480" w:type="dxa"/>
          <w:vAlign w:val="center"/>
        </w:tcPr>
        <w:p w:rsidR="00835FA2" w:rsidRPr="009334CB" w:rsidRDefault="00835FA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cs="Arial"/>
              <w:b/>
            </w:rPr>
          </w:pPr>
          <w:r w:rsidRPr="009334CB">
            <w:rPr>
              <w:rFonts w:cs="Arial"/>
              <w:sz w:val="16"/>
            </w:rPr>
            <w:t>OF</w:t>
          </w:r>
        </w:p>
      </w:tc>
      <w:tc>
        <w:tcPr>
          <w:tcW w:w="600" w:type="dxa"/>
          <w:vAlign w:val="center"/>
        </w:tcPr>
        <w:p w:rsidR="00835FA2" w:rsidRPr="009334CB" w:rsidRDefault="00153BAD">
          <w:pPr>
            <w:pStyle w:val="Headfoot"/>
            <w:jc w:val="center"/>
            <w:rPr>
              <w:rFonts w:ascii="Arial" w:hAnsi="Arial" w:cs="Arial"/>
            </w:rPr>
          </w:pPr>
          <w:r w:rsidRPr="009334CB">
            <w:rPr>
              <w:rStyle w:val="PageNumber"/>
              <w:rFonts w:ascii="Arial" w:hAnsi="Arial" w:cs="Arial"/>
              <w:b w:val="0"/>
            </w:rPr>
            <w:fldChar w:fldCharType="begin"/>
          </w:r>
          <w:r w:rsidR="00835FA2" w:rsidRPr="009334CB">
            <w:rPr>
              <w:rStyle w:val="PageNumber"/>
              <w:rFonts w:ascii="Arial" w:hAnsi="Arial" w:cs="Arial"/>
              <w:b w:val="0"/>
            </w:rPr>
            <w:instrText xml:space="preserve"> NUMPAGES </w:instrText>
          </w:r>
          <w:r w:rsidRPr="009334CB">
            <w:rPr>
              <w:rStyle w:val="PageNumber"/>
              <w:rFonts w:ascii="Arial" w:hAnsi="Arial" w:cs="Arial"/>
              <w:b w:val="0"/>
            </w:rPr>
            <w:fldChar w:fldCharType="separate"/>
          </w:r>
          <w:r w:rsidR="00BD7B56">
            <w:rPr>
              <w:rStyle w:val="PageNumber"/>
              <w:rFonts w:ascii="Arial" w:hAnsi="Arial" w:cs="Arial"/>
              <w:b w:val="0"/>
              <w:noProof/>
            </w:rPr>
            <w:t>13</w:t>
          </w:r>
          <w:r w:rsidRPr="009334CB">
            <w:rPr>
              <w:rStyle w:val="PageNumber"/>
              <w:rFonts w:ascii="Arial" w:hAnsi="Arial" w:cs="Arial"/>
              <w:b w:val="0"/>
            </w:rPr>
            <w:fldChar w:fldCharType="end"/>
          </w:r>
          <w:bookmarkStart w:id="18" w:name="_Toc443068933"/>
        </w:p>
      </w:tc>
    </w:tr>
    <w:bookmarkEnd w:id="18"/>
  </w:tbl>
  <w:p w:rsidR="00835FA2" w:rsidRPr="009334CB" w:rsidRDefault="00835FA2">
    <w:pPr>
      <w:pStyle w:val="Header"/>
      <w:rPr>
        <w:rFonts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646870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074058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5CA4F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A98C31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2C075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0EACC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120B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0C49F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E0D5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8E67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870B4"/>
    <w:multiLevelType w:val="hybridMultilevel"/>
    <w:tmpl w:val="991A05B2"/>
    <w:lvl w:ilvl="0" w:tplc="6C1A80F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03E0589E"/>
    <w:multiLevelType w:val="hybridMultilevel"/>
    <w:tmpl w:val="D1926F6C"/>
    <w:lvl w:ilvl="0" w:tplc="F2122E1C">
      <w:start w:val="1"/>
      <w:numFmt w:val="bullet"/>
      <w:pStyle w:val="CompanyName"/>
      <w:lvlText w:val=""/>
      <w:lvlJc w:val="left"/>
      <w:pPr>
        <w:tabs>
          <w:tab w:val="num" w:pos="348"/>
        </w:tabs>
        <w:ind w:left="300" w:hanging="31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043B6CD4"/>
    <w:multiLevelType w:val="hybridMultilevel"/>
    <w:tmpl w:val="88D86592"/>
    <w:lvl w:ilvl="0" w:tplc="1E645F0C">
      <w:start w:val="1"/>
      <w:numFmt w:val="upp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9385439"/>
    <w:multiLevelType w:val="hybridMultilevel"/>
    <w:tmpl w:val="8E12DC50"/>
    <w:lvl w:ilvl="0" w:tplc="C26EAC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14E17A2"/>
    <w:multiLevelType w:val="hybridMultilevel"/>
    <w:tmpl w:val="6C58D1E0"/>
    <w:lvl w:ilvl="0" w:tplc="BF4C623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2207D5E"/>
    <w:multiLevelType w:val="hybridMultilevel"/>
    <w:tmpl w:val="BAF4C5C6"/>
    <w:lvl w:ilvl="0" w:tplc="883E28B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26E331C"/>
    <w:multiLevelType w:val="hybridMultilevel"/>
    <w:tmpl w:val="3B188334"/>
    <w:lvl w:ilvl="0" w:tplc="C8DAC9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14AE09CC"/>
    <w:multiLevelType w:val="hybridMultilevel"/>
    <w:tmpl w:val="8154D3CA"/>
    <w:lvl w:ilvl="0" w:tplc="E0607E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50B0119"/>
    <w:multiLevelType w:val="hybridMultilevel"/>
    <w:tmpl w:val="499E9410"/>
    <w:lvl w:ilvl="0" w:tplc="C3EE1B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17C923D1"/>
    <w:multiLevelType w:val="hybridMultilevel"/>
    <w:tmpl w:val="3B188334"/>
    <w:lvl w:ilvl="0" w:tplc="C8DAC9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1D114377"/>
    <w:multiLevelType w:val="hybridMultilevel"/>
    <w:tmpl w:val="63CAA8C2"/>
    <w:lvl w:ilvl="0" w:tplc="C4AED3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21236660"/>
    <w:multiLevelType w:val="hybridMultilevel"/>
    <w:tmpl w:val="E3804B72"/>
    <w:lvl w:ilvl="0" w:tplc="D248A276">
      <w:start w:val="1"/>
      <w:numFmt w:val="upperLetter"/>
      <w:lvlText w:val="%1."/>
      <w:lvlJc w:val="left"/>
      <w:pPr>
        <w:ind w:left="16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2">
    <w:nsid w:val="31E423D8"/>
    <w:multiLevelType w:val="hybridMultilevel"/>
    <w:tmpl w:val="3B188334"/>
    <w:lvl w:ilvl="0" w:tplc="C8DAC9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D06535B"/>
    <w:multiLevelType w:val="hybridMultilevel"/>
    <w:tmpl w:val="3B188334"/>
    <w:lvl w:ilvl="0" w:tplc="C8DAC9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0A81CC5"/>
    <w:multiLevelType w:val="hybridMultilevel"/>
    <w:tmpl w:val="042A307E"/>
    <w:lvl w:ilvl="0" w:tplc="A85430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1F34D10"/>
    <w:multiLevelType w:val="hybridMultilevel"/>
    <w:tmpl w:val="042A307E"/>
    <w:lvl w:ilvl="0" w:tplc="A85430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3B823BD"/>
    <w:multiLevelType w:val="hybridMultilevel"/>
    <w:tmpl w:val="26A6F14E"/>
    <w:lvl w:ilvl="0" w:tplc="FCF25A4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696236E"/>
    <w:multiLevelType w:val="hybridMultilevel"/>
    <w:tmpl w:val="3B188334"/>
    <w:lvl w:ilvl="0" w:tplc="C8DAC9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8CB62D3"/>
    <w:multiLevelType w:val="hybridMultilevel"/>
    <w:tmpl w:val="7206E514"/>
    <w:lvl w:ilvl="0" w:tplc="5CCC7FB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ACE1716"/>
    <w:multiLevelType w:val="hybridMultilevel"/>
    <w:tmpl w:val="20CA66B4"/>
    <w:lvl w:ilvl="0" w:tplc="ECE23C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4DD1212E"/>
    <w:multiLevelType w:val="hybridMultilevel"/>
    <w:tmpl w:val="3B189172"/>
    <w:lvl w:ilvl="0" w:tplc="A4782BBC">
      <w:start w:val="1"/>
      <w:numFmt w:val="lowerLetter"/>
      <w:lvlText w:val="%1.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52693DE3"/>
    <w:multiLevelType w:val="multilevel"/>
    <w:tmpl w:val="3E1E8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FF00FF"/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u w:val="none"/>
      </w:rPr>
    </w:lvl>
  </w:abstractNum>
  <w:abstractNum w:abstractNumId="32">
    <w:nsid w:val="56066FFF"/>
    <w:multiLevelType w:val="hybridMultilevel"/>
    <w:tmpl w:val="53A65FF2"/>
    <w:lvl w:ilvl="0" w:tplc="FC2A5C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84466DA"/>
    <w:multiLevelType w:val="hybridMultilevel"/>
    <w:tmpl w:val="E46EDB40"/>
    <w:lvl w:ilvl="0" w:tplc="94DE84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4CD66FC"/>
    <w:multiLevelType w:val="hybridMultilevel"/>
    <w:tmpl w:val="3334AC8A"/>
    <w:lvl w:ilvl="0" w:tplc="77DA6B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6504995"/>
    <w:multiLevelType w:val="hybridMultilevel"/>
    <w:tmpl w:val="3B188334"/>
    <w:lvl w:ilvl="0" w:tplc="C8DAC9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7185F4A"/>
    <w:multiLevelType w:val="hybridMultilevel"/>
    <w:tmpl w:val="3B188334"/>
    <w:lvl w:ilvl="0" w:tplc="C8DAC9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8110F28"/>
    <w:multiLevelType w:val="hybridMultilevel"/>
    <w:tmpl w:val="F4B8D2B4"/>
    <w:lvl w:ilvl="0" w:tplc="DB4C7F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0E543E9"/>
    <w:multiLevelType w:val="multilevel"/>
    <w:tmpl w:val="958A4660"/>
    <w:lvl w:ilvl="0">
      <w:start w:val="1"/>
      <w:numFmt w:val="none"/>
      <w:pStyle w:val="title"/>
      <w:lvlText w:val="0."/>
      <w:lvlJc w:val="left"/>
      <w:pPr>
        <w:tabs>
          <w:tab w:val="num" w:pos="360"/>
        </w:tabs>
        <w:ind w:left="315" w:hanging="31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390" w:hanging="39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9">
    <w:nsid w:val="74331ED5"/>
    <w:multiLevelType w:val="multilevel"/>
    <w:tmpl w:val="F77030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>
    <w:nsid w:val="771E7A49"/>
    <w:multiLevelType w:val="multilevel"/>
    <w:tmpl w:val="65A4A8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9B27CFF"/>
    <w:multiLevelType w:val="hybridMultilevel"/>
    <w:tmpl w:val="2C7C0AC2"/>
    <w:lvl w:ilvl="0" w:tplc="C8DAC9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39"/>
  </w:num>
  <w:num w:numId="13">
    <w:abstractNumId w:val="38"/>
  </w:num>
  <w:num w:numId="14">
    <w:abstractNumId w:val="40"/>
  </w:num>
  <w:num w:numId="15">
    <w:abstractNumId w:val="12"/>
  </w:num>
  <w:num w:numId="16">
    <w:abstractNumId w:val="30"/>
  </w:num>
  <w:num w:numId="17">
    <w:abstractNumId w:val="15"/>
  </w:num>
  <w:num w:numId="18">
    <w:abstractNumId w:val="34"/>
  </w:num>
  <w:num w:numId="19">
    <w:abstractNumId w:val="18"/>
  </w:num>
  <w:num w:numId="20">
    <w:abstractNumId w:val="20"/>
  </w:num>
  <w:num w:numId="21">
    <w:abstractNumId w:val="31"/>
  </w:num>
  <w:num w:numId="22">
    <w:abstractNumId w:val="37"/>
  </w:num>
  <w:num w:numId="23">
    <w:abstractNumId w:val="10"/>
  </w:num>
  <w:num w:numId="24">
    <w:abstractNumId w:val="14"/>
  </w:num>
  <w:num w:numId="25">
    <w:abstractNumId w:val="29"/>
  </w:num>
  <w:num w:numId="26">
    <w:abstractNumId w:val="26"/>
  </w:num>
  <w:num w:numId="27">
    <w:abstractNumId w:val="32"/>
  </w:num>
  <w:num w:numId="28">
    <w:abstractNumId w:val="17"/>
  </w:num>
  <w:num w:numId="29">
    <w:abstractNumId w:val="13"/>
  </w:num>
  <w:num w:numId="30">
    <w:abstractNumId w:val="33"/>
  </w:num>
  <w:num w:numId="31">
    <w:abstractNumId w:val="24"/>
  </w:num>
  <w:num w:numId="32">
    <w:abstractNumId w:val="28"/>
  </w:num>
  <w:num w:numId="33">
    <w:abstractNumId w:val="25"/>
  </w:num>
  <w:num w:numId="34">
    <w:abstractNumId w:val="21"/>
  </w:num>
  <w:num w:numId="35">
    <w:abstractNumId w:val="36"/>
  </w:num>
  <w:num w:numId="36">
    <w:abstractNumId w:val="19"/>
  </w:num>
  <w:num w:numId="37">
    <w:abstractNumId w:val="16"/>
  </w:num>
  <w:num w:numId="38">
    <w:abstractNumId w:val="23"/>
  </w:num>
  <w:num w:numId="39">
    <w:abstractNumId w:val="35"/>
  </w:num>
  <w:num w:numId="40">
    <w:abstractNumId w:val="27"/>
  </w:num>
  <w:num w:numId="41">
    <w:abstractNumId w:val="22"/>
  </w:num>
  <w:num w:numId="42">
    <w:abstractNumId w:val="41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GB" w:vendorID="64" w:dllVersion="131077" w:nlCheck="1" w:checkStyle="1"/>
  <w:attachedTemplate r:id="rId1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43042" fill="f" fillcolor="white" stroke="f">
      <v:fill color="white" on="f"/>
      <v:stroke on="f"/>
      <o:colormenu v:ext="edit" strokecolor="red"/>
    </o:shapedefaults>
    <o:shapelayout v:ext="edit">
      <o:idmap v:ext="edit" data="335"/>
    </o:shapelayout>
  </w:hdrShapeDefaults>
  <w:footnotePr>
    <w:footnote w:id="-1"/>
    <w:footnote w:id="0"/>
  </w:footnotePr>
  <w:endnotePr>
    <w:endnote w:id="-1"/>
    <w:endnote w:id="0"/>
  </w:endnotePr>
  <w:compat/>
  <w:rsids>
    <w:rsidRoot w:val="00A31F9C"/>
    <w:rsid w:val="00000261"/>
    <w:rsid w:val="00000CED"/>
    <w:rsid w:val="000015BE"/>
    <w:rsid w:val="000027BE"/>
    <w:rsid w:val="00002893"/>
    <w:rsid w:val="00003968"/>
    <w:rsid w:val="000046E1"/>
    <w:rsid w:val="00004CD7"/>
    <w:rsid w:val="0000574B"/>
    <w:rsid w:val="00005D8B"/>
    <w:rsid w:val="00006017"/>
    <w:rsid w:val="000060CC"/>
    <w:rsid w:val="00006440"/>
    <w:rsid w:val="0000736C"/>
    <w:rsid w:val="000076AC"/>
    <w:rsid w:val="00010AFA"/>
    <w:rsid w:val="00011091"/>
    <w:rsid w:val="000114A9"/>
    <w:rsid w:val="000122E5"/>
    <w:rsid w:val="00013602"/>
    <w:rsid w:val="0001375A"/>
    <w:rsid w:val="00013AAE"/>
    <w:rsid w:val="00013F28"/>
    <w:rsid w:val="00014454"/>
    <w:rsid w:val="00014FA2"/>
    <w:rsid w:val="00015694"/>
    <w:rsid w:val="00015BE6"/>
    <w:rsid w:val="000164FB"/>
    <w:rsid w:val="00016C03"/>
    <w:rsid w:val="00016CBF"/>
    <w:rsid w:val="000177CA"/>
    <w:rsid w:val="00017941"/>
    <w:rsid w:val="00020195"/>
    <w:rsid w:val="00020572"/>
    <w:rsid w:val="000214E3"/>
    <w:rsid w:val="000216C5"/>
    <w:rsid w:val="0002178C"/>
    <w:rsid w:val="00021814"/>
    <w:rsid w:val="000220BA"/>
    <w:rsid w:val="00023521"/>
    <w:rsid w:val="00023F54"/>
    <w:rsid w:val="00024709"/>
    <w:rsid w:val="0002486C"/>
    <w:rsid w:val="00024B5C"/>
    <w:rsid w:val="0002567A"/>
    <w:rsid w:val="00026149"/>
    <w:rsid w:val="0002657A"/>
    <w:rsid w:val="00026F9E"/>
    <w:rsid w:val="0002707B"/>
    <w:rsid w:val="0002724D"/>
    <w:rsid w:val="00027458"/>
    <w:rsid w:val="00027638"/>
    <w:rsid w:val="00027E8D"/>
    <w:rsid w:val="00030893"/>
    <w:rsid w:val="00030E7B"/>
    <w:rsid w:val="00030EB7"/>
    <w:rsid w:val="000313AE"/>
    <w:rsid w:val="00031816"/>
    <w:rsid w:val="00031E35"/>
    <w:rsid w:val="0003228A"/>
    <w:rsid w:val="00032331"/>
    <w:rsid w:val="0003233E"/>
    <w:rsid w:val="000339CA"/>
    <w:rsid w:val="00033CD9"/>
    <w:rsid w:val="00034F0E"/>
    <w:rsid w:val="00035FCB"/>
    <w:rsid w:val="00036040"/>
    <w:rsid w:val="00036360"/>
    <w:rsid w:val="00036674"/>
    <w:rsid w:val="00040CEF"/>
    <w:rsid w:val="00041270"/>
    <w:rsid w:val="00041438"/>
    <w:rsid w:val="00041BD0"/>
    <w:rsid w:val="00042342"/>
    <w:rsid w:val="000429FE"/>
    <w:rsid w:val="00043CC6"/>
    <w:rsid w:val="000440D6"/>
    <w:rsid w:val="00044213"/>
    <w:rsid w:val="000455AD"/>
    <w:rsid w:val="0004560A"/>
    <w:rsid w:val="00045B83"/>
    <w:rsid w:val="00046A2B"/>
    <w:rsid w:val="00046CE3"/>
    <w:rsid w:val="00047437"/>
    <w:rsid w:val="00047B0D"/>
    <w:rsid w:val="00047B21"/>
    <w:rsid w:val="000502A9"/>
    <w:rsid w:val="00050604"/>
    <w:rsid w:val="00050B16"/>
    <w:rsid w:val="000519A1"/>
    <w:rsid w:val="00053187"/>
    <w:rsid w:val="00053991"/>
    <w:rsid w:val="00053FBD"/>
    <w:rsid w:val="0005437B"/>
    <w:rsid w:val="0005452F"/>
    <w:rsid w:val="00054571"/>
    <w:rsid w:val="000549A9"/>
    <w:rsid w:val="00054C6E"/>
    <w:rsid w:val="00054F00"/>
    <w:rsid w:val="00055B48"/>
    <w:rsid w:val="00056030"/>
    <w:rsid w:val="0005785E"/>
    <w:rsid w:val="00057C14"/>
    <w:rsid w:val="000603B9"/>
    <w:rsid w:val="000607A7"/>
    <w:rsid w:val="00062503"/>
    <w:rsid w:val="00062ACE"/>
    <w:rsid w:val="0006347D"/>
    <w:rsid w:val="00063A29"/>
    <w:rsid w:val="00063AE1"/>
    <w:rsid w:val="00063BAA"/>
    <w:rsid w:val="00063D0A"/>
    <w:rsid w:val="000643C1"/>
    <w:rsid w:val="0006483D"/>
    <w:rsid w:val="00064C48"/>
    <w:rsid w:val="000657DD"/>
    <w:rsid w:val="00065DB4"/>
    <w:rsid w:val="0006636F"/>
    <w:rsid w:val="000705B5"/>
    <w:rsid w:val="0007140D"/>
    <w:rsid w:val="0007185C"/>
    <w:rsid w:val="000718C4"/>
    <w:rsid w:val="00071AAD"/>
    <w:rsid w:val="00072558"/>
    <w:rsid w:val="00072BD3"/>
    <w:rsid w:val="0007396F"/>
    <w:rsid w:val="00073BD1"/>
    <w:rsid w:val="00073FF9"/>
    <w:rsid w:val="000741B6"/>
    <w:rsid w:val="000742EA"/>
    <w:rsid w:val="00074DB2"/>
    <w:rsid w:val="00076317"/>
    <w:rsid w:val="00076C7E"/>
    <w:rsid w:val="00076ED7"/>
    <w:rsid w:val="00076F3B"/>
    <w:rsid w:val="0007761D"/>
    <w:rsid w:val="00077B00"/>
    <w:rsid w:val="00077D5E"/>
    <w:rsid w:val="00077F4F"/>
    <w:rsid w:val="00080038"/>
    <w:rsid w:val="00080043"/>
    <w:rsid w:val="00080C95"/>
    <w:rsid w:val="00081EC3"/>
    <w:rsid w:val="000822F3"/>
    <w:rsid w:val="0008273A"/>
    <w:rsid w:val="0008279E"/>
    <w:rsid w:val="00083C73"/>
    <w:rsid w:val="000846A1"/>
    <w:rsid w:val="0008539D"/>
    <w:rsid w:val="00086774"/>
    <w:rsid w:val="0008682C"/>
    <w:rsid w:val="00087A09"/>
    <w:rsid w:val="00087B75"/>
    <w:rsid w:val="00087DE6"/>
    <w:rsid w:val="00090BD6"/>
    <w:rsid w:val="00090FF8"/>
    <w:rsid w:val="00091BB8"/>
    <w:rsid w:val="000940EC"/>
    <w:rsid w:val="00094BD3"/>
    <w:rsid w:val="00095647"/>
    <w:rsid w:val="00096491"/>
    <w:rsid w:val="000964EC"/>
    <w:rsid w:val="00097546"/>
    <w:rsid w:val="00097912"/>
    <w:rsid w:val="00097BF9"/>
    <w:rsid w:val="000A0170"/>
    <w:rsid w:val="000A0C0B"/>
    <w:rsid w:val="000A0C7B"/>
    <w:rsid w:val="000A1A6C"/>
    <w:rsid w:val="000A1BA3"/>
    <w:rsid w:val="000A1FC8"/>
    <w:rsid w:val="000A2487"/>
    <w:rsid w:val="000A2D9F"/>
    <w:rsid w:val="000A356B"/>
    <w:rsid w:val="000A3D09"/>
    <w:rsid w:val="000A50D6"/>
    <w:rsid w:val="000A6619"/>
    <w:rsid w:val="000A684C"/>
    <w:rsid w:val="000A6B3B"/>
    <w:rsid w:val="000A73B7"/>
    <w:rsid w:val="000B0B69"/>
    <w:rsid w:val="000B113B"/>
    <w:rsid w:val="000B119E"/>
    <w:rsid w:val="000B1534"/>
    <w:rsid w:val="000B2E9D"/>
    <w:rsid w:val="000B383C"/>
    <w:rsid w:val="000B3CDC"/>
    <w:rsid w:val="000B4147"/>
    <w:rsid w:val="000B4653"/>
    <w:rsid w:val="000B5537"/>
    <w:rsid w:val="000B58CD"/>
    <w:rsid w:val="000B6575"/>
    <w:rsid w:val="000B70BC"/>
    <w:rsid w:val="000B7298"/>
    <w:rsid w:val="000B7B23"/>
    <w:rsid w:val="000B7B6D"/>
    <w:rsid w:val="000B7CE7"/>
    <w:rsid w:val="000C032A"/>
    <w:rsid w:val="000C150C"/>
    <w:rsid w:val="000C1D71"/>
    <w:rsid w:val="000C2172"/>
    <w:rsid w:val="000C2577"/>
    <w:rsid w:val="000C2A70"/>
    <w:rsid w:val="000C337E"/>
    <w:rsid w:val="000C3550"/>
    <w:rsid w:val="000C4263"/>
    <w:rsid w:val="000C4559"/>
    <w:rsid w:val="000C4768"/>
    <w:rsid w:val="000C5D5D"/>
    <w:rsid w:val="000C6534"/>
    <w:rsid w:val="000C76FC"/>
    <w:rsid w:val="000C7DB0"/>
    <w:rsid w:val="000D06B4"/>
    <w:rsid w:val="000D06FB"/>
    <w:rsid w:val="000D163B"/>
    <w:rsid w:val="000D1F00"/>
    <w:rsid w:val="000D28D7"/>
    <w:rsid w:val="000D49E7"/>
    <w:rsid w:val="000D5269"/>
    <w:rsid w:val="000D590A"/>
    <w:rsid w:val="000D6718"/>
    <w:rsid w:val="000D6B67"/>
    <w:rsid w:val="000D707E"/>
    <w:rsid w:val="000D7395"/>
    <w:rsid w:val="000D7FAF"/>
    <w:rsid w:val="000E02CB"/>
    <w:rsid w:val="000E05A2"/>
    <w:rsid w:val="000E0807"/>
    <w:rsid w:val="000E0B64"/>
    <w:rsid w:val="000E154F"/>
    <w:rsid w:val="000E1D0A"/>
    <w:rsid w:val="000E2083"/>
    <w:rsid w:val="000E24F7"/>
    <w:rsid w:val="000E274E"/>
    <w:rsid w:val="000E2F7D"/>
    <w:rsid w:val="000E2FA5"/>
    <w:rsid w:val="000E354D"/>
    <w:rsid w:val="000E3BE7"/>
    <w:rsid w:val="000E3E91"/>
    <w:rsid w:val="000E414C"/>
    <w:rsid w:val="000E4686"/>
    <w:rsid w:val="000E47BB"/>
    <w:rsid w:val="000E47C3"/>
    <w:rsid w:val="000E5264"/>
    <w:rsid w:val="000E53F2"/>
    <w:rsid w:val="000E60ED"/>
    <w:rsid w:val="000E6BB4"/>
    <w:rsid w:val="000E7180"/>
    <w:rsid w:val="000E77F1"/>
    <w:rsid w:val="000E78A9"/>
    <w:rsid w:val="000F1174"/>
    <w:rsid w:val="000F152F"/>
    <w:rsid w:val="000F1790"/>
    <w:rsid w:val="000F1C2D"/>
    <w:rsid w:val="000F21EA"/>
    <w:rsid w:val="000F339D"/>
    <w:rsid w:val="000F3661"/>
    <w:rsid w:val="000F3F32"/>
    <w:rsid w:val="000F4018"/>
    <w:rsid w:val="000F4D3E"/>
    <w:rsid w:val="000F4E9F"/>
    <w:rsid w:val="000F5197"/>
    <w:rsid w:val="000F5782"/>
    <w:rsid w:val="000F6E62"/>
    <w:rsid w:val="000F7A09"/>
    <w:rsid w:val="00101145"/>
    <w:rsid w:val="00101809"/>
    <w:rsid w:val="001021F8"/>
    <w:rsid w:val="001023B7"/>
    <w:rsid w:val="00103126"/>
    <w:rsid w:val="00103BE0"/>
    <w:rsid w:val="00104F6A"/>
    <w:rsid w:val="00105288"/>
    <w:rsid w:val="00105438"/>
    <w:rsid w:val="00105E77"/>
    <w:rsid w:val="0010617E"/>
    <w:rsid w:val="00107067"/>
    <w:rsid w:val="00110832"/>
    <w:rsid w:val="00110CCE"/>
    <w:rsid w:val="00110F83"/>
    <w:rsid w:val="001113D0"/>
    <w:rsid w:val="00111679"/>
    <w:rsid w:val="00111ADB"/>
    <w:rsid w:val="00111ECE"/>
    <w:rsid w:val="00113817"/>
    <w:rsid w:val="001140A7"/>
    <w:rsid w:val="00115007"/>
    <w:rsid w:val="0011527E"/>
    <w:rsid w:val="00115392"/>
    <w:rsid w:val="00115FA2"/>
    <w:rsid w:val="00117199"/>
    <w:rsid w:val="00120CF5"/>
    <w:rsid w:val="00121835"/>
    <w:rsid w:val="00122175"/>
    <w:rsid w:val="001227F1"/>
    <w:rsid w:val="00123111"/>
    <w:rsid w:val="001238A5"/>
    <w:rsid w:val="00123A7E"/>
    <w:rsid w:val="00123BC0"/>
    <w:rsid w:val="00124FDE"/>
    <w:rsid w:val="00125681"/>
    <w:rsid w:val="001257C9"/>
    <w:rsid w:val="0012585A"/>
    <w:rsid w:val="0012621E"/>
    <w:rsid w:val="00126673"/>
    <w:rsid w:val="001267C7"/>
    <w:rsid w:val="00126DDA"/>
    <w:rsid w:val="00127295"/>
    <w:rsid w:val="00127585"/>
    <w:rsid w:val="001275AB"/>
    <w:rsid w:val="00130146"/>
    <w:rsid w:val="0013069D"/>
    <w:rsid w:val="00130A00"/>
    <w:rsid w:val="00131E13"/>
    <w:rsid w:val="001321F2"/>
    <w:rsid w:val="00132DF9"/>
    <w:rsid w:val="0013491A"/>
    <w:rsid w:val="00134F3C"/>
    <w:rsid w:val="00134FF8"/>
    <w:rsid w:val="00135007"/>
    <w:rsid w:val="00135BD0"/>
    <w:rsid w:val="00135EBE"/>
    <w:rsid w:val="00136133"/>
    <w:rsid w:val="0013618D"/>
    <w:rsid w:val="00136267"/>
    <w:rsid w:val="00136FC1"/>
    <w:rsid w:val="0013703B"/>
    <w:rsid w:val="00137DBD"/>
    <w:rsid w:val="001409AC"/>
    <w:rsid w:val="00140AF2"/>
    <w:rsid w:val="00141DED"/>
    <w:rsid w:val="00142163"/>
    <w:rsid w:val="001426E8"/>
    <w:rsid w:val="00142B17"/>
    <w:rsid w:val="0014342E"/>
    <w:rsid w:val="0014458E"/>
    <w:rsid w:val="001445F1"/>
    <w:rsid w:val="00144935"/>
    <w:rsid w:val="00144A06"/>
    <w:rsid w:val="0014508C"/>
    <w:rsid w:val="001451D9"/>
    <w:rsid w:val="00145484"/>
    <w:rsid w:val="00145F1A"/>
    <w:rsid w:val="00146274"/>
    <w:rsid w:val="001470E0"/>
    <w:rsid w:val="001470F4"/>
    <w:rsid w:val="0014796B"/>
    <w:rsid w:val="001479E0"/>
    <w:rsid w:val="00150915"/>
    <w:rsid w:val="00150D94"/>
    <w:rsid w:val="00150E07"/>
    <w:rsid w:val="001531BB"/>
    <w:rsid w:val="00153BAD"/>
    <w:rsid w:val="00154108"/>
    <w:rsid w:val="00154145"/>
    <w:rsid w:val="0015423A"/>
    <w:rsid w:val="001548C1"/>
    <w:rsid w:val="00155478"/>
    <w:rsid w:val="00155C19"/>
    <w:rsid w:val="0015629C"/>
    <w:rsid w:val="001562D0"/>
    <w:rsid w:val="00156337"/>
    <w:rsid w:val="00156A11"/>
    <w:rsid w:val="001570B5"/>
    <w:rsid w:val="001574FF"/>
    <w:rsid w:val="00157944"/>
    <w:rsid w:val="00157AAA"/>
    <w:rsid w:val="0016043D"/>
    <w:rsid w:val="00160AC9"/>
    <w:rsid w:val="00162B43"/>
    <w:rsid w:val="001649CD"/>
    <w:rsid w:val="00164E62"/>
    <w:rsid w:val="00164ED1"/>
    <w:rsid w:val="00166690"/>
    <w:rsid w:val="00166C72"/>
    <w:rsid w:val="001672AF"/>
    <w:rsid w:val="00167999"/>
    <w:rsid w:val="00167C2C"/>
    <w:rsid w:val="00170277"/>
    <w:rsid w:val="001705E0"/>
    <w:rsid w:val="0017062E"/>
    <w:rsid w:val="00170ABD"/>
    <w:rsid w:val="00170B61"/>
    <w:rsid w:val="0017108C"/>
    <w:rsid w:val="001714B4"/>
    <w:rsid w:val="001716E5"/>
    <w:rsid w:val="00171901"/>
    <w:rsid w:val="00171D52"/>
    <w:rsid w:val="001725D2"/>
    <w:rsid w:val="00173669"/>
    <w:rsid w:val="00173A65"/>
    <w:rsid w:val="00173C5F"/>
    <w:rsid w:val="00175760"/>
    <w:rsid w:val="00176AB7"/>
    <w:rsid w:val="001777BB"/>
    <w:rsid w:val="00177A67"/>
    <w:rsid w:val="00177D52"/>
    <w:rsid w:val="001800BB"/>
    <w:rsid w:val="0018198E"/>
    <w:rsid w:val="00181A0C"/>
    <w:rsid w:val="00182430"/>
    <w:rsid w:val="001831BD"/>
    <w:rsid w:val="001841C1"/>
    <w:rsid w:val="0018481F"/>
    <w:rsid w:val="00184FBE"/>
    <w:rsid w:val="00185817"/>
    <w:rsid w:val="00185A81"/>
    <w:rsid w:val="0018626D"/>
    <w:rsid w:val="001866DE"/>
    <w:rsid w:val="00186BB9"/>
    <w:rsid w:val="00187DF9"/>
    <w:rsid w:val="001910EF"/>
    <w:rsid w:val="00191515"/>
    <w:rsid w:val="00191844"/>
    <w:rsid w:val="00191A0B"/>
    <w:rsid w:val="00191D4F"/>
    <w:rsid w:val="001922B3"/>
    <w:rsid w:val="00192399"/>
    <w:rsid w:val="001925D4"/>
    <w:rsid w:val="00192F2B"/>
    <w:rsid w:val="001940A9"/>
    <w:rsid w:val="0019430C"/>
    <w:rsid w:val="0019483F"/>
    <w:rsid w:val="0019535C"/>
    <w:rsid w:val="00195BEF"/>
    <w:rsid w:val="00195F4E"/>
    <w:rsid w:val="00196FF5"/>
    <w:rsid w:val="00197131"/>
    <w:rsid w:val="00197DA3"/>
    <w:rsid w:val="001A0409"/>
    <w:rsid w:val="001A073A"/>
    <w:rsid w:val="001A1805"/>
    <w:rsid w:val="001A181B"/>
    <w:rsid w:val="001A2F09"/>
    <w:rsid w:val="001A4421"/>
    <w:rsid w:val="001A5587"/>
    <w:rsid w:val="001A588B"/>
    <w:rsid w:val="001A58F8"/>
    <w:rsid w:val="001A5BDF"/>
    <w:rsid w:val="001A6271"/>
    <w:rsid w:val="001A6346"/>
    <w:rsid w:val="001A6505"/>
    <w:rsid w:val="001A6F0D"/>
    <w:rsid w:val="001A73B8"/>
    <w:rsid w:val="001A77B0"/>
    <w:rsid w:val="001B0144"/>
    <w:rsid w:val="001B020D"/>
    <w:rsid w:val="001B0A7F"/>
    <w:rsid w:val="001B0B7F"/>
    <w:rsid w:val="001B10A3"/>
    <w:rsid w:val="001B4662"/>
    <w:rsid w:val="001B4B2B"/>
    <w:rsid w:val="001B4C7C"/>
    <w:rsid w:val="001B4C9D"/>
    <w:rsid w:val="001B5484"/>
    <w:rsid w:val="001B5DAE"/>
    <w:rsid w:val="001B6981"/>
    <w:rsid w:val="001B77B0"/>
    <w:rsid w:val="001B7AD4"/>
    <w:rsid w:val="001B7DA4"/>
    <w:rsid w:val="001C09D2"/>
    <w:rsid w:val="001C0D28"/>
    <w:rsid w:val="001C1699"/>
    <w:rsid w:val="001C1734"/>
    <w:rsid w:val="001C1757"/>
    <w:rsid w:val="001C25CC"/>
    <w:rsid w:val="001C308E"/>
    <w:rsid w:val="001C3C29"/>
    <w:rsid w:val="001C3C9F"/>
    <w:rsid w:val="001C56AF"/>
    <w:rsid w:val="001C57E1"/>
    <w:rsid w:val="001C5B01"/>
    <w:rsid w:val="001C5DA9"/>
    <w:rsid w:val="001C614B"/>
    <w:rsid w:val="001C6508"/>
    <w:rsid w:val="001C67DC"/>
    <w:rsid w:val="001C6B10"/>
    <w:rsid w:val="001C725C"/>
    <w:rsid w:val="001C7620"/>
    <w:rsid w:val="001C7E7D"/>
    <w:rsid w:val="001D04A5"/>
    <w:rsid w:val="001D0782"/>
    <w:rsid w:val="001D13AD"/>
    <w:rsid w:val="001D1C35"/>
    <w:rsid w:val="001D2FA5"/>
    <w:rsid w:val="001D33E4"/>
    <w:rsid w:val="001D3A51"/>
    <w:rsid w:val="001D3D40"/>
    <w:rsid w:val="001D4428"/>
    <w:rsid w:val="001D4552"/>
    <w:rsid w:val="001D4715"/>
    <w:rsid w:val="001D5525"/>
    <w:rsid w:val="001D5CA6"/>
    <w:rsid w:val="001D6074"/>
    <w:rsid w:val="001D6C5D"/>
    <w:rsid w:val="001D6EB5"/>
    <w:rsid w:val="001D6F10"/>
    <w:rsid w:val="001D7B17"/>
    <w:rsid w:val="001E0A1C"/>
    <w:rsid w:val="001E1CCC"/>
    <w:rsid w:val="001E1EA3"/>
    <w:rsid w:val="001E25DC"/>
    <w:rsid w:val="001E264A"/>
    <w:rsid w:val="001E3756"/>
    <w:rsid w:val="001E4E1F"/>
    <w:rsid w:val="001E54F0"/>
    <w:rsid w:val="001E5AFC"/>
    <w:rsid w:val="001E7333"/>
    <w:rsid w:val="001E7737"/>
    <w:rsid w:val="001E788B"/>
    <w:rsid w:val="001F09F5"/>
    <w:rsid w:val="001F11E2"/>
    <w:rsid w:val="001F1A45"/>
    <w:rsid w:val="001F381E"/>
    <w:rsid w:val="001F6A8E"/>
    <w:rsid w:val="001F7581"/>
    <w:rsid w:val="001F7FF6"/>
    <w:rsid w:val="00201AA0"/>
    <w:rsid w:val="00202521"/>
    <w:rsid w:val="00202579"/>
    <w:rsid w:val="00202671"/>
    <w:rsid w:val="00203418"/>
    <w:rsid w:val="00203924"/>
    <w:rsid w:val="00203C15"/>
    <w:rsid w:val="00204529"/>
    <w:rsid w:val="002045F7"/>
    <w:rsid w:val="002046F8"/>
    <w:rsid w:val="00204902"/>
    <w:rsid w:val="00204B79"/>
    <w:rsid w:val="00204C2C"/>
    <w:rsid w:val="00204C59"/>
    <w:rsid w:val="00205F3B"/>
    <w:rsid w:val="00206367"/>
    <w:rsid w:val="00206462"/>
    <w:rsid w:val="002069F4"/>
    <w:rsid w:val="00206A4B"/>
    <w:rsid w:val="0020794E"/>
    <w:rsid w:val="0021095F"/>
    <w:rsid w:val="0021118C"/>
    <w:rsid w:val="00211B15"/>
    <w:rsid w:val="00211E15"/>
    <w:rsid w:val="00211F07"/>
    <w:rsid w:val="00213C64"/>
    <w:rsid w:val="0021456C"/>
    <w:rsid w:val="002148A2"/>
    <w:rsid w:val="002159DC"/>
    <w:rsid w:val="00215E54"/>
    <w:rsid w:val="00216A60"/>
    <w:rsid w:val="00217ABC"/>
    <w:rsid w:val="00217C97"/>
    <w:rsid w:val="00220AFD"/>
    <w:rsid w:val="00221495"/>
    <w:rsid w:val="00221EA0"/>
    <w:rsid w:val="00223F05"/>
    <w:rsid w:val="002244A2"/>
    <w:rsid w:val="0022489A"/>
    <w:rsid w:val="00224D0F"/>
    <w:rsid w:val="00225513"/>
    <w:rsid w:val="00225D80"/>
    <w:rsid w:val="00226562"/>
    <w:rsid w:val="00226E22"/>
    <w:rsid w:val="00226E7C"/>
    <w:rsid w:val="0022711A"/>
    <w:rsid w:val="00227D79"/>
    <w:rsid w:val="00227D7E"/>
    <w:rsid w:val="00227E80"/>
    <w:rsid w:val="0023017C"/>
    <w:rsid w:val="00230389"/>
    <w:rsid w:val="002303D1"/>
    <w:rsid w:val="0023069A"/>
    <w:rsid w:val="00230E0A"/>
    <w:rsid w:val="00231652"/>
    <w:rsid w:val="00231A91"/>
    <w:rsid w:val="002327F6"/>
    <w:rsid w:val="00232B8F"/>
    <w:rsid w:val="00232D61"/>
    <w:rsid w:val="00233306"/>
    <w:rsid w:val="00234121"/>
    <w:rsid w:val="00234150"/>
    <w:rsid w:val="00234521"/>
    <w:rsid w:val="00234989"/>
    <w:rsid w:val="00234BC6"/>
    <w:rsid w:val="002350E6"/>
    <w:rsid w:val="0023573F"/>
    <w:rsid w:val="00235822"/>
    <w:rsid w:val="00235BC6"/>
    <w:rsid w:val="00236651"/>
    <w:rsid w:val="0023716D"/>
    <w:rsid w:val="00237583"/>
    <w:rsid w:val="0023792A"/>
    <w:rsid w:val="00237AE6"/>
    <w:rsid w:val="00237B85"/>
    <w:rsid w:val="00237BCC"/>
    <w:rsid w:val="00237E00"/>
    <w:rsid w:val="00240140"/>
    <w:rsid w:val="002404CB"/>
    <w:rsid w:val="0024068B"/>
    <w:rsid w:val="00240C74"/>
    <w:rsid w:val="0024124B"/>
    <w:rsid w:val="00241852"/>
    <w:rsid w:val="00241EDE"/>
    <w:rsid w:val="0024286B"/>
    <w:rsid w:val="00243244"/>
    <w:rsid w:val="00243665"/>
    <w:rsid w:val="00245199"/>
    <w:rsid w:val="00245700"/>
    <w:rsid w:val="00245DFD"/>
    <w:rsid w:val="00245FE8"/>
    <w:rsid w:val="00246969"/>
    <w:rsid w:val="00246974"/>
    <w:rsid w:val="00250178"/>
    <w:rsid w:val="00250234"/>
    <w:rsid w:val="002504A0"/>
    <w:rsid w:val="00250672"/>
    <w:rsid w:val="002507B4"/>
    <w:rsid w:val="00250EA5"/>
    <w:rsid w:val="002516DD"/>
    <w:rsid w:val="002517A6"/>
    <w:rsid w:val="00252859"/>
    <w:rsid w:val="00252B91"/>
    <w:rsid w:val="00252F97"/>
    <w:rsid w:val="00253699"/>
    <w:rsid w:val="0025478B"/>
    <w:rsid w:val="002556EC"/>
    <w:rsid w:val="00256417"/>
    <w:rsid w:val="002569FB"/>
    <w:rsid w:val="00256B86"/>
    <w:rsid w:val="00257A19"/>
    <w:rsid w:val="0026035D"/>
    <w:rsid w:val="0026151E"/>
    <w:rsid w:val="002616F9"/>
    <w:rsid w:val="002619C2"/>
    <w:rsid w:val="002625E0"/>
    <w:rsid w:val="002627C1"/>
    <w:rsid w:val="0026344F"/>
    <w:rsid w:val="00263880"/>
    <w:rsid w:val="0026462B"/>
    <w:rsid w:val="00265D42"/>
    <w:rsid w:val="002668D5"/>
    <w:rsid w:val="002674AF"/>
    <w:rsid w:val="00267A5A"/>
    <w:rsid w:val="00270432"/>
    <w:rsid w:val="00270E8A"/>
    <w:rsid w:val="002714C1"/>
    <w:rsid w:val="00271726"/>
    <w:rsid w:val="00271924"/>
    <w:rsid w:val="00271FB1"/>
    <w:rsid w:val="00272042"/>
    <w:rsid w:val="002731D6"/>
    <w:rsid w:val="00273C34"/>
    <w:rsid w:val="00273FBE"/>
    <w:rsid w:val="00274244"/>
    <w:rsid w:val="00274515"/>
    <w:rsid w:val="00274542"/>
    <w:rsid w:val="00274F30"/>
    <w:rsid w:val="0027521C"/>
    <w:rsid w:val="002755B0"/>
    <w:rsid w:val="002764EB"/>
    <w:rsid w:val="00276537"/>
    <w:rsid w:val="00276F9A"/>
    <w:rsid w:val="002770C4"/>
    <w:rsid w:val="00281E0A"/>
    <w:rsid w:val="00282D69"/>
    <w:rsid w:val="00282DC7"/>
    <w:rsid w:val="00283D57"/>
    <w:rsid w:val="00283DCA"/>
    <w:rsid w:val="00284F8D"/>
    <w:rsid w:val="00285820"/>
    <w:rsid w:val="00286015"/>
    <w:rsid w:val="0028649F"/>
    <w:rsid w:val="00286786"/>
    <w:rsid w:val="00286B55"/>
    <w:rsid w:val="00290666"/>
    <w:rsid w:val="002906F7"/>
    <w:rsid w:val="0029132F"/>
    <w:rsid w:val="0029343E"/>
    <w:rsid w:val="00293766"/>
    <w:rsid w:val="0029407B"/>
    <w:rsid w:val="002947AF"/>
    <w:rsid w:val="00294875"/>
    <w:rsid w:val="002948AB"/>
    <w:rsid w:val="002952EB"/>
    <w:rsid w:val="00295DF2"/>
    <w:rsid w:val="00295E7A"/>
    <w:rsid w:val="00296682"/>
    <w:rsid w:val="00296ED9"/>
    <w:rsid w:val="00297ED9"/>
    <w:rsid w:val="002A0A38"/>
    <w:rsid w:val="002A0AFD"/>
    <w:rsid w:val="002A0B5E"/>
    <w:rsid w:val="002A25A1"/>
    <w:rsid w:val="002A27A3"/>
    <w:rsid w:val="002A2971"/>
    <w:rsid w:val="002A426C"/>
    <w:rsid w:val="002A5212"/>
    <w:rsid w:val="002A5DBD"/>
    <w:rsid w:val="002A5DEB"/>
    <w:rsid w:val="002A6339"/>
    <w:rsid w:val="002A6392"/>
    <w:rsid w:val="002A67B7"/>
    <w:rsid w:val="002A72CB"/>
    <w:rsid w:val="002A73E2"/>
    <w:rsid w:val="002A7896"/>
    <w:rsid w:val="002A7FF5"/>
    <w:rsid w:val="002B00B9"/>
    <w:rsid w:val="002B0BF0"/>
    <w:rsid w:val="002B0EA9"/>
    <w:rsid w:val="002B1152"/>
    <w:rsid w:val="002B16FF"/>
    <w:rsid w:val="002B17FF"/>
    <w:rsid w:val="002B1EED"/>
    <w:rsid w:val="002B20F2"/>
    <w:rsid w:val="002B2A3F"/>
    <w:rsid w:val="002B2A69"/>
    <w:rsid w:val="002B2B92"/>
    <w:rsid w:val="002B2C39"/>
    <w:rsid w:val="002B2D63"/>
    <w:rsid w:val="002B3CA8"/>
    <w:rsid w:val="002B3D0D"/>
    <w:rsid w:val="002B560F"/>
    <w:rsid w:val="002B5C1F"/>
    <w:rsid w:val="002B5D3C"/>
    <w:rsid w:val="002B6024"/>
    <w:rsid w:val="002B6BE9"/>
    <w:rsid w:val="002B6D6F"/>
    <w:rsid w:val="002B7369"/>
    <w:rsid w:val="002B7532"/>
    <w:rsid w:val="002C080B"/>
    <w:rsid w:val="002C12DD"/>
    <w:rsid w:val="002C1C8C"/>
    <w:rsid w:val="002C1DD5"/>
    <w:rsid w:val="002C255E"/>
    <w:rsid w:val="002C3911"/>
    <w:rsid w:val="002C41F9"/>
    <w:rsid w:val="002C44B1"/>
    <w:rsid w:val="002C4F23"/>
    <w:rsid w:val="002C50E4"/>
    <w:rsid w:val="002C5B28"/>
    <w:rsid w:val="002C5B5B"/>
    <w:rsid w:val="002C60ED"/>
    <w:rsid w:val="002C627F"/>
    <w:rsid w:val="002C645A"/>
    <w:rsid w:val="002C64AC"/>
    <w:rsid w:val="002C7A3F"/>
    <w:rsid w:val="002D004F"/>
    <w:rsid w:val="002D07D9"/>
    <w:rsid w:val="002D1485"/>
    <w:rsid w:val="002D2300"/>
    <w:rsid w:val="002D26E2"/>
    <w:rsid w:val="002D2770"/>
    <w:rsid w:val="002D41CE"/>
    <w:rsid w:val="002D49FD"/>
    <w:rsid w:val="002D4BA0"/>
    <w:rsid w:val="002D4C87"/>
    <w:rsid w:val="002D548F"/>
    <w:rsid w:val="002D6C0C"/>
    <w:rsid w:val="002E00F6"/>
    <w:rsid w:val="002E0323"/>
    <w:rsid w:val="002E0EBA"/>
    <w:rsid w:val="002E19E2"/>
    <w:rsid w:val="002E1B19"/>
    <w:rsid w:val="002E1B3D"/>
    <w:rsid w:val="002E2DCA"/>
    <w:rsid w:val="002E3320"/>
    <w:rsid w:val="002E42C6"/>
    <w:rsid w:val="002E434E"/>
    <w:rsid w:val="002E441D"/>
    <w:rsid w:val="002E44C1"/>
    <w:rsid w:val="002E46B1"/>
    <w:rsid w:val="002E4A22"/>
    <w:rsid w:val="002E5FBC"/>
    <w:rsid w:val="002E6204"/>
    <w:rsid w:val="002E6755"/>
    <w:rsid w:val="002E67B6"/>
    <w:rsid w:val="002E6F53"/>
    <w:rsid w:val="002E7123"/>
    <w:rsid w:val="002E7297"/>
    <w:rsid w:val="002E7586"/>
    <w:rsid w:val="002F07A8"/>
    <w:rsid w:val="002F0C40"/>
    <w:rsid w:val="002F1894"/>
    <w:rsid w:val="002F2101"/>
    <w:rsid w:val="002F2377"/>
    <w:rsid w:val="002F2834"/>
    <w:rsid w:val="002F2F82"/>
    <w:rsid w:val="002F3093"/>
    <w:rsid w:val="002F39C7"/>
    <w:rsid w:val="002F4811"/>
    <w:rsid w:val="002F4F21"/>
    <w:rsid w:val="002F5303"/>
    <w:rsid w:val="002F5B75"/>
    <w:rsid w:val="002F6C7A"/>
    <w:rsid w:val="002F6E4C"/>
    <w:rsid w:val="002F731C"/>
    <w:rsid w:val="00300054"/>
    <w:rsid w:val="00300C0A"/>
    <w:rsid w:val="00302268"/>
    <w:rsid w:val="0030236A"/>
    <w:rsid w:val="00302CBF"/>
    <w:rsid w:val="003033F3"/>
    <w:rsid w:val="0030345C"/>
    <w:rsid w:val="0030375F"/>
    <w:rsid w:val="003038EF"/>
    <w:rsid w:val="00303C6B"/>
    <w:rsid w:val="003040B1"/>
    <w:rsid w:val="00304109"/>
    <w:rsid w:val="00304DAD"/>
    <w:rsid w:val="00305A6A"/>
    <w:rsid w:val="00306BE7"/>
    <w:rsid w:val="0030735D"/>
    <w:rsid w:val="00307473"/>
    <w:rsid w:val="00310492"/>
    <w:rsid w:val="00310A49"/>
    <w:rsid w:val="00310BF7"/>
    <w:rsid w:val="00310CC3"/>
    <w:rsid w:val="00311BA2"/>
    <w:rsid w:val="00312A45"/>
    <w:rsid w:val="00313011"/>
    <w:rsid w:val="003133B1"/>
    <w:rsid w:val="003135CC"/>
    <w:rsid w:val="00313C77"/>
    <w:rsid w:val="00313D69"/>
    <w:rsid w:val="0031419A"/>
    <w:rsid w:val="00314589"/>
    <w:rsid w:val="003154AC"/>
    <w:rsid w:val="0031583A"/>
    <w:rsid w:val="00315EDA"/>
    <w:rsid w:val="0031645E"/>
    <w:rsid w:val="00316555"/>
    <w:rsid w:val="003168EB"/>
    <w:rsid w:val="00317C36"/>
    <w:rsid w:val="00317EF0"/>
    <w:rsid w:val="00320CB5"/>
    <w:rsid w:val="0032118D"/>
    <w:rsid w:val="00321698"/>
    <w:rsid w:val="00321991"/>
    <w:rsid w:val="00322680"/>
    <w:rsid w:val="00322DD1"/>
    <w:rsid w:val="00323AE4"/>
    <w:rsid w:val="00323D79"/>
    <w:rsid w:val="00323DDC"/>
    <w:rsid w:val="003240A0"/>
    <w:rsid w:val="003250C2"/>
    <w:rsid w:val="00327180"/>
    <w:rsid w:val="00327846"/>
    <w:rsid w:val="00327CB7"/>
    <w:rsid w:val="0033087B"/>
    <w:rsid w:val="00330BC0"/>
    <w:rsid w:val="003311A0"/>
    <w:rsid w:val="0033126E"/>
    <w:rsid w:val="00331A84"/>
    <w:rsid w:val="003337AE"/>
    <w:rsid w:val="00333BE4"/>
    <w:rsid w:val="00334C0D"/>
    <w:rsid w:val="00334ED3"/>
    <w:rsid w:val="0033549B"/>
    <w:rsid w:val="003355EE"/>
    <w:rsid w:val="00335F1A"/>
    <w:rsid w:val="003373FA"/>
    <w:rsid w:val="00337827"/>
    <w:rsid w:val="00337BD7"/>
    <w:rsid w:val="00340222"/>
    <w:rsid w:val="00340691"/>
    <w:rsid w:val="0034069B"/>
    <w:rsid w:val="00340E59"/>
    <w:rsid w:val="00340FBC"/>
    <w:rsid w:val="00341961"/>
    <w:rsid w:val="003419F0"/>
    <w:rsid w:val="00341ACC"/>
    <w:rsid w:val="00341D14"/>
    <w:rsid w:val="003421D7"/>
    <w:rsid w:val="003435D2"/>
    <w:rsid w:val="003435EF"/>
    <w:rsid w:val="0034379E"/>
    <w:rsid w:val="003439AB"/>
    <w:rsid w:val="003442F5"/>
    <w:rsid w:val="00344338"/>
    <w:rsid w:val="003444A7"/>
    <w:rsid w:val="003446CE"/>
    <w:rsid w:val="00345244"/>
    <w:rsid w:val="00345B3B"/>
    <w:rsid w:val="00346B16"/>
    <w:rsid w:val="00346B35"/>
    <w:rsid w:val="00347769"/>
    <w:rsid w:val="00347BF5"/>
    <w:rsid w:val="00347C74"/>
    <w:rsid w:val="00347D4E"/>
    <w:rsid w:val="00350809"/>
    <w:rsid w:val="00350858"/>
    <w:rsid w:val="0035092D"/>
    <w:rsid w:val="00351CE3"/>
    <w:rsid w:val="003527BF"/>
    <w:rsid w:val="003529C6"/>
    <w:rsid w:val="00352CD4"/>
    <w:rsid w:val="0035315E"/>
    <w:rsid w:val="0035375D"/>
    <w:rsid w:val="00353A54"/>
    <w:rsid w:val="00354622"/>
    <w:rsid w:val="00355004"/>
    <w:rsid w:val="00355014"/>
    <w:rsid w:val="003555F6"/>
    <w:rsid w:val="00355E21"/>
    <w:rsid w:val="003563AD"/>
    <w:rsid w:val="003565E3"/>
    <w:rsid w:val="0035670C"/>
    <w:rsid w:val="00356CB4"/>
    <w:rsid w:val="00357730"/>
    <w:rsid w:val="00357E4F"/>
    <w:rsid w:val="00357F11"/>
    <w:rsid w:val="00360636"/>
    <w:rsid w:val="00360955"/>
    <w:rsid w:val="00360F4B"/>
    <w:rsid w:val="00361195"/>
    <w:rsid w:val="00361ADF"/>
    <w:rsid w:val="00361D04"/>
    <w:rsid w:val="003625F5"/>
    <w:rsid w:val="00363380"/>
    <w:rsid w:val="00365524"/>
    <w:rsid w:val="003657CC"/>
    <w:rsid w:val="00365F05"/>
    <w:rsid w:val="00366463"/>
    <w:rsid w:val="003666C7"/>
    <w:rsid w:val="00366D9C"/>
    <w:rsid w:val="0036736C"/>
    <w:rsid w:val="003674A5"/>
    <w:rsid w:val="00370ACC"/>
    <w:rsid w:val="0037123E"/>
    <w:rsid w:val="003712F7"/>
    <w:rsid w:val="00372061"/>
    <w:rsid w:val="003725D2"/>
    <w:rsid w:val="00372BF5"/>
    <w:rsid w:val="003733C6"/>
    <w:rsid w:val="003735D7"/>
    <w:rsid w:val="003740E2"/>
    <w:rsid w:val="00374268"/>
    <w:rsid w:val="00374284"/>
    <w:rsid w:val="00375071"/>
    <w:rsid w:val="00375225"/>
    <w:rsid w:val="003753A7"/>
    <w:rsid w:val="003755BF"/>
    <w:rsid w:val="00375EED"/>
    <w:rsid w:val="00376656"/>
    <w:rsid w:val="003766D0"/>
    <w:rsid w:val="003776D5"/>
    <w:rsid w:val="00380507"/>
    <w:rsid w:val="00381433"/>
    <w:rsid w:val="00381CF9"/>
    <w:rsid w:val="00382558"/>
    <w:rsid w:val="003830C9"/>
    <w:rsid w:val="003831B9"/>
    <w:rsid w:val="00383607"/>
    <w:rsid w:val="003836E2"/>
    <w:rsid w:val="00383C3A"/>
    <w:rsid w:val="00383EB0"/>
    <w:rsid w:val="00384DCC"/>
    <w:rsid w:val="003862B1"/>
    <w:rsid w:val="003862F5"/>
    <w:rsid w:val="00386518"/>
    <w:rsid w:val="00386C19"/>
    <w:rsid w:val="00387740"/>
    <w:rsid w:val="003906AD"/>
    <w:rsid w:val="00390F62"/>
    <w:rsid w:val="00391036"/>
    <w:rsid w:val="0039178B"/>
    <w:rsid w:val="003917A5"/>
    <w:rsid w:val="00391AB1"/>
    <w:rsid w:val="00392929"/>
    <w:rsid w:val="0039323B"/>
    <w:rsid w:val="00393AFD"/>
    <w:rsid w:val="00394020"/>
    <w:rsid w:val="00394F16"/>
    <w:rsid w:val="003950B9"/>
    <w:rsid w:val="0039538A"/>
    <w:rsid w:val="00395D2F"/>
    <w:rsid w:val="00395EC8"/>
    <w:rsid w:val="00396417"/>
    <w:rsid w:val="00397B58"/>
    <w:rsid w:val="00397C5B"/>
    <w:rsid w:val="003A017E"/>
    <w:rsid w:val="003A3584"/>
    <w:rsid w:val="003A3791"/>
    <w:rsid w:val="003A4FBA"/>
    <w:rsid w:val="003A5711"/>
    <w:rsid w:val="003A6F69"/>
    <w:rsid w:val="003A73F8"/>
    <w:rsid w:val="003A74E0"/>
    <w:rsid w:val="003A775F"/>
    <w:rsid w:val="003B0600"/>
    <w:rsid w:val="003B0B9E"/>
    <w:rsid w:val="003B0F7F"/>
    <w:rsid w:val="003B1AEB"/>
    <w:rsid w:val="003B2B6D"/>
    <w:rsid w:val="003B2DEF"/>
    <w:rsid w:val="003B2FA2"/>
    <w:rsid w:val="003B308C"/>
    <w:rsid w:val="003B32E4"/>
    <w:rsid w:val="003B34B9"/>
    <w:rsid w:val="003B408B"/>
    <w:rsid w:val="003B54F3"/>
    <w:rsid w:val="003B5793"/>
    <w:rsid w:val="003B5BD5"/>
    <w:rsid w:val="003B5D4B"/>
    <w:rsid w:val="003B6203"/>
    <w:rsid w:val="003B6F80"/>
    <w:rsid w:val="003B7C52"/>
    <w:rsid w:val="003B7D3A"/>
    <w:rsid w:val="003B7ECC"/>
    <w:rsid w:val="003C141B"/>
    <w:rsid w:val="003C15C6"/>
    <w:rsid w:val="003C1DEE"/>
    <w:rsid w:val="003C1E1A"/>
    <w:rsid w:val="003C1F1B"/>
    <w:rsid w:val="003C3335"/>
    <w:rsid w:val="003C3416"/>
    <w:rsid w:val="003C3503"/>
    <w:rsid w:val="003C4883"/>
    <w:rsid w:val="003C4C98"/>
    <w:rsid w:val="003C5317"/>
    <w:rsid w:val="003C5589"/>
    <w:rsid w:val="003C5DD3"/>
    <w:rsid w:val="003C5E23"/>
    <w:rsid w:val="003C5EA6"/>
    <w:rsid w:val="003C6F09"/>
    <w:rsid w:val="003C733B"/>
    <w:rsid w:val="003C76F7"/>
    <w:rsid w:val="003C7C8E"/>
    <w:rsid w:val="003D1601"/>
    <w:rsid w:val="003D294A"/>
    <w:rsid w:val="003D2B6F"/>
    <w:rsid w:val="003D2E70"/>
    <w:rsid w:val="003D3111"/>
    <w:rsid w:val="003D3192"/>
    <w:rsid w:val="003D39E9"/>
    <w:rsid w:val="003D3D79"/>
    <w:rsid w:val="003D4827"/>
    <w:rsid w:val="003D4B8A"/>
    <w:rsid w:val="003D4F51"/>
    <w:rsid w:val="003D5511"/>
    <w:rsid w:val="003D5C21"/>
    <w:rsid w:val="003D6CAC"/>
    <w:rsid w:val="003D7207"/>
    <w:rsid w:val="003D728C"/>
    <w:rsid w:val="003D7E09"/>
    <w:rsid w:val="003E0171"/>
    <w:rsid w:val="003E048E"/>
    <w:rsid w:val="003E117A"/>
    <w:rsid w:val="003E1275"/>
    <w:rsid w:val="003E15BF"/>
    <w:rsid w:val="003E181D"/>
    <w:rsid w:val="003E1C90"/>
    <w:rsid w:val="003E2E76"/>
    <w:rsid w:val="003E3509"/>
    <w:rsid w:val="003E3824"/>
    <w:rsid w:val="003E3F2B"/>
    <w:rsid w:val="003E451D"/>
    <w:rsid w:val="003E4AE3"/>
    <w:rsid w:val="003E4FD7"/>
    <w:rsid w:val="003E50F1"/>
    <w:rsid w:val="003E547A"/>
    <w:rsid w:val="003E5B8D"/>
    <w:rsid w:val="003E6E87"/>
    <w:rsid w:val="003E6FAF"/>
    <w:rsid w:val="003E6FDE"/>
    <w:rsid w:val="003E7884"/>
    <w:rsid w:val="003E79BB"/>
    <w:rsid w:val="003E7F94"/>
    <w:rsid w:val="003F0E34"/>
    <w:rsid w:val="003F0E39"/>
    <w:rsid w:val="003F1822"/>
    <w:rsid w:val="003F1C9A"/>
    <w:rsid w:val="003F23C5"/>
    <w:rsid w:val="003F2900"/>
    <w:rsid w:val="003F2B07"/>
    <w:rsid w:val="003F2D58"/>
    <w:rsid w:val="003F3122"/>
    <w:rsid w:val="003F419D"/>
    <w:rsid w:val="003F43F3"/>
    <w:rsid w:val="003F4A50"/>
    <w:rsid w:val="003F64C2"/>
    <w:rsid w:val="003F65EB"/>
    <w:rsid w:val="003F6616"/>
    <w:rsid w:val="003F7451"/>
    <w:rsid w:val="003F7824"/>
    <w:rsid w:val="003F7D6B"/>
    <w:rsid w:val="00400CAF"/>
    <w:rsid w:val="00401238"/>
    <w:rsid w:val="004017E9"/>
    <w:rsid w:val="00401979"/>
    <w:rsid w:val="0040223E"/>
    <w:rsid w:val="0040283D"/>
    <w:rsid w:val="00402944"/>
    <w:rsid w:val="004029B2"/>
    <w:rsid w:val="00403E53"/>
    <w:rsid w:val="004041D9"/>
    <w:rsid w:val="00404867"/>
    <w:rsid w:val="004052A3"/>
    <w:rsid w:val="004055DF"/>
    <w:rsid w:val="00405E94"/>
    <w:rsid w:val="00405EAB"/>
    <w:rsid w:val="00406713"/>
    <w:rsid w:val="004067FD"/>
    <w:rsid w:val="00406958"/>
    <w:rsid w:val="00406972"/>
    <w:rsid w:val="00406D0C"/>
    <w:rsid w:val="00407D66"/>
    <w:rsid w:val="00410156"/>
    <w:rsid w:val="00410907"/>
    <w:rsid w:val="004131E1"/>
    <w:rsid w:val="004138C4"/>
    <w:rsid w:val="00413A22"/>
    <w:rsid w:val="00414484"/>
    <w:rsid w:val="00414B20"/>
    <w:rsid w:val="00415A9C"/>
    <w:rsid w:val="00416154"/>
    <w:rsid w:val="00416999"/>
    <w:rsid w:val="00417827"/>
    <w:rsid w:val="0041791F"/>
    <w:rsid w:val="00420096"/>
    <w:rsid w:val="00420779"/>
    <w:rsid w:val="00420C20"/>
    <w:rsid w:val="00421F85"/>
    <w:rsid w:val="00422115"/>
    <w:rsid w:val="004222C3"/>
    <w:rsid w:val="00422DD7"/>
    <w:rsid w:val="00423037"/>
    <w:rsid w:val="004234CE"/>
    <w:rsid w:val="0042385A"/>
    <w:rsid w:val="00423F6D"/>
    <w:rsid w:val="00424E67"/>
    <w:rsid w:val="00424E90"/>
    <w:rsid w:val="004251F9"/>
    <w:rsid w:val="00425600"/>
    <w:rsid w:val="00425C59"/>
    <w:rsid w:val="00425E73"/>
    <w:rsid w:val="0042619F"/>
    <w:rsid w:val="0042645C"/>
    <w:rsid w:val="0042658D"/>
    <w:rsid w:val="004272CD"/>
    <w:rsid w:val="00427A43"/>
    <w:rsid w:val="00427B7F"/>
    <w:rsid w:val="0043065E"/>
    <w:rsid w:val="00431316"/>
    <w:rsid w:val="00431E01"/>
    <w:rsid w:val="00432265"/>
    <w:rsid w:val="004326D1"/>
    <w:rsid w:val="004332AB"/>
    <w:rsid w:val="00433566"/>
    <w:rsid w:val="00433C17"/>
    <w:rsid w:val="004342FF"/>
    <w:rsid w:val="0043599C"/>
    <w:rsid w:val="00436363"/>
    <w:rsid w:val="004378CD"/>
    <w:rsid w:val="00437914"/>
    <w:rsid w:val="00437E7C"/>
    <w:rsid w:val="00437F88"/>
    <w:rsid w:val="00440247"/>
    <w:rsid w:val="004404D4"/>
    <w:rsid w:val="004412B2"/>
    <w:rsid w:val="00441436"/>
    <w:rsid w:val="00441C4B"/>
    <w:rsid w:val="00442A36"/>
    <w:rsid w:val="00443B4A"/>
    <w:rsid w:val="00444070"/>
    <w:rsid w:val="004442F9"/>
    <w:rsid w:val="00445267"/>
    <w:rsid w:val="00446010"/>
    <w:rsid w:val="004467BE"/>
    <w:rsid w:val="00447054"/>
    <w:rsid w:val="00447604"/>
    <w:rsid w:val="00447EE5"/>
    <w:rsid w:val="004501A6"/>
    <w:rsid w:val="00450C7C"/>
    <w:rsid w:val="00452BF5"/>
    <w:rsid w:val="004553A7"/>
    <w:rsid w:val="00455550"/>
    <w:rsid w:val="00455963"/>
    <w:rsid w:val="00455F67"/>
    <w:rsid w:val="00456A8B"/>
    <w:rsid w:val="004579A2"/>
    <w:rsid w:val="00457AAA"/>
    <w:rsid w:val="00457BCE"/>
    <w:rsid w:val="00457BF8"/>
    <w:rsid w:val="0046023F"/>
    <w:rsid w:val="0046037E"/>
    <w:rsid w:val="0046047A"/>
    <w:rsid w:val="004604CF"/>
    <w:rsid w:val="00460843"/>
    <w:rsid w:val="00460C6F"/>
    <w:rsid w:val="00461FBE"/>
    <w:rsid w:val="00462CEB"/>
    <w:rsid w:val="0046312A"/>
    <w:rsid w:val="00463644"/>
    <w:rsid w:val="004649E5"/>
    <w:rsid w:val="0046505F"/>
    <w:rsid w:val="004657FA"/>
    <w:rsid w:val="00465B25"/>
    <w:rsid w:val="00465C9A"/>
    <w:rsid w:val="004673EB"/>
    <w:rsid w:val="00467551"/>
    <w:rsid w:val="00467611"/>
    <w:rsid w:val="00467A18"/>
    <w:rsid w:val="00467B1C"/>
    <w:rsid w:val="004705AC"/>
    <w:rsid w:val="00471469"/>
    <w:rsid w:val="00471842"/>
    <w:rsid w:val="0047232C"/>
    <w:rsid w:val="00472540"/>
    <w:rsid w:val="0047294E"/>
    <w:rsid w:val="004729FE"/>
    <w:rsid w:val="004732DB"/>
    <w:rsid w:val="0047342D"/>
    <w:rsid w:val="00473BBE"/>
    <w:rsid w:val="00473E25"/>
    <w:rsid w:val="004751EE"/>
    <w:rsid w:val="00475A7B"/>
    <w:rsid w:val="00475A8F"/>
    <w:rsid w:val="00475F38"/>
    <w:rsid w:val="00476380"/>
    <w:rsid w:val="004769D3"/>
    <w:rsid w:val="00476D97"/>
    <w:rsid w:val="004800F3"/>
    <w:rsid w:val="00480AC7"/>
    <w:rsid w:val="0048257B"/>
    <w:rsid w:val="00482B51"/>
    <w:rsid w:val="00483BBC"/>
    <w:rsid w:val="00483FA0"/>
    <w:rsid w:val="00484631"/>
    <w:rsid w:val="00484D4D"/>
    <w:rsid w:val="004852E1"/>
    <w:rsid w:val="0048567C"/>
    <w:rsid w:val="00486C14"/>
    <w:rsid w:val="00486FB3"/>
    <w:rsid w:val="00487182"/>
    <w:rsid w:val="00487836"/>
    <w:rsid w:val="004901C5"/>
    <w:rsid w:val="004913F2"/>
    <w:rsid w:val="00491437"/>
    <w:rsid w:val="0049162E"/>
    <w:rsid w:val="00491664"/>
    <w:rsid w:val="00491FC9"/>
    <w:rsid w:val="004931EE"/>
    <w:rsid w:val="00493231"/>
    <w:rsid w:val="0049330D"/>
    <w:rsid w:val="004937E7"/>
    <w:rsid w:val="00493C47"/>
    <w:rsid w:val="00494D38"/>
    <w:rsid w:val="00495A85"/>
    <w:rsid w:val="00495BA3"/>
    <w:rsid w:val="00495E78"/>
    <w:rsid w:val="00496E37"/>
    <w:rsid w:val="0049702F"/>
    <w:rsid w:val="00497240"/>
    <w:rsid w:val="004974F9"/>
    <w:rsid w:val="004A0061"/>
    <w:rsid w:val="004A02BE"/>
    <w:rsid w:val="004A04F4"/>
    <w:rsid w:val="004A0E3E"/>
    <w:rsid w:val="004A1C7B"/>
    <w:rsid w:val="004A1FDB"/>
    <w:rsid w:val="004A2841"/>
    <w:rsid w:val="004A2857"/>
    <w:rsid w:val="004A3849"/>
    <w:rsid w:val="004A7753"/>
    <w:rsid w:val="004B033A"/>
    <w:rsid w:val="004B1F97"/>
    <w:rsid w:val="004B25A2"/>
    <w:rsid w:val="004B2E54"/>
    <w:rsid w:val="004B4234"/>
    <w:rsid w:val="004B42FB"/>
    <w:rsid w:val="004B5567"/>
    <w:rsid w:val="004B59EF"/>
    <w:rsid w:val="004B5B49"/>
    <w:rsid w:val="004B5F9E"/>
    <w:rsid w:val="004B6993"/>
    <w:rsid w:val="004B69A4"/>
    <w:rsid w:val="004B7338"/>
    <w:rsid w:val="004B7548"/>
    <w:rsid w:val="004B765F"/>
    <w:rsid w:val="004C0578"/>
    <w:rsid w:val="004C07A1"/>
    <w:rsid w:val="004C085B"/>
    <w:rsid w:val="004C1084"/>
    <w:rsid w:val="004C2204"/>
    <w:rsid w:val="004C3376"/>
    <w:rsid w:val="004C4516"/>
    <w:rsid w:val="004C57FF"/>
    <w:rsid w:val="004C59CB"/>
    <w:rsid w:val="004C5F28"/>
    <w:rsid w:val="004C607F"/>
    <w:rsid w:val="004C6DFE"/>
    <w:rsid w:val="004C70AD"/>
    <w:rsid w:val="004C716D"/>
    <w:rsid w:val="004C71B3"/>
    <w:rsid w:val="004D07C9"/>
    <w:rsid w:val="004D27B4"/>
    <w:rsid w:val="004D3152"/>
    <w:rsid w:val="004D3160"/>
    <w:rsid w:val="004D3268"/>
    <w:rsid w:val="004D42D0"/>
    <w:rsid w:val="004D4B9B"/>
    <w:rsid w:val="004D4D7E"/>
    <w:rsid w:val="004D787E"/>
    <w:rsid w:val="004D78CC"/>
    <w:rsid w:val="004D7BFC"/>
    <w:rsid w:val="004E0E0D"/>
    <w:rsid w:val="004E1051"/>
    <w:rsid w:val="004E1A2C"/>
    <w:rsid w:val="004E20A2"/>
    <w:rsid w:val="004E26B3"/>
    <w:rsid w:val="004E2BA0"/>
    <w:rsid w:val="004E32D5"/>
    <w:rsid w:val="004E3A0C"/>
    <w:rsid w:val="004E3C64"/>
    <w:rsid w:val="004E3E6A"/>
    <w:rsid w:val="004E4073"/>
    <w:rsid w:val="004E4115"/>
    <w:rsid w:val="004E5B57"/>
    <w:rsid w:val="004E7741"/>
    <w:rsid w:val="004E7A09"/>
    <w:rsid w:val="004E7A7D"/>
    <w:rsid w:val="004F015B"/>
    <w:rsid w:val="004F05AA"/>
    <w:rsid w:val="004F0837"/>
    <w:rsid w:val="004F0E26"/>
    <w:rsid w:val="004F1199"/>
    <w:rsid w:val="004F132D"/>
    <w:rsid w:val="004F1346"/>
    <w:rsid w:val="004F1DBF"/>
    <w:rsid w:val="004F20DC"/>
    <w:rsid w:val="004F20EC"/>
    <w:rsid w:val="004F26E6"/>
    <w:rsid w:val="004F2C45"/>
    <w:rsid w:val="004F3428"/>
    <w:rsid w:val="004F3AF4"/>
    <w:rsid w:val="004F3CA6"/>
    <w:rsid w:val="004F499E"/>
    <w:rsid w:val="004F6037"/>
    <w:rsid w:val="004F60BD"/>
    <w:rsid w:val="004F62FB"/>
    <w:rsid w:val="004F6783"/>
    <w:rsid w:val="00500116"/>
    <w:rsid w:val="00500149"/>
    <w:rsid w:val="00500C46"/>
    <w:rsid w:val="00500D4C"/>
    <w:rsid w:val="0050128C"/>
    <w:rsid w:val="00501B88"/>
    <w:rsid w:val="005026D6"/>
    <w:rsid w:val="005029DE"/>
    <w:rsid w:val="00502EAE"/>
    <w:rsid w:val="005032BA"/>
    <w:rsid w:val="005035B0"/>
    <w:rsid w:val="00503F72"/>
    <w:rsid w:val="00504638"/>
    <w:rsid w:val="005049E5"/>
    <w:rsid w:val="005050F7"/>
    <w:rsid w:val="00505A91"/>
    <w:rsid w:val="00506101"/>
    <w:rsid w:val="0050649F"/>
    <w:rsid w:val="0050691F"/>
    <w:rsid w:val="00506C25"/>
    <w:rsid w:val="0050773E"/>
    <w:rsid w:val="00507ED7"/>
    <w:rsid w:val="005109F6"/>
    <w:rsid w:val="0051153B"/>
    <w:rsid w:val="00511E03"/>
    <w:rsid w:val="00511E20"/>
    <w:rsid w:val="0051217C"/>
    <w:rsid w:val="005135F4"/>
    <w:rsid w:val="00514A15"/>
    <w:rsid w:val="00514EE0"/>
    <w:rsid w:val="0051522A"/>
    <w:rsid w:val="005157F5"/>
    <w:rsid w:val="005158CA"/>
    <w:rsid w:val="00515B84"/>
    <w:rsid w:val="00516966"/>
    <w:rsid w:val="00517283"/>
    <w:rsid w:val="00517E49"/>
    <w:rsid w:val="005201F3"/>
    <w:rsid w:val="00520C56"/>
    <w:rsid w:val="00522AD6"/>
    <w:rsid w:val="0052327F"/>
    <w:rsid w:val="005238E2"/>
    <w:rsid w:val="00523A20"/>
    <w:rsid w:val="00523BE8"/>
    <w:rsid w:val="00523DEC"/>
    <w:rsid w:val="00524399"/>
    <w:rsid w:val="00524C32"/>
    <w:rsid w:val="005254D4"/>
    <w:rsid w:val="005257D8"/>
    <w:rsid w:val="00525C04"/>
    <w:rsid w:val="00525DCB"/>
    <w:rsid w:val="00526EC3"/>
    <w:rsid w:val="00527214"/>
    <w:rsid w:val="0052797F"/>
    <w:rsid w:val="00527998"/>
    <w:rsid w:val="00530163"/>
    <w:rsid w:val="005313B5"/>
    <w:rsid w:val="0053194C"/>
    <w:rsid w:val="005329C2"/>
    <w:rsid w:val="00532FE8"/>
    <w:rsid w:val="005330A5"/>
    <w:rsid w:val="0053311B"/>
    <w:rsid w:val="005341E2"/>
    <w:rsid w:val="00534D6E"/>
    <w:rsid w:val="005361A2"/>
    <w:rsid w:val="00536287"/>
    <w:rsid w:val="00536CBE"/>
    <w:rsid w:val="0053727D"/>
    <w:rsid w:val="00537CA1"/>
    <w:rsid w:val="00537E3B"/>
    <w:rsid w:val="005400C6"/>
    <w:rsid w:val="00540DEC"/>
    <w:rsid w:val="00541218"/>
    <w:rsid w:val="00542547"/>
    <w:rsid w:val="005425D7"/>
    <w:rsid w:val="00542701"/>
    <w:rsid w:val="00542A07"/>
    <w:rsid w:val="00543221"/>
    <w:rsid w:val="005442F6"/>
    <w:rsid w:val="00544E64"/>
    <w:rsid w:val="00546FEA"/>
    <w:rsid w:val="0054727C"/>
    <w:rsid w:val="00547625"/>
    <w:rsid w:val="005478C8"/>
    <w:rsid w:val="00547B2B"/>
    <w:rsid w:val="00547E56"/>
    <w:rsid w:val="00550714"/>
    <w:rsid w:val="00551B46"/>
    <w:rsid w:val="0055201E"/>
    <w:rsid w:val="00553746"/>
    <w:rsid w:val="00554D5D"/>
    <w:rsid w:val="005555F8"/>
    <w:rsid w:val="00555833"/>
    <w:rsid w:val="005565E5"/>
    <w:rsid w:val="0055668B"/>
    <w:rsid w:val="00556AF4"/>
    <w:rsid w:val="005576D0"/>
    <w:rsid w:val="00560071"/>
    <w:rsid w:val="005617BE"/>
    <w:rsid w:val="00562721"/>
    <w:rsid w:val="00563DD9"/>
    <w:rsid w:val="00564837"/>
    <w:rsid w:val="00565139"/>
    <w:rsid w:val="005655BA"/>
    <w:rsid w:val="00566618"/>
    <w:rsid w:val="005667AC"/>
    <w:rsid w:val="00566F17"/>
    <w:rsid w:val="00567B30"/>
    <w:rsid w:val="00570C89"/>
    <w:rsid w:val="00571069"/>
    <w:rsid w:val="005712BE"/>
    <w:rsid w:val="00571B96"/>
    <w:rsid w:val="00571D05"/>
    <w:rsid w:val="00572068"/>
    <w:rsid w:val="005721A7"/>
    <w:rsid w:val="005721DB"/>
    <w:rsid w:val="00572530"/>
    <w:rsid w:val="0057376E"/>
    <w:rsid w:val="00574262"/>
    <w:rsid w:val="005746CD"/>
    <w:rsid w:val="00574E38"/>
    <w:rsid w:val="0057503D"/>
    <w:rsid w:val="00575286"/>
    <w:rsid w:val="00575734"/>
    <w:rsid w:val="005757B8"/>
    <w:rsid w:val="00575AD3"/>
    <w:rsid w:val="00577B06"/>
    <w:rsid w:val="00580E1D"/>
    <w:rsid w:val="00581184"/>
    <w:rsid w:val="0058216D"/>
    <w:rsid w:val="005821C8"/>
    <w:rsid w:val="00582857"/>
    <w:rsid w:val="00582A07"/>
    <w:rsid w:val="00584DE8"/>
    <w:rsid w:val="00585968"/>
    <w:rsid w:val="00585F2A"/>
    <w:rsid w:val="00586945"/>
    <w:rsid w:val="00586D86"/>
    <w:rsid w:val="00586E54"/>
    <w:rsid w:val="00587BFD"/>
    <w:rsid w:val="00590B40"/>
    <w:rsid w:val="00590F84"/>
    <w:rsid w:val="00591D82"/>
    <w:rsid w:val="005921BB"/>
    <w:rsid w:val="00594D65"/>
    <w:rsid w:val="00594F51"/>
    <w:rsid w:val="00596153"/>
    <w:rsid w:val="00596353"/>
    <w:rsid w:val="00596D57"/>
    <w:rsid w:val="00597202"/>
    <w:rsid w:val="005A0650"/>
    <w:rsid w:val="005A08A8"/>
    <w:rsid w:val="005A0A05"/>
    <w:rsid w:val="005A10CF"/>
    <w:rsid w:val="005A127A"/>
    <w:rsid w:val="005A2104"/>
    <w:rsid w:val="005A257C"/>
    <w:rsid w:val="005A2B2A"/>
    <w:rsid w:val="005A3428"/>
    <w:rsid w:val="005A38B0"/>
    <w:rsid w:val="005A3B07"/>
    <w:rsid w:val="005A3EDF"/>
    <w:rsid w:val="005A42DC"/>
    <w:rsid w:val="005A4ABD"/>
    <w:rsid w:val="005A62AA"/>
    <w:rsid w:val="005A6993"/>
    <w:rsid w:val="005A7BD1"/>
    <w:rsid w:val="005B00C2"/>
    <w:rsid w:val="005B0CA6"/>
    <w:rsid w:val="005B1910"/>
    <w:rsid w:val="005B2DB6"/>
    <w:rsid w:val="005B31D3"/>
    <w:rsid w:val="005B327F"/>
    <w:rsid w:val="005B3589"/>
    <w:rsid w:val="005B3707"/>
    <w:rsid w:val="005B3958"/>
    <w:rsid w:val="005B4234"/>
    <w:rsid w:val="005B4648"/>
    <w:rsid w:val="005B4B3B"/>
    <w:rsid w:val="005B4E2B"/>
    <w:rsid w:val="005B4F1E"/>
    <w:rsid w:val="005B51F3"/>
    <w:rsid w:val="005B521B"/>
    <w:rsid w:val="005B54FF"/>
    <w:rsid w:val="005B5976"/>
    <w:rsid w:val="005B60A6"/>
    <w:rsid w:val="005B6640"/>
    <w:rsid w:val="005B6762"/>
    <w:rsid w:val="005B7366"/>
    <w:rsid w:val="005B7A4B"/>
    <w:rsid w:val="005B7E0C"/>
    <w:rsid w:val="005C0A50"/>
    <w:rsid w:val="005C1019"/>
    <w:rsid w:val="005C1784"/>
    <w:rsid w:val="005C1982"/>
    <w:rsid w:val="005C2E8C"/>
    <w:rsid w:val="005C3795"/>
    <w:rsid w:val="005C3CA2"/>
    <w:rsid w:val="005C3E0B"/>
    <w:rsid w:val="005C400D"/>
    <w:rsid w:val="005C4395"/>
    <w:rsid w:val="005C462F"/>
    <w:rsid w:val="005C5E46"/>
    <w:rsid w:val="005C63CE"/>
    <w:rsid w:val="005C66BD"/>
    <w:rsid w:val="005C6ECE"/>
    <w:rsid w:val="005C7102"/>
    <w:rsid w:val="005D009B"/>
    <w:rsid w:val="005D0AB9"/>
    <w:rsid w:val="005D0DDC"/>
    <w:rsid w:val="005D1146"/>
    <w:rsid w:val="005D2383"/>
    <w:rsid w:val="005D2794"/>
    <w:rsid w:val="005D28FC"/>
    <w:rsid w:val="005D2A5F"/>
    <w:rsid w:val="005D2CAB"/>
    <w:rsid w:val="005D2E51"/>
    <w:rsid w:val="005D35B6"/>
    <w:rsid w:val="005D3AA4"/>
    <w:rsid w:val="005D3D19"/>
    <w:rsid w:val="005D3E82"/>
    <w:rsid w:val="005D4268"/>
    <w:rsid w:val="005D42AA"/>
    <w:rsid w:val="005D53C1"/>
    <w:rsid w:val="005D5553"/>
    <w:rsid w:val="005D5D68"/>
    <w:rsid w:val="005D5DC0"/>
    <w:rsid w:val="005D6A9A"/>
    <w:rsid w:val="005D6DBA"/>
    <w:rsid w:val="005D7905"/>
    <w:rsid w:val="005D79BF"/>
    <w:rsid w:val="005D7E63"/>
    <w:rsid w:val="005D7F68"/>
    <w:rsid w:val="005E0471"/>
    <w:rsid w:val="005E0C5F"/>
    <w:rsid w:val="005E1324"/>
    <w:rsid w:val="005E1AB7"/>
    <w:rsid w:val="005E21EF"/>
    <w:rsid w:val="005E2386"/>
    <w:rsid w:val="005E24D0"/>
    <w:rsid w:val="005E2B2D"/>
    <w:rsid w:val="005E2CA0"/>
    <w:rsid w:val="005E341F"/>
    <w:rsid w:val="005E38D9"/>
    <w:rsid w:val="005E3BFD"/>
    <w:rsid w:val="005E3C43"/>
    <w:rsid w:val="005E4FCC"/>
    <w:rsid w:val="005E52C5"/>
    <w:rsid w:val="005E56DE"/>
    <w:rsid w:val="005E56EE"/>
    <w:rsid w:val="005E5CF4"/>
    <w:rsid w:val="005E7142"/>
    <w:rsid w:val="005E7FD5"/>
    <w:rsid w:val="005F09BE"/>
    <w:rsid w:val="005F22BC"/>
    <w:rsid w:val="005F324A"/>
    <w:rsid w:val="005F37E4"/>
    <w:rsid w:val="005F4327"/>
    <w:rsid w:val="005F4690"/>
    <w:rsid w:val="005F568C"/>
    <w:rsid w:val="005F6365"/>
    <w:rsid w:val="005F6E07"/>
    <w:rsid w:val="006002AF"/>
    <w:rsid w:val="0060149E"/>
    <w:rsid w:val="00601816"/>
    <w:rsid w:val="00601D99"/>
    <w:rsid w:val="006027D2"/>
    <w:rsid w:val="00602A31"/>
    <w:rsid w:val="00603277"/>
    <w:rsid w:val="006042FD"/>
    <w:rsid w:val="0060430B"/>
    <w:rsid w:val="00604E33"/>
    <w:rsid w:val="00604E50"/>
    <w:rsid w:val="00604F22"/>
    <w:rsid w:val="006072B2"/>
    <w:rsid w:val="0060754C"/>
    <w:rsid w:val="0060786C"/>
    <w:rsid w:val="006105D3"/>
    <w:rsid w:val="006115F6"/>
    <w:rsid w:val="00612831"/>
    <w:rsid w:val="00613DEA"/>
    <w:rsid w:val="006141A6"/>
    <w:rsid w:val="00614CB5"/>
    <w:rsid w:val="00615919"/>
    <w:rsid w:val="00615954"/>
    <w:rsid w:val="00615A63"/>
    <w:rsid w:val="006167FA"/>
    <w:rsid w:val="0061688D"/>
    <w:rsid w:val="00616CA1"/>
    <w:rsid w:val="00616E11"/>
    <w:rsid w:val="00616E22"/>
    <w:rsid w:val="00616EFC"/>
    <w:rsid w:val="00616F71"/>
    <w:rsid w:val="00617B7D"/>
    <w:rsid w:val="00617D3C"/>
    <w:rsid w:val="006200D9"/>
    <w:rsid w:val="006200EF"/>
    <w:rsid w:val="006201B5"/>
    <w:rsid w:val="00620F41"/>
    <w:rsid w:val="006221D1"/>
    <w:rsid w:val="006228E4"/>
    <w:rsid w:val="00622C5C"/>
    <w:rsid w:val="00622CAA"/>
    <w:rsid w:val="00622D3D"/>
    <w:rsid w:val="00622E58"/>
    <w:rsid w:val="006233F0"/>
    <w:rsid w:val="00624611"/>
    <w:rsid w:val="00625D43"/>
    <w:rsid w:val="0062606D"/>
    <w:rsid w:val="00626490"/>
    <w:rsid w:val="00626811"/>
    <w:rsid w:val="006275A6"/>
    <w:rsid w:val="006318A5"/>
    <w:rsid w:val="0063192E"/>
    <w:rsid w:val="00631E08"/>
    <w:rsid w:val="00632031"/>
    <w:rsid w:val="0063279F"/>
    <w:rsid w:val="0063287E"/>
    <w:rsid w:val="006331A5"/>
    <w:rsid w:val="0063401C"/>
    <w:rsid w:val="00634941"/>
    <w:rsid w:val="006355D4"/>
    <w:rsid w:val="00635808"/>
    <w:rsid w:val="00635B0D"/>
    <w:rsid w:val="00636576"/>
    <w:rsid w:val="00636F7F"/>
    <w:rsid w:val="006373E2"/>
    <w:rsid w:val="00640D4E"/>
    <w:rsid w:val="00641F8E"/>
    <w:rsid w:val="006429CF"/>
    <w:rsid w:val="0064332E"/>
    <w:rsid w:val="0064342A"/>
    <w:rsid w:val="00644156"/>
    <w:rsid w:val="00644172"/>
    <w:rsid w:val="0064543B"/>
    <w:rsid w:val="006454F9"/>
    <w:rsid w:val="00646915"/>
    <w:rsid w:val="00650BF3"/>
    <w:rsid w:val="00651A89"/>
    <w:rsid w:val="00652498"/>
    <w:rsid w:val="0065395E"/>
    <w:rsid w:val="00654869"/>
    <w:rsid w:val="006549B7"/>
    <w:rsid w:val="00655018"/>
    <w:rsid w:val="006555A7"/>
    <w:rsid w:val="006556C3"/>
    <w:rsid w:val="00655B4A"/>
    <w:rsid w:val="00656411"/>
    <w:rsid w:val="006570FE"/>
    <w:rsid w:val="00657179"/>
    <w:rsid w:val="006601B6"/>
    <w:rsid w:val="0066034A"/>
    <w:rsid w:val="00660D82"/>
    <w:rsid w:val="00661C6E"/>
    <w:rsid w:val="006620FF"/>
    <w:rsid w:val="00662CEE"/>
    <w:rsid w:val="00663141"/>
    <w:rsid w:val="006643B2"/>
    <w:rsid w:val="0066440B"/>
    <w:rsid w:val="00665722"/>
    <w:rsid w:val="00665DF2"/>
    <w:rsid w:val="00666142"/>
    <w:rsid w:val="006666E4"/>
    <w:rsid w:val="006676D2"/>
    <w:rsid w:val="00667B7A"/>
    <w:rsid w:val="00670387"/>
    <w:rsid w:val="00670753"/>
    <w:rsid w:val="00670F92"/>
    <w:rsid w:val="00671593"/>
    <w:rsid w:val="00671C95"/>
    <w:rsid w:val="00671E22"/>
    <w:rsid w:val="0067261C"/>
    <w:rsid w:val="006727EA"/>
    <w:rsid w:val="00672C35"/>
    <w:rsid w:val="00673AA6"/>
    <w:rsid w:val="006749D1"/>
    <w:rsid w:val="00674A4C"/>
    <w:rsid w:val="00674D01"/>
    <w:rsid w:val="00675126"/>
    <w:rsid w:val="00676572"/>
    <w:rsid w:val="00677BE4"/>
    <w:rsid w:val="00680544"/>
    <w:rsid w:val="00680CA9"/>
    <w:rsid w:val="00680F70"/>
    <w:rsid w:val="00680FB3"/>
    <w:rsid w:val="006817D0"/>
    <w:rsid w:val="006821DA"/>
    <w:rsid w:val="00683207"/>
    <w:rsid w:val="00683730"/>
    <w:rsid w:val="00683808"/>
    <w:rsid w:val="00683FD1"/>
    <w:rsid w:val="0068427E"/>
    <w:rsid w:val="006842CC"/>
    <w:rsid w:val="006849F6"/>
    <w:rsid w:val="00684AE4"/>
    <w:rsid w:val="006850E5"/>
    <w:rsid w:val="006858FF"/>
    <w:rsid w:val="006860AC"/>
    <w:rsid w:val="00687793"/>
    <w:rsid w:val="00690427"/>
    <w:rsid w:val="00690571"/>
    <w:rsid w:val="006916C1"/>
    <w:rsid w:val="00691837"/>
    <w:rsid w:val="0069199E"/>
    <w:rsid w:val="00692405"/>
    <w:rsid w:val="00692AF5"/>
    <w:rsid w:val="00692CE3"/>
    <w:rsid w:val="00692DE3"/>
    <w:rsid w:val="00693731"/>
    <w:rsid w:val="00693F2C"/>
    <w:rsid w:val="0069461C"/>
    <w:rsid w:val="00694740"/>
    <w:rsid w:val="00694B78"/>
    <w:rsid w:val="00695322"/>
    <w:rsid w:val="0069569F"/>
    <w:rsid w:val="006957EA"/>
    <w:rsid w:val="00695BD7"/>
    <w:rsid w:val="00695FE4"/>
    <w:rsid w:val="0069602C"/>
    <w:rsid w:val="00696398"/>
    <w:rsid w:val="00697F72"/>
    <w:rsid w:val="006A1518"/>
    <w:rsid w:val="006A1626"/>
    <w:rsid w:val="006A1ACD"/>
    <w:rsid w:val="006A1C02"/>
    <w:rsid w:val="006A1EDD"/>
    <w:rsid w:val="006A214A"/>
    <w:rsid w:val="006A2271"/>
    <w:rsid w:val="006A25B3"/>
    <w:rsid w:val="006A319F"/>
    <w:rsid w:val="006A35A6"/>
    <w:rsid w:val="006A3763"/>
    <w:rsid w:val="006A5002"/>
    <w:rsid w:val="006A70F9"/>
    <w:rsid w:val="006B07A4"/>
    <w:rsid w:val="006B0908"/>
    <w:rsid w:val="006B2B7B"/>
    <w:rsid w:val="006B3BF7"/>
    <w:rsid w:val="006B4632"/>
    <w:rsid w:val="006B53CD"/>
    <w:rsid w:val="006B5FC8"/>
    <w:rsid w:val="006B635C"/>
    <w:rsid w:val="006B642F"/>
    <w:rsid w:val="006C0236"/>
    <w:rsid w:val="006C08B5"/>
    <w:rsid w:val="006C0A66"/>
    <w:rsid w:val="006C0E8E"/>
    <w:rsid w:val="006C0F12"/>
    <w:rsid w:val="006C1338"/>
    <w:rsid w:val="006C2F05"/>
    <w:rsid w:val="006C36E5"/>
    <w:rsid w:val="006C43AB"/>
    <w:rsid w:val="006C43C0"/>
    <w:rsid w:val="006C4B40"/>
    <w:rsid w:val="006C7046"/>
    <w:rsid w:val="006D03A7"/>
    <w:rsid w:val="006D0D30"/>
    <w:rsid w:val="006D1748"/>
    <w:rsid w:val="006D18A8"/>
    <w:rsid w:val="006D247A"/>
    <w:rsid w:val="006D2FC0"/>
    <w:rsid w:val="006D340E"/>
    <w:rsid w:val="006D38A1"/>
    <w:rsid w:val="006D481E"/>
    <w:rsid w:val="006D4DA3"/>
    <w:rsid w:val="006D4DD1"/>
    <w:rsid w:val="006D4E75"/>
    <w:rsid w:val="006D4EF4"/>
    <w:rsid w:val="006D5E13"/>
    <w:rsid w:val="006D6E02"/>
    <w:rsid w:val="006D75EE"/>
    <w:rsid w:val="006E099B"/>
    <w:rsid w:val="006E0A1D"/>
    <w:rsid w:val="006E1496"/>
    <w:rsid w:val="006E248A"/>
    <w:rsid w:val="006E2E05"/>
    <w:rsid w:val="006E3B8F"/>
    <w:rsid w:val="006E416F"/>
    <w:rsid w:val="006E4226"/>
    <w:rsid w:val="006E46A4"/>
    <w:rsid w:val="006E59E7"/>
    <w:rsid w:val="006E6022"/>
    <w:rsid w:val="006E6076"/>
    <w:rsid w:val="006E6DD4"/>
    <w:rsid w:val="006E700C"/>
    <w:rsid w:val="006E7A04"/>
    <w:rsid w:val="006F0356"/>
    <w:rsid w:val="006F08D7"/>
    <w:rsid w:val="006F103C"/>
    <w:rsid w:val="006F1070"/>
    <w:rsid w:val="006F1108"/>
    <w:rsid w:val="006F13BE"/>
    <w:rsid w:val="006F1810"/>
    <w:rsid w:val="006F18A8"/>
    <w:rsid w:val="006F210C"/>
    <w:rsid w:val="006F2A26"/>
    <w:rsid w:val="006F2F9B"/>
    <w:rsid w:val="006F4908"/>
    <w:rsid w:val="006F65CD"/>
    <w:rsid w:val="007005AC"/>
    <w:rsid w:val="007015C1"/>
    <w:rsid w:val="00701980"/>
    <w:rsid w:val="00702023"/>
    <w:rsid w:val="0070209A"/>
    <w:rsid w:val="00702B79"/>
    <w:rsid w:val="007034BE"/>
    <w:rsid w:val="00703B61"/>
    <w:rsid w:val="007042E3"/>
    <w:rsid w:val="007044C3"/>
    <w:rsid w:val="00705537"/>
    <w:rsid w:val="007061DF"/>
    <w:rsid w:val="00706B6D"/>
    <w:rsid w:val="00706CA1"/>
    <w:rsid w:val="0070756B"/>
    <w:rsid w:val="00707B80"/>
    <w:rsid w:val="00707D01"/>
    <w:rsid w:val="0071134F"/>
    <w:rsid w:val="00711693"/>
    <w:rsid w:val="00711E39"/>
    <w:rsid w:val="00712DA3"/>
    <w:rsid w:val="007135C5"/>
    <w:rsid w:val="007141E6"/>
    <w:rsid w:val="00714B4F"/>
    <w:rsid w:val="00714C38"/>
    <w:rsid w:val="00715F81"/>
    <w:rsid w:val="007160CF"/>
    <w:rsid w:val="00716D68"/>
    <w:rsid w:val="00717156"/>
    <w:rsid w:val="00717619"/>
    <w:rsid w:val="00717D8A"/>
    <w:rsid w:val="007204B8"/>
    <w:rsid w:val="00720505"/>
    <w:rsid w:val="00720DF9"/>
    <w:rsid w:val="00721826"/>
    <w:rsid w:val="00721DB5"/>
    <w:rsid w:val="007224A2"/>
    <w:rsid w:val="00722F94"/>
    <w:rsid w:val="00723FB6"/>
    <w:rsid w:val="007247AF"/>
    <w:rsid w:val="00724BFB"/>
    <w:rsid w:val="0072532E"/>
    <w:rsid w:val="0073043D"/>
    <w:rsid w:val="007304D8"/>
    <w:rsid w:val="007306AE"/>
    <w:rsid w:val="00730911"/>
    <w:rsid w:val="00731238"/>
    <w:rsid w:val="00731745"/>
    <w:rsid w:val="00732279"/>
    <w:rsid w:val="00734CC8"/>
    <w:rsid w:val="0073546D"/>
    <w:rsid w:val="00735929"/>
    <w:rsid w:val="00735DB3"/>
    <w:rsid w:val="00736BA0"/>
    <w:rsid w:val="00736F77"/>
    <w:rsid w:val="007375FF"/>
    <w:rsid w:val="00740BA6"/>
    <w:rsid w:val="00740BCD"/>
    <w:rsid w:val="007415C9"/>
    <w:rsid w:val="00741750"/>
    <w:rsid w:val="007425DE"/>
    <w:rsid w:val="007437F3"/>
    <w:rsid w:val="00743BE2"/>
    <w:rsid w:val="00743D91"/>
    <w:rsid w:val="00743E0E"/>
    <w:rsid w:val="00744A83"/>
    <w:rsid w:val="007453C4"/>
    <w:rsid w:val="007461B3"/>
    <w:rsid w:val="00746760"/>
    <w:rsid w:val="00747CED"/>
    <w:rsid w:val="00747EF9"/>
    <w:rsid w:val="007500FC"/>
    <w:rsid w:val="007501A5"/>
    <w:rsid w:val="00751BF1"/>
    <w:rsid w:val="00752239"/>
    <w:rsid w:val="00752BAD"/>
    <w:rsid w:val="00752E4F"/>
    <w:rsid w:val="00753140"/>
    <w:rsid w:val="007534E4"/>
    <w:rsid w:val="00753653"/>
    <w:rsid w:val="00753796"/>
    <w:rsid w:val="00753C62"/>
    <w:rsid w:val="0075435B"/>
    <w:rsid w:val="00754729"/>
    <w:rsid w:val="00754AF0"/>
    <w:rsid w:val="00754C51"/>
    <w:rsid w:val="00754D31"/>
    <w:rsid w:val="00755A65"/>
    <w:rsid w:val="00756C6B"/>
    <w:rsid w:val="00756D1E"/>
    <w:rsid w:val="00756F3D"/>
    <w:rsid w:val="007571ED"/>
    <w:rsid w:val="00757B4A"/>
    <w:rsid w:val="00760112"/>
    <w:rsid w:val="00760608"/>
    <w:rsid w:val="00760A95"/>
    <w:rsid w:val="00760B5E"/>
    <w:rsid w:val="007622C1"/>
    <w:rsid w:val="007625C2"/>
    <w:rsid w:val="00762F37"/>
    <w:rsid w:val="00763313"/>
    <w:rsid w:val="00763489"/>
    <w:rsid w:val="00763730"/>
    <w:rsid w:val="00763745"/>
    <w:rsid w:val="0076387A"/>
    <w:rsid w:val="007653F9"/>
    <w:rsid w:val="007654B0"/>
    <w:rsid w:val="007654CF"/>
    <w:rsid w:val="007665A2"/>
    <w:rsid w:val="00766DBD"/>
    <w:rsid w:val="0076732B"/>
    <w:rsid w:val="00767F16"/>
    <w:rsid w:val="00770022"/>
    <w:rsid w:val="007700AE"/>
    <w:rsid w:val="007700CB"/>
    <w:rsid w:val="00771140"/>
    <w:rsid w:val="0077115C"/>
    <w:rsid w:val="007713A2"/>
    <w:rsid w:val="00771A33"/>
    <w:rsid w:val="007721A8"/>
    <w:rsid w:val="007722A3"/>
    <w:rsid w:val="0077236D"/>
    <w:rsid w:val="00773B90"/>
    <w:rsid w:val="00773D82"/>
    <w:rsid w:val="007749A3"/>
    <w:rsid w:val="00777246"/>
    <w:rsid w:val="00777A56"/>
    <w:rsid w:val="0078102A"/>
    <w:rsid w:val="007814C7"/>
    <w:rsid w:val="007821C1"/>
    <w:rsid w:val="007825F1"/>
    <w:rsid w:val="0078264D"/>
    <w:rsid w:val="00782FEA"/>
    <w:rsid w:val="007830C5"/>
    <w:rsid w:val="00783428"/>
    <w:rsid w:val="00785381"/>
    <w:rsid w:val="007862D8"/>
    <w:rsid w:val="00786FF6"/>
    <w:rsid w:val="00786FFF"/>
    <w:rsid w:val="00787EF2"/>
    <w:rsid w:val="00790A9B"/>
    <w:rsid w:val="0079140C"/>
    <w:rsid w:val="007915C8"/>
    <w:rsid w:val="007915D1"/>
    <w:rsid w:val="00791600"/>
    <w:rsid w:val="007932CD"/>
    <w:rsid w:val="00793D05"/>
    <w:rsid w:val="007946E7"/>
    <w:rsid w:val="007947FD"/>
    <w:rsid w:val="00794998"/>
    <w:rsid w:val="00794A9D"/>
    <w:rsid w:val="00796D5E"/>
    <w:rsid w:val="00796EC5"/>
    <w:rsid w:val="007A24D7"/>
    <w:rsid w:val="007A2BC7"/>
    <w:rsid w:val="007A3145"/>
    <w:rsid w:val="007A33CB"/>
    <w:rsid w:val="007A3C6D"/>
    <w:rsid w:val="007A4538"/>
    <w:rsid w:val="007A4573"/>
    <w:rsid w:val="007A5DC8"/>
    <w:rsid w:val="007A7445"/>
    <w:rsid w:val="007A7995"/>
    <w:rsid w:val="007A7FEE"/>
    <w:rsid w:val="007B04C9"/>
    <w:rsid w:val="007B103D"/>
    <w:rsid w:val="007B1BA4"/>
    <w:rsid w:val="007B1BE9"/>
    <w:rsid w:val="007B20D9"/>
    <w:rsid w:val="007B2D03"/>
    <w:rsid w:val="007B4471"/>
    <w:rsid w:val="007B47C4"/>
    <w:rsid w:val="007B48DB"/>
    <w:rsid w:val="007B4AE1"/>
    <w:rsid w:val="007B500D"/>
    <w:rsid w:val="007B5C94"/>
    <w:rsid w:val="007B5CD2"/>
    <w:rsid w:val="007B6378"/>
    <w:rsid w:val="007B769E"/>
    <w:rsid w:val="007C0010"/>
    <w:rsid w:val="007C0A0C"/>
    <w:rsid w:val="007C0AC7"/>
    <w:rsid w:val="007C0E22"/>
    <w:rsid w:val="007C2533"/>
    <w:rsid w:val="007C2AEF"/>
    <w:rsid w:val="007C2B3F"/>
    <w:rsid w:val="007C306D"/>
    <w:rsid w:val="007C4173"/>
    <w:rsid w:val="007C4F48"/>
    <w:rsid w:val="007C5463"/>
    <w:rsid w:val="007C6948"/>
    <w:rsid w:val="007C77C2"/>
    <w:rsid w:val="007C7C8B"/>
    <w:rsid w:val="007C7D75"/>
    <w:rsid w:val="007D0941"/>
    <w:rsid w:val="007D0A31"/>
    <w:rsid w:val="007D0EA4"/>
    <w:rsid w:val="007D1655"/>
    <w:rsid w:val="007D2103"/>
    <w:rsid w:val="007D2C18"/>
    <w:rsid w:val="007D3860"/>
    <w:rsid w:val="007D3A8C"/>
    <w:rsid w:val="007D3CB9"/>
    <w:rsid w:val="007D4617"/>
    <w:rsid w:val="007D4BED"/>
    <w:rsid w:val="007D6E22"/>
    <w:rsid w:val="007D72DE"/>
    <w:rsid w:val="007D743C"/>
    <w:rsid w:val="007E00B7"/>
    <w:rsid w:val="007E01A3"/>
    <w:rsid w:val="007E0DAF"/>
    <w:rsid w:val="007E1966"/>
    <w:rsid w:val="007E1969"/>
    <w:rsid w:val="007E1AC7"/>
    <w:rsid w:val="007E1BA8"/>
    <w:rsid w:val="007E1F68"/>
    <w:rsid w:val="007E21DE"/>
    <w:rsid w:val="007E23C4"/>
    <w:rsid w:val="007E2651"/>
    <w:rsid w:val="007E3131"/>
    <w:rsid w:val="007E377B"/>
    <w:rsid w:val="007E451A"/>
    <w:rsid w:val="007E4989"/>
    <w:rsid w:val="007E4AC1"/>
    <w:rsid w:val="007E571F"/>
    <w:rsid w:val="007E6811"/>
    <w:rsid w:val="007E6A54"/>
    <w:rsid w:val="007E7618"/>
    <w:rsid w:val="007E7ACC"/>
    <w:rsid w:val="007F00A1"/>
    <w:rsid w:val="007F0229"/>
    <w:rsid w:val="007F07A4"/>
    <w:rsid w:val="007F0BDC"/>
    <w:rsid w:val="007F0E09"/>
    <w:rsid w:val="007F10A9"/>
    <w:rsid w:val="007F22C3"/>
    <w:rsid w:val="007F33C2"/>
    <w:rsid w:val="007F41CB"/>
    <w:rsid w:val="007F4E61"/>
    <w:rsid w:val="007F5768"/>
    <w:rsid w:val="007F583E"/>
    <w:rsid w:val="007F5DED"/>
    <w:rsid w:val="007F6CE7"/>
    <w:rsid w:val="007F6DA7"/>
    <w:rsid w:val="007F7083"/>
    <w:rsid w:val="007F70D4"/>
    <w:rsid w:val="007F71FC"/>
    <w:rsid w:val="007F734C"/>
    <w:rsid w:val="008004EE"/>
    <w:rsid w:val="00800545"/>
    <w:rsid w:val="00800950"/>
    <w:rsid w:val="00800E79"/>
    <w:rsid w:val="0080113D"/>
    <w:rsid w:val="008011DC"/>
    <w:rsid w:val="0080176E"/>
    <w:rsid w:val="00801D09"/>
    <w:rsid w:val="008026B2"/>
    <w:rsid w:val="00802890"/>
    <w:rsid w:val="00802E0E"/>
    <w:rsid w:val="008032F8"/>
    <w:rsid w:val="00803CD3"/>
    <w:rsid w:val="00804BA4"/>
    <w:rsid w:val="008056B9"/>
    <w:rsid w:val="0080713F"/>
    <w:rsid w:val="0080724E"/>
    <w:rsid w:val="00807E89"/>
    <w:rsid w:val="00810C46"/>
    <w:rsid w:val="00810D2F"/>
    <w:rsid w:val="00811F5D"/>
    <w:rsid w:val="008120AF"/>
    <w:rsid w:val="00812308"/>
    <w:rsid w:val="00812690"/>
    <w:rsid w:val="00813086"/>
    <w:rsid w:val="0081320D"/>
    <w:rsid w:val="0081335B"/>
    <w:rsid w:val="00813985"/>
    <w:rsid w:val="008139BA"/>
    <w:rsid w:val="00813CBB"/>
    <w:rsid w:val="00813D17"/>
    <w:rsid w:val="0081555E"/>
    <w:rsid w:val="00815A22"/>
    <w:rsid w:val="00815C2F"/>
    <w:rsid w:val="00816644"/>
    <w:rsid w:val="0081744D"/>
    <w:rsid w:val="00817773"/>
    <w:rsid w:val="008208EE"/>
    <w:rsid w:val="0082134A"/>
    <w:rsid w:val="008214D4"/>
    <w:rsid w:val="008219B8"/>
    <w:rsid w:val="00821D7F"/>
    <w:rsid w:val="0082223E"/>
    <w:rsid w:val="00822401"/>
    <w:rsid w:val="008243B3"/>
    <w:rsid w:val="00824992"/>
    <w:rsid w:val="0082528C"/>
    <w:rsid w:val="0082542F"/>
    <w:rsid w:val="008257AA"/>
    <w:rsid w:val="00826A0E"/>
    <w:rsid w:val="00826BA0"/>
    <w:rsid w:val="00827963"/>
    <w:rsid w:val="00830634"/>
    <w:rsid w:val="00831374"/>
    <w:rsid w:val="0083146F"/>
    <w:rsid w:val="0083152E"/>
    <w:rsid w:val="00832800"/>
    <w:rsid w:val="008332C7"/>
    <w:rsid w:val="008337AF"/>
    <w:rsid w:val="008339F7"/>
    <w:rsid w:val="008351A4"/>
    <w:rsid w:val="0083522F"/>
    <w:rsid w:val="00835FA2"/>
    <w:rsid w:val="008361CE"/>
    <w:rsid w:val="00836A47"/>
    <w:rsid w:val="00837220"/>
    <w:rsid w:val="008372E2"/>
    <w:rsid w:val="008403B7"/>
    <w:rsid w:val="00840480"/>
    <w:rsid w:val="008416F3"/>
    <w:rsid w:val="008423F5"/>
    <w:rsid w:val="00842E6A"/>
    <w:rsid w:val="00843BF8"/>
    <w:rsid w:val="00846B36"/>
    <w:rsid w:val="008478AF"/>
    <w:rsid w:val="00847A93"/>
    <w:rsid w:val="00847AAC"/>
    <w:rsid w:val="00850AA6"/>
    <w:rsid w:val="00850BB1"/>
    <w:rsid w:val="0085105F"/>
    <w:rsid w:val="008512AF"/>
    <w:rsid w:val="0085173A"/>
    <w:rsid w:val="00851A3F"/>
    <w:rsid w:val="00851B82"/>
    <w:rsid w:val="00852410"/>
    <w:rsid w:val="00853878"/>
    <w:rsid w:val="00854FD4"/>
    <w:rsid w:val="00855F42"/>
    <w:rsid w:val="008563ED"/>
    <w:rsid w:val="0085694D"/>
    <w:rsid w:val="00857078"/>
    <w:rsid w:val="0085730B"/>
    <w:rsid w:val="0085767C"/>
    <w:rsid w:val="00857AAC"/>
    <w:rsid w:val="00857CF9"/>
    <w:rsid w:val="008602FB"/>
    <w:rsid w:val="00860551"/>
    <w:rsid w:val="0086059A"/>
    <w:rsid w:val="00860655"/>
    <w:rsid w:val="00860C83"/>
    <w:rsid w:val="00860F4E"/>
    <w:rsid w:val="0086160D"/>
    <w:rsid w:val="00861A28"/>
    <w:rsid w:val="00861C74"/>
    <w:rsid w:val="00861D24"/>
    <w:rsid w:val="00861D71"/>
    <w:rsid w:val="008625C8"/>
    <w:rsid w:val="0086264D"/>
    <w:rsid w:val="00862BD6"/>
    <w:rsid w:val="00863115"/>
    <w:rsid w:val="00863832"/>
    <w:rsid w:val="00863B3C"/>
    <w:rsid w:val="00863C51"/>
    <w:rsid w:val="00863E7A"/>
    <w:rsid w:val="00864932"/>
    <w:rsid w:val="00866044"/>
    <w:rsid w:val="00866FA6"/>
    <w:rsid w:val="00867B50"/>
    <w:rsid w:val="00867FD0"/>
    <w:rsid w:val="008703AA"/>
    <w:rsid w:val="00870772"/>
    <w:rsid w:val="00870A63"/>
    <w:rsid w:val="00870DD8"/>
    <w:rsid w:val="00871721"/>
    <w:rsid w:val="00871743"/>
    <w:rsid w:val="00871B0F"/>
    <w:rsid w:val="00872607"/>
    <w:rsid w:val="00872F20"/>
    <w:rsid w:val="00872F26"/>
    <w:rsid w:val="00873973"/>
    <w:rsid w:val="00873A54"/>
    <w:rsid w:val="00873AB3"/>
    <w:rsid w:val="008749ED"/>
    <w:rsid w:val="00874CDD"/>
    <w:rsid w:val="00875309"/>
    <w:rsid w:val="008758E4"/>
    <w:rsid w:val="00876DA6"/>
    <w:rsid w:val="008772DC"/>
    <w:rsid w:val="00877DBF"/>
    <w:rsid w:val="00877F93"/>
    <w:rsid w:val="00881108"/>
    <w:rsid w:val="0088123C"/>
    <w:rsid w:val="00881688"/>
    <w:rsid w:val="00881FCA"/>
    <w:rsid w:val="00882000"/>
    <w:rsid w:val="0088229E"/>
    <w:rsid w:val="008825DB"/>
    <w:rsid w:val="00882661"/>
    <w:rsid w:val="008826F7"/>
    <w:rsid w:val="00882A08"/>
    <w:rsid w:val="00882CF5"/>
    <w:rsid w:val="00882F58"/>
    <w:rsid w:val="00883300"/>
    <w:rsid w:val="00883404"/>
    <w:rsid w:val="008839D8"/>
    <w:rsid w:val="00884090"/>
    <w:rsid w:val="0088483D"/>
    <w:rsid w:val="0088499A"/>
    <w:rsid w:val="00884A64"/>
    <w:rsid w:val="00884EB3"/>
    <w:rsid w:val="008851EF"/>
    <w:rsid w:val="00885F4D"/>
    <w:rsid w:val="0088634B"/>
    <w:rsid w:val="0088641F"/>
    <w:rsid w:val="00886571"/>
    <w:rsid w:val="00886E6D"/>
    <w:rsid w:val="00891041"/>
    <w:rsid w:val="0089105C"/>
    <w:rsid w:val="00891649"/>
    <w:rsid w:val="00892392"/>
    <w:rsid w:val="0089339B"/>
    <w:rsid w:val="00893DCA"/>
    <w:rsid w:val="00894B5C"/>
    <w:rsid w:val="0089515A"/>
    <w:rsid w:val="0089536E"/>
    <w:rsid w:val="00895838"/>
    <w:rsid w:val="00895D73"/>
    <w:rsid w:val="00896415"/>
    <w:rsid w:val="008979FB"/>
    <w:rsid w:val="00897AB3"/>
    <w:rsid w:val="008A0B6F"/>
    <w:rsid w:val="008A1160"/>
    <w:rsid w:val="008A1CFB"/>
    <w:rsid w:val="008A28A2"/>
    <w:rsid w:val="008A34B3"/>
    <w:rsid w:val="008A3D73"/>
    <w:rsid w:val="008A4FC7"/>
    <w:rsid w:val="008A51D7"/>
    <w:rsid w:val="008A53D4"/>
    <w:rsid w:val="008A542F"/>
    <w:rsid w:val="008A5502"/>
    <w:rsid w:val="008A5612"/>
    <w:rsid w:val="008A5691"/>
    <w:rsid w:val="008A5C44"/>
    <w:rsid w:val="008A657E"/>
    <w:rsid w:val="008A730F"/>
    <w:rsid w:val="008B0228"/>
    <w:rsid w:val="008B0294"/>
    <w:rsid w:val="008B0590"/>
    <w:rsid w:val="008B080E"/>
    <w:rsid w:val="008B0DC8"/>
    <w:rsid w:val="008B138A"/>
    <w:rsid w:val="008B1E5A"/>
    <w:rsid w:val="008B27B0"/>
    <w:rsid w:val="008B2D71"/>
    <w:rsid w:val="008B3C38"/>
    <w:rsid w:val="008B3CB6"/>
    <w:rsid w:val="008B456F"/>
    <w:rsid w:val="008B4909"/>
    <w:rsid w:val="008B5AD0"/>
    <w:rsid w:val="008B5D97"/>
    <w:rsid w:val="008B67D7"/>
    <w:rsid w:val="008B74F8"/>
    <w:rsid w:val="008B77C6"/>
    <w:rsid w:val="008B7AC7"/>
    <w:rsid w:val="008B7C6F"/>
    <w:rsid w:val="008C0233"/>
    <w:rsid w:val="008C02DC"/>
    <w:rsid w:val="008C0746"/>
    <w:rsid w:val="008C099F"/>
    <w:rsid w:val="008C09A9"/>
    <w:rsid w:val="008C10B5"/>
    <w:rsid w:val="008C14BC"/>
    <w:rsid w:val="008C33A1"/>
    <w:rsid w:val="008C377E"/>
    <w:rsid w:val="008C3BDB"/>
    <w:rsid w:val="008C5D0C"/>
    <w:rsid w:val="008C65A6"/>
    <w:rsid w:val="008C69D6"/>
    <w:rsid w:val="008C6B0B"/>
    <w:rsid w:val="008C7067"/>
    <w:rsid w:val="008C7ADB"/>
    <w:rsid w:val="008C7B39"/>
    <w:rsid w:val="008D065A"/>
    <w:rsid w:val="008D0A29"/>
    <w:rsid w:val="008D0D52"/>
    <w:rsid w:val="008D0EEA"/>
    <w:rsid w:val="008D15B0"/>
    <w:rsid w:val="008D3F20"/>
    <w:rsid w:val="008D41BA"/>
    <w:rsid w:val="008D47AA"/>
    <w:rsid w:val="008D47B6"/>
    <w:rsid w:val="008D4C41"/>
    <w:rsid w:val="008D51E1"/>
    <w:rsid w:val="008D5487"/>
    <w:rsid w:val="008D5864"/>
    <w:rsid w:val="008D5B48"/>
    <w:rsid w:val="008D6638"/>
    <w:rsid w:val="008D6721"/>
    <w:rsid w:val="008D6F78"/>
    <w:rsid w:val="008D79FF"/>
    <w:rsid w:val="008D7B64"/>
    <w:rsid w:val="008E04D0"/>
    <w:rsid w:val="008E0856"/>
    <w:rsid w:val="008E08FC"/>
    <w:rsid w:val="008E1748"/>
    <w:rsid w:val="008E1845"/>
    <w:rsid w:val="008E1882"/>
    <w:rsid w:val="008E2432"/>
    <w:rsid w:val="008E2A46"/>
    <w:rsid w:val="008E33F1"/>
    <w:rsid w:val="008E38B5"/>
    <w:rsid w:val="008E3C86"/>
    <w:rsid w:val="008E4855"/>
    <w:rsid w:val="008E48A9"/>
    <w:rsid w:val="008E49DD"/>
    <w:rsid w:val="008E4C0D"/>
    <w:rsid w:val="008E57F3"/>
    <w:rsid w:val="008E65E9"/>
    <w:rsid w:val="008E6FC2"/>
    <w:rsid w:val="008E7E0B"/>
    <w:rsid w:val="008F0130"/>
    <w:rsid w:val="008F15DD"/>
    <w:rsid w:val="008F1A52"/>
    <w:rsid w:val="008F1B1B"/>
    <w:rsid w:val="008F2657"/>
    <w:rsid w:val="008F3214"/>
    <w:rsid w:val="008F3375"/>
    <w:rsid w:val="008F3551"/>
    <w:rsid w:val="008F41D7"/>
    <w:rsid w:val="008F43BE"/>
    <w:rsid w:val="008F4717"/>
    <w:rsid w:val="008F4805"/>
    <w:rsid w:val="008F5C42"/>
    <w:rsid w:val="008F60D3"/>
    <w:rsid w:val="008F631C"/>
    <w:rsid w:val="008F6EA3"/>
    <w:rsid w:val="008F78C0"/>
    <w:rsid w:val="008F7D50"/>
    <w:rsid w:val="00900BA6"/>
    <w:rsid w:val="009015BC"/>
    <w:rsid w:val="0090199B"/>
    <w:rsid w:val="009020D6"/>
    <w:rsid w:val="009029EF"/>
    <w:rsid w:val="0090346C"/>
    <w:rsid w:val="00904077"/>
    <w:rsid w:val="009044EC"/>
    <w:rsid w:val="0090461D"/>
    <w:rsid w:val="00904A85"/>
    <w:rsid w:val="00904B21"/>
    <w:rsid w:val="0090535C"/>
    <w:rsid w:val="009056CF"/>
    <w:rsid w:val="00906590"/>
    <w:rsid w:val="00906D52"/>
    <w:rsid w:val="00906E30"/>
    <w:rsid w:val="00906E82"/>
    <w:rsid w:val="009071EB"/>
    <w:rsid w:val="009079FE"/>
    <w:rsid w:val="00910A59"/>
    <w:rsid w:val="00910CEA"/>
    <w:rsid w:val="00911B40"/>
    <w:rsid w:val="00911B65"/>
    <w:rsid w:val="00911E90"/>
    <w:rsid w:val="00912EC0"/>
    <w:rsid w:val="0091442E"/>
    <w:rsid w:val="0091486D"/>
    <w:rsid w:val="0091488E"/>
    <w:rsid w:val="00914AFB"/>
    <w:rsid w:val="00915368"/>
    <w:rsid w:val="0091563C"/>
    <w:rsid w:val="00915652"/>
    <w:rsid w:val="00915DD6"/>
    <w:rsid w:val="00916273"/>
    <w:rsid w:val="00917332"/>
    <w:rsid w:val="00917967"/>
    <w:rsid w:val="00917A1F"/>
    <w:rsid w:val="00917A82"/>
    <w:rsid w:val="00922286"/>
    <w:rsid w:val="009236D6"/>
    <w:rsid w:val="00923B0A"/>
    <w:rsid w:val="00924028"/>
    <w:rsid w:val="00924864"/>
    <w:rsid w:val="00924935"/>
    <w:rsid w:val="00924C86"/>
    <w:rsid w:val="009260B1"/>
    <w:rsid w:val="00926304"/>
    <w:rsid w:val="009263A8"/>
    <w:rsid w:val="00926810"/>
    <w:rsid w:val="009300AE"/>
    <w:rsid w:val="009302CA"/>
    <w:rsid w:val="00930640"/>
    <w:rsid w:val="009308CD"/>
    <w:rsid w:val="00930C74"/>
    <w:rsid w:val="0093134E"/>
    <w:rsid w:val="00931825"/>
    <w:rsid w:val="00932340"/>
    <w:rsid w:val="0093261F"/>
    <w:rsid w:val="009334CB"/>
    <w:rsid w:val="00933C79"/>
    <w:rsid w:val="00935F67"/>
    <w:rsid w:val="00935F94"/>
    <w:rsid w:val="009365AF"/>
    <w:rsid w:val="00937016"/>
    <w:rsid w:val="00937171"/>
    <w:rsid w:val="009371A9"/>
    <w:rsid w:val="009373A4"/>
    <w:rsid w:val="00937C72"/>
    <w:rsid w:val="009401C6"/>
    <w:rsid w:val="00940383"/>
    <w:rsid w:val="0094078C"/>
    <w:rsid w:val="009409FE"/>
    <w:rsid w:val="00941294"/>
    <w:rsid w:val="00941A64"/>
    <w:rsid w:val="009432AC"/>
    <w:rsid w:val="009432B5"/>
    <w:rsid w:val="00943794"/>
    <w:rsid w:val="00943D41"/>
    <w:rsid w:val="00944386"/>
    <w:rsid w:val="00945451"/>
    <w:rsid w:val="009455FA"/>
    <w:rsid w:val="009461AF"/>
    <w:rsid w:val="00946815"/>
    <w:rsid w:val="00946C74"/>
    <w:rsid w:val="00950516"/>
    <w:rsid w:val="00950848"/>
    <w:rsid w:val="00950EA5"/>
    <w:rsid w:val="0095113D"/>
    <w:rsid w:val="00951374"/>
    <w:rsid w:val="00951D49"/>
    <w:rsid w:val="00951FFD"/>
    <w:rsid w:val="009520E3"/>
    <w:rsid w:val="00952AF2"/>
    <w:rsid w:val="009531E5"/>
    <w:rsid w:val="0095436F"/>
    <w:rsid w:val="00954806"/>
    <w:rsid w:val="00954E3A"/>
    <w:rsid w:val="0095511E"/>
    <w:rsid w:val="00955F6B"/>
    <w:rsid w:val="009575B9"/>
    <w:rsid w:val="00957A19"/>
    <w:rsid w:val="00957B57"/>
    <w:rsid w:val="00957C48"/>
    <w:rsid w:val="00957D5D"/>
    <w:rsid w:val="0096296C"/>
    <w:rsid w:val="00962C7B"/>
    <w:rsid w:val="00963024"/>
    <w:rsid w:val="00963325"/>
    <w:rsid w:val="009638E3"/>
    <w:rsid w:val="009651CF"/>
    <w:rsid w:val="00965325"/>
    <w:rsid w:val="00965489"/>
    <w:rsid w:val="00965551"/>
    <w:rsid w:val="0096567D"/>
    <w:rsid w:val="00965724"/>
    <w:rsid w:val="00965BEE"/>
    <w:rsid w:val="009660C8"/>
    <w:rsid w:val="009660ED"/>
    <w:rsid w:val="009666A9"/>
    <w:rsid w:val="0096693E"/>
    <w:rsid w:val="00966D70"/>
    <w:rsid w:val="009672CB"/>
    <w:rsid w:val="00967ED2"/>
    <w:rsid w:val="00971A3C"/>
    <w:rsid w:val="00971F6F"/>
    <w:rsid w:val="00971FE8"/>
    <w:rsid w:val="0097238C"/>
    <w:rsid w:val="0097357F"/>
    <w:rsid w:val="00973829"/>
    <w:rsid w:val="00973E8A"/>
    <w:rsid w:val="009746CC"/>
    <w:rsid w:val="00974873"/>
    <w:rsid w:val="0097494F"/>
    <w:rsid w:val="00974EE3"/>
    <w:rsid w:val="00975465"/>
    <w:rsid w:val="0097613C"/>
    <w:rsid w:val="009762A4"/>
    <w:rsid w:val="00976C41"/>
    <w:rsid w:val="009772C0"/>
    <w:rsid w:val="009774DA"/>
    <w:rsid w:val="009775DF"/>
    <w:rsid w:val="0097761D"/>
    <w:rsid w:val="0097771B"/>
    <w:rsid w:val="00977CA7"/>
    <w:rsid w:val="00980349"/>
    <w:rsid w:val="00980AA1"/>
    <w:rsid w:val="00981080"/>
    <w:rsid w:val="00981254"/>
    <w:rsid w:val="00981B45"/>
    <w:rsid w:val="009824B2"/>
    <w:rsid w:val="009840B6"/>
    <w:rsid w:val="009844CA"/>
    <w:rsid w:val="00985656"/>
    <w:rsid w:val="009871B2"/>
    <w:rsid w:val="009879D2"/>
    <w:rsid w:val="0099053D"/>
    <w:rsid w:val="0099091C"/>
    <w:rsid w:val="00990BD7"/>
    <w:rsid w:val="00991E94"/>
    <w:rsid w:val="00992613"/>
    <w:rsid w:val="00992A59"/>
    <w:rsid w:val="00992AEC"/>
    <w:rsid w:val="009949FA"/>
    <w:rsid w:val="009957E8"/>
    <w:rsid w:val="009959F9"/>
    <w:rsid w:val="00995A2C"/>
    <w:rsid w:val="00995C9E"/>
    <w:rsid w:val="00996B43"/>
    <w:rsid w:val="00997933"/>
    <w:rsid w:val="00997ED9"/>
    <w:rsid w:val="009A0278"/>
    <w:rsid w:val="009A0DAD"/>
    <w:rsid w:val="009A1E07"/>
    <w:rsid w:val="009A2347"/>
    <w:rsid w:val="009A24EC"/>
    <w:rsid w:val="009A3ABE"/>
    <w:rsid w:val="009A436E"/>
    <w:rsid w:val="009A4B92"/>
    <w:rsid w:val="009A582F"/>
    <w:rsid w:val="009A5DED"/>
    <w:rsid w:val="009A5E27"/>
    <w:rsid w:val="009A614C"/>
    <w:rsid w:val="009A69D3"/>
    <w:rsid w:val="009B061F"/>
    <w:rsid w:val="009B15B3"/>
    <w:rsid w:val="009B186A"/>
    <w:rsid w:val="009B1B6F"/>
    <w:rsid w:val="009B245D"/>
    <w:rsid w:val="009B2BBF"/>
    <w:rsid w:val="009B36B8"/>
    <w:rsid w:val="009B3E73"/>
    <w:rsid w:val="009B56C4"/>
    <w:rsid w:val="009B5758"/>
    <w:rsid w:val="009B64EE"/>
    <w:rsid w:val="009B65BE"/>
    <w:rsid w:val="009B66E3"/>
    <w:rsid w:val="009B7342"/>
    <w:rsid w:val="009B7591"/>
    <w:rsid w:val="009C0A3E"/>
    <w:rsid w:val="009C1161"/>
    <w:rsid w:val="009C1D1D"/>
    <w:rsid w:val="009C21E9"/>
    <w:rsid w:val="009C3E0B"/>
    <w:rsid w:val="009C424F"/>
    <w:rsid w:val="009C51F1"/>
    <w:rsid w:val="009C5A3C"/>
    <w:rsid w:val="009C6823"/>
    <w:rsid w:val="009D168F"/>
    <w:rsid w:val="009D2EED"/>
    <w:rsid w:val="009D34DA"/>
    <w:rsid w:val="009D3670"/>
    <w:rsid w:val="009D3EAD"/>
    <w:rsid w:val="009D40C2"/>
    <w:rsid w:val="009D4179"/>
    <w:rsid w:val="009D4925"/>
    <w:rsid w:val="009D4A74"/>
    <w:rsid w:val="009D5274"/>
    <w:rsid w:val="009D5C84"/>
    <w:rsid w:val="009D5FC8"/>
    <w:rsid w:val="009D7575"/>
    <w:rsid w:val="009D75B9"/>
    <w:rsid w:val="009D7A97"/>
    <w:rsid w:val="009E002F"/>
    <w:rsid w:val="009E007D"/>
    <w:rsid w:val="009E0734"/>
    <w:rsid w:val="009E08B6"/>
    <w:rsid w:val="009E0F2B"/>
    <w:rsid w:val="009E1FDD"/>
    <w:rsid w:val="009E2FEA"/>
    <w:rsid w:val="009E38FB"/>
    <w:rsid w:val="009E3DE7"/>
    <w:rsid w:val="009E50DB"/>
    <w:rsid w:val="009E57C0"/>
    <w:rsid w:val="009E617A"/>
    <w:rsid w:val="009E6341"/>
    <w:rsid w:val="009E6B17"/>
    <w:rsid w:val="009E6BBA"/>
    <w:rsid w:val="009E742C"/>
    <w:rsid w:val="009E79C8"/>
    <w:rsid w:val="009F09B0"/>
    <w:rsid w:val="009F0F3A"/>
    <w:rsid w:val="009F11A5"/>
    <w:rsid w:val="009F15A2"/>
    <w:rsid w:val="009F17D7"/>
    <w:rsid w:val="009F1CEC"/>
    <w:rsid w:val="009F2AB4"/>
    <w:rsid w:val="009F30CE"/>
    <w:rsid w:val="009F35C3"/>
    <w:rsid w:val="009F3862"/>
    <w:rsid w:val="009F3E1C"/>
    <w:rsid w:val="009F45B3"/>
    <w:rsid w:val="009F4756"/>
    <w:rsid w:val="009F4F12"/>
    <w:rsid w:val="009F54C7"/>
    <w:rsid w:val="009F585B"/>
    <w:rsid w:val="009F723D"/>
    <w:rsid w:val="009F7B34"/>
    <w:rsid w:val="009F7B50"/>
    <w:rsid w:val="009F7BB4"/>
    <w:rsid w:val="009F7F98"/>
    <w:rsid w:val="00A00345"/>
    <w:rsid w:val="00A00CBE"/>
    <w:rsid w:val="00A01A8C"/>
    <w:rsid w:val="00A01FF7"/>
    <w:rsid w:val="00A02FCD"/>
    <w:rsid w:val="00A03666"/>
    <w:rsid w:val="00A03D65"/>
    <w:rsid w:val="00A04D51"/>
    <w:rsid w:val="00A053FE"/>
    <w:rsid w:val="00A0551F"/>
    <w:rsid w:val="00A056C9"/>
    <w:rsid w:val="00A05AB0"/>
    <w:rsid w:val="00A05C1B"/>
    <w:rsid w:val="00A063D0"/>
    <w:rsid w:val="00A0669D"/>
    <w:rsid w:val="00A06B24"/>
    <w:rsid w:val="00A07181"/>
    <w:rsid w:val="00A0735D"/>
    <w:rsid w:val="00A07750"/>
    <w:rsid w:val="00A123E3"/>
    <w:rsid w:val="00A12421"/>
    <w:rsid w:val="00A12746"/>
    <w:rsid w:val="00A129E2"/>
    <w:rsid w:val="00A12C2F"/>
    <w:rsid w:val="00A12E1E"/>
    <w:rsid w:val="00A13CFF"/>
    <w:rsid w:val="00A14A8F"/>
    <w:rsid w:val="00A14BA0"/>
    <w:rsid w:val="00A15DC3"/>
    <w:rsid w:val="00A15F82"/>
    <w:rsid w:val="00A16080"/>
    <w:rsid w:val="00A164E7"/>
    <w:rsid w:val="00A1765B"/>
    <w:rsid w:val="00A177F2"/>
    <w:rsid w:val="00A20669"/>
    <w:rsid w:val="00A208E0"/>
    <w:rsid w:val="00A20A5E"/>
    <w:rsid w:val="00A20ADE"/>
    <w:rsid w:val="00A20D7D"/>
    <w:rsid w:val="00A21190"/>
    <w:rsid w:val="00A21219"/>
    <w:rsid w:val="00A21253"/>
    <w:rsid w:val="00A21442"/>
    <w:rsid w:val="00A21C61"/>
    <w:rsid w:val="00A231EA"/>
    <w:rsid w:val="00A235EE"/>
    <w:rsid w:val="00A23DC2"/>
    <w:rsid w:val="00A23EBA"/>
    <w:rsid w:val="00A242FA"/>
    <w:rsid w:val="00A2430B"/>
    <w:rsid w:val="00A24A6D"/>
    <w:rsid w:val="00A24A71"/>
    <w:rsid w:val="00A24F8B"/>
    <w:rsid w:val="00A25CE2"/>
    <w:rsid w:val="00A25E56"/>
    <w:rsid w:val="00A2611B"/>
    <w:rsid w:val="00A27105"/>
    <w:rsid w:val="00A300E7"/>
    <w:rsid w:val="00A301C3"/>
    <w:rsid w:val="00A30D93"/>
    <w:rsid w:val="00A3157A"/>
    <w:rsid w:val="00A319D3"/>
    <w:rsid w:val="00A31F9C"/>
    <w:rsid w:val="00A32130"/>
    <w:rsid w:val="00A3291C"/>
    <w:rsid w:val="00A33458"/>
    <w:rsid w:val="00A33BA5"/>
    <w:rsid w:val="00A33EB2"/>
    <w:rsid w:val="00A34344"/>
    <w:rsid w:val="00A34960"/>
    <w:rsid w:val="00A349F0"/>
    <w:rsid w:val="00A351F9"/>
    <w:rsid w:val="00A3644D"/>
    <w:rsid w:val="00A366C9"/>
    <w:rsid w:val="00A36C35"/>
    <w:rsid w:val="00A36CE0"/>
    <w:rsid w:val="00A40392"/>
    <w:rsid w:val="00A404FB"/>
    <w:rsid w:val="00A40516"/>
    <w:rsid w:val="00A40632"/>
    <w:rsid w:val="00A40D72"/>
    <w:rsid w:val="00A41065"/>
    <w:rsid w:val="00A4327C"/>
    <w:rsid w:val="00A4354B"/>
    <w:rsid w:val="00A44387"/>
    <w:rsid w:val="00A44CF8"/>
    <w:rsid w:val="00A45E4A"/>
    <w:rsid w:val="00A47B85"/>
    <w:rsid w:val="00A505EF"/>
    <w:rsid w:val="00A508EC"/>
    <w:rsid w:val="00A50979"/>
    <w:rsid w:val="00A50DA6"/>
    <w:rsid w:val="00A514D0"/>
    <w:rsid w:val="00A517FF"/>
    <w:rsid w:val="00A527F1"/>
    <w:rsid w:val="00A549B5"/>
    <w:rsid w:val="00A550E5"/>
    <w:rsid w:val="00A557D6"/>
    <w:rsid w:val="00A5581B"/>
    <w:rsid w:val="00A5748B"/>
    <w:rsid w:val="00A60009"/>
    <w:rsid w:val="00A60209"/>
    <w:rsid w:val="00A6063B"/>
    <w:rsid w:val="00A60A80"/>
    <w:rsid w:val="00A61501"/>
    <w:rsid w:val="00A61959"/>
    <w:rsid w:val="00A6239F"/>
    <w:rsid w:val="00A62489"/>
    <w:rsid w:val="00A6339F"/>
    <w:rsid w:val="00A633B4"/>
    <w:rsid w:val="00A63950"/>
    <w:rsid w:val="00A63DD9"/>
    <w:rsid w:val="00A63EDD"/>
    <w:rsid w:val="00A643B4"/>
    <w:rsid w:val="00A64B1B"/>
    <w:rsid w:val="00A64CBD"/>
    <w:rsid w:val="00A654BA"/>
    <w:rsid w:val="00A65844"/>
    <w:rsid w:val="00A65B5F"/>
    <w:rsid w:val="00A67A9C"/>
    <w:rsid w:val="00A70505"/>
    <w:rsid w:val="00A71E30"/>
    <w:rsid w:val="00A73DCC"/>
    <w:rsid w:val="00A74125"/>
    <w:rsid w:val="00A743E3"/>
    <w:rsid w:val="00A74A56"/>
    <w:rsid w:val="00A7602F"/>
    <w:rsid w:val="00A762E9"/>
    <w:rsid w:val="00A767E3"/>
    <w:rsid w:val="00A76D2E"/>
    <w:rsid w:val="00A7718D"/>
    <w:rsid w:val="00A778A1"/>
    <w:rsid w:val="00A77E87"/>
    <w:rsid w:val="00A800E4"/>
    <w:rsid w:val="00A803C1"/>
    <w:rsid w:val="00A8055D"/>
    <w:rsid w:val="00A809DA"/>
    <w:rsid w:val="00A80E68"/>
    <w:rsid w:val="00A80FDD"/>
    <w:rsid w:val="00A81210"/>
    <w:rsid w:val="00A81539"/>
    <w:rsid w:val="00A81793"/>
    <w:rsid w:val="00A81B12"/>
    <w:rsid w:val="00A826D9"/>
    <w:rsid w:val="00A83A8F"/>
    <w:rsid w:val="00A83E28"/>
    <w:rsid w:val="00A84318"/>
    <w:rsid w:val="00A843C8"/>
    <w:rsid w:val="00A847DE"/>
    <w:rsid w:val="00A84FBB"/>
    <w:rsid w:val="00A85891"/>
    <w:rsid w:val="00A866EB"/>
    <w:rsid w:val="00A86EE7"/>
    <w:rsid w:val="00A86F0D"/>
    <w:rsid w:val="00A87444"/>
    <w:rsid w:val="00A90013"/>
    <w:rsid w:val="00A903A7"/>
    <w:rsid w:val="00A90ADF"/>
    <w:rsid w:val="00A91663"/>
    <w:rsid w:val="00A91A86"/>
    <w:rsid w:val="00A91E59"/>
    <w:rsid w:val="00A92E74"/>
    <w:rsid w:val="00A933E9"/>
    <w:rsid w:val="00A93DE8"/>
    <w:rsid w:val="00A93F07"/>
    <w:rsid w:val="00A942F8"/>
    <w:rsid w:val="00A9462B"/>
    <w:rsid w:val="00A94E18"/>
    <w:rsid w:val="00A954F5"/>
    <w:rsid w:val="00A95672"/>
    <w:rsid w:val="00A95BAB"/>
    <w:rsid w:val="00A95F43"/>
    <w:rsid w:val="00A96775"/>
    <w:rsid w:val="00A9689E"/>
    <w:rsid w:val="00A96959"/>
    <w:rsid w:val="00A97A40"/>
    <w:rsid w:val="00A97D80"/>
    <w:rsid w:val="00AA0018"/>
    <w:rsid w:val="00AA01F1"/>
    <w:rsid w:val="00AA04A4"/>
    <w:rsid w:val="00AA105F"/>
    <w:rsid w:val="00AA15C9"/>
    <w:rsid w:val="00AA1809"/>
    <w:rsid w:val="00AA2E04"/>
    <w:rsid w:val="00AA2F06"/>
    <w:rsid w:val="00AA34F1"/>
    <w:rsid w:val="00AA36E0"/>
    <w:rsid w:val="00AA36F7"/>
    <w:rsid w:val="00AA3EAE"/>
    <w:rsid w:val="00AA4534"/>
    <w:rsid w:val="00AA5712"/>
    <w:rsid w:val="00AA5A95"/>
    <w:rsid w:val="00AA63C2"/>
    <w:rsid w:val="00AA6AAD"/>
    <w:rsid w:val="00AA6D82"/>
    <w:rsid w:val="00AA762F"/>
    <w:rsid w:val="00AB0AA5"/>
    <w:rsid w:val="00AB1007"/>
    <w:rsid w:val="00AB14F9"/>
    <w:rsid w:val="00AB162A"/>
    <w:rsid w:val="00AB181A"/>
    <w:rsid w:val="00AB1F54"/>
    <w:rsid w:val="00AB263D"/>
    <w:rsid w:val="00AB2B22"/>
    <w:rsid w:val="00AB33BF"/>
    <w:rsid w:val="00AB5789"/>
    <w:rsid w:val="00AB5D16"/>
    <w:rsid w:val="00AB6059"/>
    <w:rsid w:val="00AB60AB"/>
    <w:rsid w:val="00AB60BD"/>
    <w:rsid w:val="00AB6486"/>
    <w:rsid w:val="00AB7A25"/>
    <w:rsid w:val="00AC002A"/>
    <w:rsid w:val="00AC0A67"/>
    <w:rsid w:val="00AC27D3"/>
    <w:rsid w:val="00AC3786"/>
    <w:rsid w:val="00AC3B3E"/>
    <w:rsid w:val="00AC3CD8"/>
    <w:rsid w:val="00AC41CB"/>
    <w:rsid w:val="00AC4475"/>
    <w:rsid w:val="00AC4BA3"/>
    <w:rsid w:val="00AC6D5C"/>
    <w:rsid w:val="00AC6E75"/>
    <w:rsid w:val="00AC7342"/>
    <w:rsid w:val="00AD0BF4"/>
    <w:rsid w:val="00AD0F44"/>
    <w:rsid w:val="00AD19B3"/>
    <w:rsid w:val="00AD2AE7"/>
    <w:rsid w:val="00AD3222"/>
    <w:rsid w:val="00AD32B4"/>
    <w:rsid w:val="00AD32C0"/>
    <w:rsid w:val="00AD3D85"/>
    <w:rsid w:val="00AD5979"/>
    <w:rsid w:val="00AD5A94"/>
    <w:rsid w:val="00AD6C0D"/>
    <w:rsid w:val="00AD79A2"/>
    <w:rsid w:val="00AE0365"/>
    <w:rsid w:val="00AE098F"/>
    <w:rsid w:val="00AE0E43"/>
    <w:rsid w:val="00AE1D15"/>
    <w:rsid w:val="00AE1E2A"/>
    <w:rsid w:val="00AE25DA"/>
    <w:rsid w:val="00AE2D44"/>
    <w:rsid w:val="00AE354A"/>
    <w:rsid w:val="00AE35FC"/>
    <w:rsid w:val="00AE3A46"/>
    <w:rsid w:val="00AE3A8C"/>
    <w:rsid w:val="00AE3B5D"/>
    <w:rsid w:val="00AE403A"/>
    <w:rsid w:val="00AE4577"/>
    <w:rsid w:val="00AE4681"/>
    <w:rsid w:val="00AE5349"/>
    <w:rsid w:val="00AE5C72"/>
    <w:rsid w:val="00AE6459"/>
    <w:rsid w:val="00AE6FE2"/>
    <w:rsid w:val="00AE7702"/>
    <w:rsid w:val="00AF031E"/>
    <w:rsid w:val="00AF0456"/>
    <w:rsid w:val="00AF0FB6"/>
    <w:rsid w:val="00AF1289"/>
    <w:rsid w:val="00AF1B34"/>
    <w:rsid w:val="00AF1C31"/>
    <w:rsid w:val="00AF1D92"/>
    <w:rsid w:val="00AF2213"/>
    <w:rsid w:val="00AF2FB9"/>
    <w:rsid w:val="00AF303B"/>
    <w:rsid w:val="00AF3C5C"/>
    <w:rsid w:val="00AF4103"/>
    <w:rsid w:val="00AF46C6"/>
    <w:rsid w:val="00AF6392"/>
    <w:rsid w:val="00AF7EBF"/>
    <w:rsid w:val="00B00104"/>
    <w:rsid w:val="00B002F0"/>
    <w:rsid w:val="00B01F08"/>
    <w:rsid w:val="00B01F10"/>
    <w:rsid w:val="00B02A7B"/>
    <w:rsid w:val="00B02DEF"/>
    <w:rsid w:val="00B035B6"/>
    <w:rsid w:val="00B043E8"/>
    <w:rsid w:val="00B04933"/>
    <w:rsid w:val="00B05544"/>
    <w:rsid w:val="00B05E65"/>
    <w:rsid w:val="00B061C0"/>
    <w:rsid w:val="00B0733C"/>
    <w:rsid w:val="00B075F3"/>
    <w:rsid w:val="00B078EF"/>
    <w:rsid w:val="00B07D57"/>
    <w:rsid w:val="00B10854"/>
    <w:rsid w:val="00B11189"/>
    <w:rsid w:val="00B11215"/>
    <w:rsid w:val="00B11535"/>
    <w:rsid w:val="00B12873"/>
    <w:rsid w:val="00B13027"/>
    <w:rsid w:val="00B1345D"/>
    <w:rsid w:val="00B13C6C"/>
    <w:rsid w:val="00B1484C"/>
    <w:rsid w:val="00B14E8F"/>
    <w:rsid w:val="00B172A3"/>
    <w:rsid w:val="00B200DA"/>
    <w:rsid w:val="00B20E4D"/>
    <w:rsid w:val="00B20E73"/>
    <w:rsid w:val="00B21186"/>
    <w:rsid w:val="00B211D1"/>
    <w:rsid w:val="00B21443"/>
    <w:rsid w:val="00B215A5"/>
    <w:rsid w:val="00B21BCB"/>
    <w:rsid w:val="00B21E5C"/>
    <w:rsid w:val="00B2361A"/>
    <w:rsid w:val="00B252C2"/>
    <w:rsid w:val="00B258BD"/>
    <w:rsid w:val="00B25B7E"/>
    <w:rsid w:val="00B26B0C"/>
    <w:rsid w:val="00B30210"/>
    <w:rsid w:val="00B30A2D"/>
    <w:rsid w:val="00B30D61"/>
    <w:rsid w:val="00B31AC7"/>
    <w:rsid w:val="00B31F90"/>
    <w:rsid w:val="00B32C74"/>
    <w:rsid w:val="00B33190"/>
    <w:rsid w:val="00B35EFF"/>
    <w:rsid w:val="00B3622D"/>
    <w:rsid w:val="00B36305"/>
    <w:rsid w:val="00B36713"/>
    <w:rsid w:val="00B37828"/>
    <w:rsid w:val="00B37F5F"/>
    <w:rsid w:val="00B40328"/>
    <w:rsid w:val="00B407AE"/>
    <w:rsid w:val="00B412DA"/>
    <w:rsid w:val="00B42318"/>
    <w:rsid w:val="00B42550"/>
    <w:rsid w:val="00B43B49"/>
    <w:rsid w:val="00B44313"/>
    <w:rsid w:val="00B443B0"/>
    <w:rsid w:val="00B45F12"/>
    <w:rsid w:val="00B46064"/>
    <w:rsid w:val="00B4696D"/>
    <w:rsid w:val="00B46E9C"/>
    <w:rsid w:val="00B51462"/>
    <w:rsid w:val="00B51682"/>
    <w:rsid w:val="00B51DE2"/>
    <w:rsid w:val="00B5279F"/>
    <w:rsid w:val="00B52A01"/>
    <w:rsid w:val="00B52FF8"/>
    <w:rsid w:val="00B5492F"/>
    <w:rsid w:val="00B54B2D"/>
    <w:rsid w:val="00B553C8"/>
    <w:rsid w:val="00B55917"/>
    <w:rsid w:val="00B55FB8"/>
    <w:rsid w:val="00B57D80"/>
    <w:rsid w:val="00B6048F"/>
    <w:rsid w:val="00B60D0D"/>
    <w:rsid w:val="00B60FF4"/>
    <w:rsid w:val="00B611A0"/>
    <w:rsid w:val="00B61CCA"/>
    <w:rsid w:val="00B61F3F"/>
    <w:rsid w:val="00B62270"/>
    <w:rsid w:val="00B62371"/>
    <w:rsid w:val="00B625EC"/>
    <w:rsid w:val="00B632C7"/>
    <w:rsid w:val="00B63460"/>
    <w:rsid w:val="00B63B6C"/>
    <w:rsid w:val="00B64B3C"/>
    <w:rsid w:val="00B64E67"/>
    <w:rsid w:val="00B65159"/>
    <w:rsid w:val="00B654EA"/>
    <w:rsid w:val="00B65569"/>
    <w:rsid w:val="00B65639"/>
    <w:rsid w:val="00B65725"/>
    <w:rsid w:val="00B6644C"/>
    <w:rsid w:val="00B668D7"/>
    <w:rsid w:val="00B66B5D"/>
    <w:rsid w:val="00B66F2E"/>
    <w:rsid w:val="00B6784B"/>
    <w:rsid w:val="00B67C0D"/>
    <w:rsid w:val="00B67C58"/>
    <w:rsid w:val="00B703C1"/>
    <w:rsid w:val="00B71161"/>
    <w:rsid w:val="00B719FE"/>
    <w:rsid w:val="00B71D08"/>
    <w:rsid w:val="00B71F68"/>
    <w:rsid w:val="00B721C6"/>
    <w:rsid w:val="00B723A8"/>
    <w:rsid w:val="00B72916"/>
    <w:rsid w:val="00B73CEE"/>
    <w:rsid w:val="00B73E22"/>
    <w:rsid w:val="00B757DA"/>
    <w:rsid w:val="00B75969"/>
    <w:rsid w:val="00B75F09"/>
    <w:rsid w:val="00B7605A"/>
    <w:rsid w:val="00B7645D"/>
    <w:rsid w:val="00B76D31"/>
    <w:rsid w:val="00B776A4"/>
    <w:rsid w:val="00B77BE0"/>
    <w:rsid w:val="00B81DC3"/>
    <w:rsid w:val="00B82345"/>
    <w:rsid w:val="00B82711"/>
    <w:rsid w:val="00B837B3"/>
    <w:rsid w:val="00B8396C"/>
    <w:rsid w:val="00B84038"/>
    <w:rsid w:val="00B8498A"/>
    <w:rsid w:val="00B84D7D"/>
    <w:rsid w:val="00B85013"/>
    <w:rsid w:val="00B85EDF"/>
    <w:rsid w:val="00B8646E"/>
    <w:rsid w:val="00B87006"/>
    <w:rsid w:val="00B872C8"/>
    <w:rsid w:val="00B87597"/>
    <w:rsid w:val="00B920B1"/>
    <w:rsid w:val="00B92470"/>
    <w:rsid w:val="00B92966"/>
    <w:rsid w:val="00B93FC6"/>
    <w:rsid w:val="00B94B95"/>
    <w:rsid w:val="00B96540"/>
    <w:rsid w:val="00B96C6C"/>
    <w:rsid w:val="00B96D8E"/>
    <w:rsid w:val="00B970DB"/>
    <w:rsid w:val="00BA09E3"/>
    <w:rsid w:val="00BA1148"/>
    <w:rsid w:val="00BA1645"/>
    <w:rsid w:val="00BA16EB"/>
    <w:rsid w:val="00BA21F7"/>
    <w:rsid w:val="00BA2240"/>
    <w:rsid w:val="00BA237F"/>
    <w:rsid w:val="00BA264E"/>
    <w:rsid w:val="00BA2AFA"/>
    <w:rsid w:val="00BA34F2"/>
    <w:rsid w:val="00BA3761"/>
    <w:rsid w:val="00BA38D5"/>
    <w:rsid w:val="00BA3F0E"/>
    <w:rsid w:val="00BA3F51"/>
    <w:rsid w:val="00BA4D84"/>
    <w:rsid w:val="00BA557A"/>
    <w:rsid w:val="00BA5A68"/>
    <w:rsid w:val="00BA5B6F"/>
    <w:rsid w:val="00BA718B"/>
    <w:rsid w:val="00BA7381"/>
    <w:rsid w:val="00BA7A79"/>
    <w:rsid w:val="00BB1393"/>
    <w:rsid w:val="00BB1EB2"/>
    <w:rsid w:val="00BB2A6B"/>
    <w:rsid w:val="00BB2DD9"/>
    <w:rsid w:val="00BB30FC"/>
    <w:rsid w:val="00BB33C7"/>
    <w:rsid w:val="00BB35D7"/>
    <w:rsid w:val="00BB3989"/>
    <w:rsid w:val="00BB4122"/>
    <w:rsid w:val="00BB43E6"/>
    <w:rsid w:val="00BB525C"/>
    <w:rsid w:val="00BB53AD"/>
    <w:rsid w:val="00BB5677"/>
    <w:rsid w:val="00BB7402"/>
    <w:rsid w:val="00BB75E0"/>
    <w:rsid w:val="00BB7874"/>
    <w:rsid w:val="00BB7AB7"/>
    <w:rsid w:val="00BC0124"/>
    <w:rsid w:val="00BC01D3"/>
    <w:rsid w:val="00BC03A5"/>
    <w:rsid w:val="00BC138A"/>
    <w:rsid w:val="00BC1670"/>
    <w:rsid w:val="00BC1686"/>
    <w:rsid w:val="00BC1884"/>
    <w:rsid w:val="00BC18F4"/>
    <w:rsid w:val="00BC1BDC"/>
    <w:rsid w:val="00BC379F"/>
    <w:rsid w:val="00BC4F8A"/>
    <w:rsid w:val="00BC51F2"/>
    <w:rsid w:val="00BC62D0"/>
    <w:rsid w:val="00BC64F9"/>
    <w:rsid w:val="00BC6EFB"/>
    <w:rsid w:val="00BC73A3"/>
    <w:rsid w:val="00BD0520"/>
    <w:rsid w:val="00BD0B88"/>
    <w:rsid w:val="00BD0E25"/>
    <w:rsid w:val="00BD1AF8"/>
    <w:rsid w:val="00BD1BA8"/>
    <w:rsid w:val="00BD26AC"/>
    <w:rsid w:val="00BD4F2C"/>
    <w:rsid w:val="00BD522F"/>
    <w:rsid w:val="00BD52FA"/>
    <w:rsid w:val="00BD54E4"/>
    <w:rsid w:val="00BD572E"/>
    <w:rsid w:val="00BD5EF1"/>
    <w:rsid w:val="00BD646E"/>
    <w:rsid w:val="00BD7802"/>
    <w:rsid w:val="00BD7A55"/>
    <w:rsid w:val="00BD7ACB"/>
    <w:rsid w:val="00BD7B56"/>
    <w:rsid w:val="00BE0090"/>
    <w:rsid w:val="00BE1A99"/>
    <w:rsid w:val="00BE1B0A"/>
    <w:rsid w:val="00BE32D9"/>
    <w:rsid w:val="00BE4152"/>
    <w:rsid w:val="00BE4428"/>
    <w:rsid w:val="00BE4B8D"/>
    <w:rsid w:val="00BE56A3"/>
    <w:rsid w:val="00BE5D64"/>
    <w:rsid w:val="00BE63E8"/>
    <w:rsid w:val="00BE6A73"/>
    <w:rsid w:val="00BE76E5"/>
    <w:rsid w:val="00BF062F"/>
    <w:rsid w:val="00BF0ADB"/>
    <w:rsid w:val="00BF13C6"/>
    <w:rsid w:val="00BF1A85"/>
    <w:rsid w:val="00BF1E5C"/>
    <w:rsid w:val="00BF2519"/>
    <w:rsid w:val="00BF3C7F"/>
    <w:rsid w:val="00BF4438"/>
    <w:rsid w:val="00BF68B3"/>
    <w:rsid w:val="00BF6C53"/>
    <w:rsid w:val="00BF6EB0"/>
    <w:rsid w:val="00BF6FA2"/>
    <w:rsid w:val="00BF76EA"/>
    <w:rsid w:val="00C00507"/>
    <w:rsid w:val="00C009AF"/>
    <w:rsid w:val="00C01645"/>
    <w:rsid w:val="00C026E9"/>
    <w:rsid w:val="00C04392"/>
    <w:rsid w:val="00C04F0F"/>
    <w:rsid w:val="00C0564C"/>
    <w:rsid w:val="00C06F89"/>
    <w:rsid w:val="00C07ECB"/>
    <w:rsid w:val="00C101F0"/>
    <w:rsid w:val="00C10B5B"/>
    <w:rsid w:val="00C124A0"/>
    <w:rsid w:val="00C127A7"/>
    <w:rsid w:val="00C136D0"/>
    <w:rsid w:val="00C13C43"/>
    <w:rsid w:val="00C14277"/>
    <w:rsid w:val="00C1512F"/>
    <w:rsid w:val="00C15C35"/>
    <w:rsid w:val="00C160AB"/>
    <w:rsid w:val="00C161E5"/>
    <w:rsid w:val="00C16297"/>
    <w:rsid w:val="00C1665D"/>
    <w:rsid w:val="00C1748E"/>
    <w:rsid w:val="00C174BA"/>
    <w:rsid w:val="00C175B2"/>
    <w:rsid w:val="00C17E42"/>
    <w:rsid w:val="00C20449"/>
    <w:rsid w:val="00C2049C"/>
    <w:rsid w:val="00C20857"/>
    <w:rsid w:val="00C20AC5"/>
    <w:rsid w:val="00C20FCB"/>
    <w:rsid w:val="00C2165E"/>
    <w:rsid w:val="00C2198F"/>
    <w:rsid w:val="00C22200"/>
    <w:rsid w:val="00C22466"/>
    <w:rsid w:val="00C22D7E"/>
    <w:rsid w:val="00C23DBF"/>
    <w:rsid w:val="00C23F0B"/>
    <w:rsid w:val="00C24DED"/>
    <w:rsid w:val="00C2595D"/>
    <w:rsid w:val="00C25C63"/>
    <w:rsid w:val="00C25EE3"/>
    <w:rsid w:val="00C30696"/>
    <w:rsid w:val="00C30965"/>
    <w:rsid w:val="00C3115E"/>
    <w:rsid w:val="00C31667"/>
    <w:rsid w:val="00C32008"/>
    <w:rsid w:val="00C322B1"/>
    <w:rsid w:val="00C32F50"/>
    <w:rsid w:val="00C32F83"/>
    <w:rsid w:val="00C349E4"/>
    <w:rsid w:val="00C34E03"/>
    <w:rsid w:val="00C352BE"/>
    <w:rsid w:val="00C354A2"/>
    <w:rsid w:val="00C35D7D"/>
    <w:rsid w:val="00C35EEB"/>
    <w:rsid w:val="00C36874"/>
    <w:rsid w:val="00C37C64"/>
    <w:rsid w:val="00C40A94"/>
    <w:rsid w:val="00C412DB"/>
    <w:rsid w:val="00C41B0D"/>
    <w:rsid w:val="00C41D72"/>
    <w:rsid w:val="00C431B7"/>
    <w:rsid w:val="00C4350E"/>
    <w:rsid w:val="00C43D73"/>
    <w:rsid w:val="00C44166"/>
    <w:rsid w:val="00C44403"/>
    <w:rsid w:val="00C45087"/>
    <w:rsid w:val="00C45503"/>
    <w:rsid w:val="00C45D2C"/>
    <w:rsid w:val="00C45E6E"/>
    <w:rsid w:val="00C47317"/>
    <w:rsid w:val="00C506DF"/>
    <w:rsid w:val="00C50888"/>
    <w:rsid w:val="00C50A9B"/>
    <w:rsid w:val="00C5101F"/>
    <w:rsid w:val="00C512D3"/>
    <w:rsid w:val="00C51675"/>
    <w:rsid w:val="00C51D77"/>
    <w:rsid w:val="00C51DA7"/>
    <w:rsid w:val="00C52114"/>
    <w:rsid w:val="00C530FF"/>
    <w:rsid w:val="00C53505"/>
    <w:rsid w:val="00C53739"/>
    <w:rsid w:val="00C558CD"/>
    <w:rsid w:val="00C55A65"/>
    <w:rsid w:val="00C55FF8"/>
    <w:rsid w:val="00C563DF"/>
    <w:rsid w:val="00C5655D"/>
    <w:rsid w:val="00C56992"/>
    <w:rsid w:val="00C60CC2"/>
    <w:rsid w:val="00C60DCC"/>
    <w:rsid w:val="00C60FDF"/>
    <w:rsid w:val="00C611F9"/>
    <w:rsid w:val="00C62FDC"/>
    <w:rsid w:val="00C63999"/>
    <w:rsid w:val="00C6507E"/>
    <w:rsid w:val="00C65127"/>
    <w:rsid w:val="00C662AE"/>
    <w:rsid w:val="00C663CE"/>
    <w:rsid w:val="00C66609"/>
    <w:rsid w:val="00C66D84"/>
    <w:rsid w:val="00C67C7E"/>
    <w:rsid w:val="00C70B34"/>
    <w:rsid w:val="00C70C47"/>
    <w:rsid w:val="00C71F61"/>
    <w:rsid w:val="00C720E4"/>
    <w:rsid w:val="00C7222A"/>
    <w:rsid w:val="00C72652"/>
    <w:rsid w:val="00C72AA3"/>
    <w:rsid w:val="00C73608"/>
    <w:rsid w:val="00C74339"/>
    <w:rsid w:val="00C744BB"/>
    <w:rsid w:val="00C74B3B"/>
    <w:rsid w:val="00C74FCE"/>
    <w:rsid w:val="00C75768"/>
    <w:rsid w:val="00C76C49"/>
    <w:rsid w:val="00C77719"/>
    <w:rsid w:val="00C77A21"/>
    <w:rsid w:val="00C80287"/>
    <w:rsid w:val="00C802E2"/>
    <w:rsid w:val="00C805BD"/>
    <w:rsid w:val="00C8112B"/>
    <w:rsid w:val="00C814FD"/>
    <w:rsid w:val="00C822FA"/>
    <w:rsid w:val="00C82C4F"/>
    <w:rsid w:val="00C82E42"/>
    <w:rsid w:val="00C8341D"/>
    <w:rsid w:val="00C85679"/>
    <w:rsid w:val="00C85752"/>
    <w:rsid w:val="00C85A5A"/>
    <w:rsid w:val="00C862D4"/>
    <w:rsid w:val="00C86C9D"/>
    <w:rsid w:val="00C86EBF"/>
    <w:rsid w:val="00C873E6"/>
    <w:rsid w:val="00C8760D"/>
    <w:rsid w:val="00C878CC"/>
    <w:rsid w:val="00C87DB2"/>
    <w:rsid w:val="00C87FE4"/>
    <w:rsid w:val="00C90175"/>
    <w:rsid w:val="00C90E5D"/>
    <w:rsid w:val="00C92036"/>
    <w:rsid w:val="00C922B0"/>
    <w:rsid w:val="00C93086"/>
    <w:rsid w:val="00C93314"/>
    <w:rsid w:val="00C93321"/>
    <w:rsid w:val="00C93522"/>
    <w:rsid w:val="00C93764"/>
    <w:rsid w:val="00C93853"/>
    <w:rsid w:val="00C939F4"/>
    <w:rsid w:val="00C94235"/>
    <w:rsid w:val="00C946F9"/>
    <w:rsid w:val="00C94CD9"/>
    <w:rsid w:val="00C95D2E"/>
    <w:rsid w:val="00C95EC5"/>
    <w:rsid w:val="00C96196"/>
    <w:rsid w:val="00C97FAA"/>
    <w:rsid w:val="00CA0151"/>
    <w:rsid w:val="00CA0E52"/>
    <w:rsid w:val="00CA19FB"/>
    <w:rsid w:val="00CA2EB1"/>
    <w:rsid w:val="00CA38A7"/>
    <w:rsid w:val="00CA3CE4"/>
    <w:rsid w:val="00CA581A"/>
    <w:rsid w:val="00CA595C"/>
    <w:rsid w:val="00CA6431"/>
    <w:rsid w:val="00CA6676"/>
    <w:rsid w:val="00CA6E6B"/>
    <w:rsid w:val="00CA74C7"/>
    <w:rsid w:val="00CA7F31"/>
    <w:rsid w:val="00CB091A"/>
    <w:rsid w:val="00CB161C"/>
    <w:rsid w:val="00CB17ED"/>
    <w:rsid w:val="00CB1BD8"/>
    <w:rsid w:val="00CB2008"/>
    <w:rsid w:val="00CB21BE"/>
    <w:rsid w:val="00CB3308"/>
    <w:rsid w:val="00CB52E0"/>
    <w:rsid w:val="00CB5733"/>
    <w:rsid w:val="00CB5938"/>
    <w:rsid w:val="00CB6423"/>
    <w:rsid w:val="00CB6DD4"/>
    <w:rsid w:val="00CB7AC8"/>
    <w:rsid w:val="00CB7DAB"/>
    <w:rsid w:val="00CC00C0"/>
    <w:rsid w:val="00CC05A8"/>
    <w:rsid w:val="00CC19DF"/>
    <w:rsid w:val="00CC1E93"/>
    <w:rsid w:val="00CC1F01"/>
    <w:rsid w:val="00CC1F7E"/>
    <w:rsid w:val="00CC20E2"/>
    <w:rsid w:val="00CC21D1"/>
    <w:rsid w:val="00CC2620"/>
    <w:rsid w:val="00CC2C06"/>
    <w:rsid w:val="00CC3153"/>
    <w:rsid w:val="00CC447C"/>
    <w:rsid w:val="00CC4979"/>
    <w:rsid w:val="00CC4CE6"/>
    <w:rsid w:val="00CC5686"/>
    <w:rsid w:val="00CC5C87"/>
    <w:rsid w:val="00CC5DD9"/>
    <w:rsid w:val="00CC6A9E"/>
    <w:rsid w:val="00CC6B99"/>
    <w:rsid w:val="00CC6FB7"/>
    <w:rsid w:val="00CC76CE"/>
    <w:rsid w:val="00CC78CD"/>
    <w:rsid w:val="00CD00E2"/>
    <w:rsid w:val="00CD0EE0"/>
    <w:rsid w:val="00CD1AEE"/>
    <w:rsid w:val="00CD1C82"/>
    <w:rsid w:val="00CD2FB8"/>
    <w:rsid w:val="00CD3013"/>
    <w:rsid w:val="00CD324E"/>
    <w:rsid w:val="00CD351B"/>
    <w:rsid w:val="00CD35DA"/>
    <w:rsid w:val="00CD368C"/>
    <w:rsid w:val="00CD4237"/>
    <w:rsid w:val="00CD432E"/>
    <w:rsid w:val="00CD65FA"/>
    <w:rsid w:val="00CD69DF"/>
    <w:rsid w:val="00CE0B18"/>
    <w:rsid w:val="00CE1240"/>
    <w:rsid w:val="00CE17C1"/>
    <w:rsid w:val="00CE18B5"/>
    <w:rsid w:val="00CE1C17"/>
    <w:rsid w:val="00CE2384"/>
    <w:rsid w:val="00CE2C05"/>
    <w:rsid w:val="00CE311A"/>
    <w:rsid w:val="00CE5001"/>
    <w:rsid w:val="00CE65BC"/>
    <w:rsid w:val="00CE763B"/>
    <w:rsid w:val="00CF081E"/>
    <w:rsid w:val="00CF19E5"/>
    <w:rsid w:val="00CF26E7"/>
    <w:rsid w:val="00CF306B"/>
    <w:rsid w:val="00CF370D"/>
    <w:rsid w:val="00CF40E7"/>
    <w:rsid w:val="00CF4C10"/>
    <w:rsid w:val="00CF518E"/>
    <w:rsid w:val="00CF658E"/>
    <w:rsid w:val="00CF7E6E"/>
    <w:rsid w:val="00D00812"/>
    <w:rsid w:val="00D023CC"/>
    <w:rsid w:val="00D02645"/>
    <w:rsid w:val="00D04059"/>
    <w:rsid w:val="00D058E3"/>
    <w:rsid w:val="00D061F7"/>
    <w:rsid w:val="00D1014E"/>
    <w:rsid w:val="00D107FC"/>
    <w:rsid w:val="00D1094E"/>
    <w:rsid w:val="00D10B46"/>
    <w:rsid w:val="00D11483"/>
    <w:rsid w:val="00D117F2"/>
    <w:rsid w:val="00D1255F"/>
    <w:rsid w:val="00D12856"/>
    <w:rsid w:val="00D135A3"/>
    <w:rsid w:val="00D13B41"/>
    <w:rsid w:val="00D1445A"/>
    <w:rsid w:val="00D1449B"/>
    <w:rsid w:val="00D14A94"/>
    <w:rsid w:val="00D152BF"/>
    <w:rsid w:val="00D16B83"/>
    <w:rsid w:val="00D17273"/>
    <w:rsid w:val="00D2078C"/>
    <w:rsid w:val="00D21416"/>
    <w:rsid w:val="00D2219F"/>
    <w:rsid w:val="00D222DC"/>
    <w:rsid w:val="00D2377B"/>
    <w:rsid w:val="00D23F89"/>
    <w:rsid w:val="00D24BE5"/>
    <w:rsid w:val="00D25E51"/>
    <w:rsid w:val="00D2608E"/>
    <w:rsid w:val="00D26610"/>
    <w:rsid w:val="00D270B4"/>
    <w:rsid w:val="00D2740D"/>
    <w:rsid w:val="00D27478"/>
    <w:rsid w:val="00D2775B"/>
    <w:rsid w:val="00D27B6E"/>
    <w:rsid w:val="00D27CF6"/>
    <w:rsid w:val="00D27E20"/>
    <w:rsid w:val="00D30000"/>
    <w:rsid w:val="00D3066A"/>
    <w:rsid w:val="00D31541"/>
    <w:rsid w:val="00D320CD"/>
    <w:rsid w:val="00D326E4"/>
    <w:rsid w:val="00D33FF7"/>
    <w:rsid w:val="00D34050"/>
    <w:rsid w:val="00D3415D"/>
    <w:rsid w:val="00D34240"/>
    <w:rsid w:val="00D34258"/>
    <w:rsid w:val="00D344D2"/>
    <w:rsid w:val="00D34CFC"/>
    <w:rsid w:val="00D34E85"/>
    <w:rsid w:val="00D35400"/>
    <w:rsid w:val="00D35724"/>
    <w:rsid w:val="00D361E1"/>
    <w:rsid w:val="00D36FFF"/>
    <w:rsid w:val="00D37084"/>
    <w:rsid w:val="00D3742D"/>
    <w:rsid w:val="00D374A1"/>
    <w:rsid w:val="00D411EB"/>
    <w:rsid w:val="00D412FB"/>
    <w:rsid w:val="00D41500"/>
    <w:rsid w:val="00D432C8"/>
    <w:rsid w:val="00D439CE"/>
    <w:rsid w:val="00D43DD0"/>
    <w:rsid w:val="00D43E3F"/>
    <w:rsid w:val="00D4465D"/>
    <w:rsid w:val="00D4515A"/>
    <w:rsid w:val="00D453C3"/>
    <w:rsid w:val="00D45BEC"/>
    <w:rsid w:val="00D46861"/>
    <w:rsid w:val="00D46A8C"/>
    <w:rsid w:val="00D4736A"/>
    <w:rsid w:val="00D47581"/>
    <w:rsid w:val="00D476F9"/>
    <w:rsid w:val="00D50C4E"/>
    <w:rsid w:val="00D51088"/>
    <w:rsid w:val="00D51181"/>
    <w:rsid w:val="00D517F1"/>
    <w:rsid w:val="00D5192B"/>
    <w:rsid w:val="00D53BAC"/>
    <w:rsid w:val="00D54BF5"/>
    <w:rsid w:val="00D5608F"/>
    <w:rsid w:val="00D565DE"/>
    <w:rsid w:val="00D56894"/>
    <w:rsid w:val="00D603B7"/>
    <w:rsid w:val="00D60B6E"/>
    <w:rsid w:val="00D60B89"/>
    <w:rsid w:val="00D619BD"/>
    <w:rsid w:val="00D61AE7"/>
    <w:rsid w:val="00D63724"/>
    <w:rsid w:val="00D64B8A"/>
    <w:rsid w:val="00D64C6F"/>
    <w:rsid w:val="00D660F5"/>
    <w:rsid w:val="00D666AA"/>
    <w:rsid w:val="00D671BF"/>
    <w:rsid w:val="00D67624"/>
    <w:rsid w:val="00D676A6"/>
    <w:rsid w:val="00D679DA"/>
    <w:rsid w:val="00D67D7C"/>
    <w:rsid w:val="00D67DC4"/>
    <w:rsid w:val="00D70313"/>
    <w:rsid w:val="00D70C2C"/>
    <w:rsid w:val="00D7101F"/>
    <w:rsid w:val="00D714CF"/>
    <w:rsid w:val="00D7151F"/>
    <w:rsid w:val="00D71C8A"/>
    <w:rsid w:val="00D72817"/>
    <w:rsid w:val="00D72AFF"/>
    <w:rsid w:val="00D73237"/>
    <w:rsid w:val="00D73575"/>
    <w:rsid w:val="00D735A7"/>
    <w:rsid w:val="00D73731"/>
    <w:rsid w:val="00D7445F"/>
    <w:rsid w:val="00D749B9"/>
    <w:rsid w:val="00D74ACF"/>
    <w:rsid w:val="00D750D0"/>
    <w:rsid w:val="00D7601E"/>
    <w:rsid w:val="00D76A33"/>
    <w:rsid w:val="00D76F9F"/>
    <w:rsid w:val="00D77928"/>
    <w:rsid w:val="00D8019D"/>
    <w:rsid w:val="00D80959"/>
    <w:rsid w:val="00D80A68"/>
    <w:rsid w:val="00D81262"/>
    <w:rsid w:val="00D814B6"/>
    <w:rsid w:val="00D81A1A"/>
    <w:rsid w:val="00D82A43"/>
    <w:rsid w:val="00D83E71"/>
    <w:rsid w:val="00D842D2"/>
    <w:rsid w:val="00D84D1D"/>
    <w:rsid w:val="00D856EB"/>
    <w:rsid w:val="00D8572D"/>
    <w:rsid w:val="00D85A89"/>
    <w:rsid w:val="00D85B18"/>
    <w:rsid w:val="00D85C9A"/>
    <w:rsid w:val="00D868E8"/>
    <w:rsid w:val="00D87835"/>
    <w:rsid w:val="00D90113"/>
    <w:rsid w:val="00D919BB"/>
    <w:rsid w:val="00D929FB"/>
    <w:rsid w:val="00D931E7"/>
    <w:rsid w:val="00D93352"/>
    <w:rsid w:val="00D93430"/>
    <w:rsid w:val="00D937D6"/>
    <w:rsid w:val="00D93E7E"/>
    <w:rsid w:val="00D949D0"/>
    <w:rsid w:val="00D954D2"/>
    <w:rsid w:val="00D963A2"/>
    <w:rsid w:val="00D97CAF"/>
    <w:rsid w:val="00D97DDE"/>
    <w:rsid w:val="00D97DFB"/>
    <w:rsid w:val="00DA0A01"/>
    <w:rsid w:val="00DA0A05"/>
    <w:rsid w:val="00DA1051"/>
    <w:rsid w:val="00DA17D6"/>
    <w:rsid w:val="00DA37D2"/>
    <w:rsid w:val="00DA3F39"/>
    <w:rsid w:val="00DA4AA1"/>
    <w:rsid w:val="00DA4EE6"/>
    <w:rsid w:val="00DA4FE8"/>
    <w:rsid w:val="00DA67C6"/>
    <w:rsid w:val="00DA73FE"/>
    <w:rsid w:val="00DA76C6"/>
    <w:rsid w:val="00DB0FA7"/>
    <w:rsid w:val="00DB15B8"/>
    <w:rsid w:val="00DB1704"/>
    <w:rsid w:val="00DB257F"/>
    <w:rsid w:val="00DB3F53"/>
    <w:rsid w:val="00DB463B"/>
    <w:rsid w:val="00DB4D75"/>
    <w:rsid w:val="00DB54B3"/>
    <w:rsid w:val="00DB56AB"/>
    <w:rsid w:val="00DB5D66"/>
    <w:rsid w:val="00DB62B2"/>
    <w:rsid w:val="00DB65B3"/>
    <w:rsid w:val="00DC0050"/>
    <w:rsid w:val="00DC0099"/>
    <w:rsid w:val="00DC0FF2"/>
    <w:rsid w:val="00DC1F6C"/>
    <w:rsid w:val="00DC25C6"/>
    <w:rsid w:val="00DC26B7"/>
    <w:rsid w:val="00DC369D"/>
    <w:rsid w:val="00DC407B"/>
    <w:rsid w:val="00DC53A2"/>
    <w:rsid w:val="00DC608B"/>
    <w:rsid w:val="00DC672F"/>
    <w:rsid w:val="00DC6CD6"/>
    <w:rsid w:val="00DC70AF"/>
    <w:rsid w:val="00DC7869"/>
    <w:rsid w:val="00DD0DC0"/>
    <w:rsid w:val="00DD110E"/>
    <w:rsid w:val="00DD1696"/>
    <w:rsid w:val="00DD1B2E"/>
    <w:rsid w:val="00DD33D0"/>
    <w:rsid w:val="00DD3B99"/>
    <w:rsid w:val="00DD441B"/>
    <w:rsid w:val="00DD5C36"/>
    <w:rsid w:val="00DD68E9"/>
    <w:rsid w:val="00DD6BFD"/>
    <w:rsid w:val="00DD6CE9"/>
    <w:rsid w:val="00DD7268"/>
    <w:rsid w:val="00DD72B0"/>
    <w:rsid w:val="00DD791A"/>
    <w:rsid w:val="00DD7A95"/>
    <w:rsid w:val="00DE0929"/>
    <w:rsid w:val="00DE0A86"/>
    <w:rsid w:val="00DE1C37"/>
    <w:rsid w:val="00DE27BF"/>
    <w:rsid w:val="00DE35E4"/>
    <w:rsid w:val="00DE3B13"/>
    <w:rsid w:val="00DE4561"/>
    <w:rsid w:val="00DE4C53"/>
    <w:rsid w:val="00DE4E31"/>
    <w:rsid w:val="00DE6266"/>
    <w:rsid w:val="00DE6B82"/>
    <w:rsid w:val="00DE7C3E"/>
    <w:rsid w:val="00DF01F2"/>
    <w:rsid w:val="00DF04FE"/>
    <w:rsid w:val="00DF05EE"/>
    <w:rsid w:val="00DF108B"/>
    <w:rsid w:val="00DF19C6"/>
    <w:rsid w:val="00DF1C61"/>
    <w:rsid w:val="00DF26CC"/>
    <w:rsid w:val="00DF29DF"/>
    <w:rsid w:val="00DF2AA2"/>
    <w:rsid w:val="00DF2C57"/>
    <w:rsid w:val="00DF2F82"/>
    <w:rsid w:val="00DF336C"/>
    <w:rsid w:val="00DF3553"/>
    <w:rsid w:val="00DF38D3"/>
    <w:rsid w:val="00DF403D"/>
    <w:rsid w:val="00DF61C8"/>
    <w:rsid w:val="00DF65F4"/>
    <w:rsid w:val="00DF6BAD"/>
    <w:rsid w:val="00DF72E5"/>
    <w:rsid w:val="00DF7B7F"/>
    <w:rsid w:val="00DF7FD6"/>
    <w:rsid w:val="00E00705"/>
    <w:rsid w:val="00E00F8C"/>
    <w:rsid w:val="00E0136D"/>
    <w:rsid w:val="00E01761"/>
    <w:rsid w:val="00E02745"/>
    <w:rsid w:val="00E0312C"/>
    <w:rsid w:val="00E04615"/>
    <w:rsid w:val="00E04A72"/>
    <w:rsid w:val="00E053FF"/>
    <w:rsid w:val="00E055C0"/>
    <w:rsid w:val="00E060B1"/>
    <w:rsid w:val="00E07F97"/>
    <w:rsid w:val="00E10A20"/>
    <w:rsid w:val="00E11DC4"/>
    <w:rsid w:val="00E11F4F"/>
    <w:rsid w:val="00E128C2"/>
    <w:rsid w:val="00E12D0B"/>
    <w:rsid w:val="00E13271"/>
    <w:rsid w:val="00E14B08"/>
    <w:rsid w:val="00E15057"/>
    <w:rsid w:val="00E15E26"/>
    <w:rsid w:val="00E16248"/>
    <w:rsid w:val="00E17768"/>
    <w:rsid w:val="00E20044"/>
    <w:rsid w:val="00E20D5F"/>
    <w:rsid w:val="00E20DDB"/>
    <w:rsid w:val="00E21DBE"/>
    <w:rsid w:val="00E22378"/>
    <w:rsid w:val="00E22556"/>
    <w:rsid w:val="00E22862"/>
    <w:rsid w:val="00E23C25"/>
    <w:rsid w:val="00E24418"/>
    <w:rsid w:val="00E24ABB"/>
    <w:rsid w:val="00E25F37"/>
    <w:rsid w:val="00E26240"/>
    <w:rsid w:val="00E265EF"/>
    <w:rsid w:val="00E2679B"/>
    <w:rsid w:val="00E270C3"/>
    <w:rsid w:val="00E27F43"/>
    <w:rsid w:val="00E30614"/>
    <w:rsid w:val="00E3144A"/>
    <w:rsid w:val="00E314B5"/>
    <w:rsid w:val="00E32514"/>
    <w:rsid w:val="00E32B3F"/>
    <w:rsid w:val="00E32E92"/>
    <w:rsid w:val="00E33BE0"/>
    <w:rsid w:val="00E33F5F"/>
    <w:rsid w:val="00E344C9"/>
    <w:rsid w:val="00E3455D"/>
    <w:rsid w:val="00E35630"/>
    <w:rsid w:val="00E35668"/>
    <w:rsid w:val="00E36AF6"/>
    <w:rsid w:val="00E36C9D"/>
    <w:rsid w:val="00E36D52"/>
    <w:rsid w:val="00E37720"/>
    <w:rsid w:val="00E4135E"/>
    <w:rsid w:val="00E41375"/>
    <w:rsid w:val="00E413C6"/>
    <w:rsid w:val="00E41526"/>
    <w:rsid w:val="00E41A3C"/>
    <w:rsid w:val="00E4270C"/>
    <w:rsid w:val="00E42913"/>
    <w:rsid w:val="00E42A87"/>
    <w:rsid w:val="00E44C4E"/>
    <w:rsid w:val="00E4589C"/>
    <w:rsid w:val="00E45E35"/>
    <w:rsid w:val="00E466B9"/>
    <w:rsid w:val="00E472FC"/>
    <w:rsid w:val="00E47D3F"/>
    <w:rsid w:val="00E505D2"/>
    <w:rsid w:val="00E51105"/>
    <w:rsid w:val="00E51875"/>
    <w:rsid w:val="00E51DE1"/>
    <w:rsid w:val="00E5232C"/>
    <w:rsid w:val="00E52477"/>
    <w:rsid w:val="00E54DE9"/>
    <w:rsid w:val="00E55365"/>
    <w:rsid w:val="00E5587C"/>
    <w:rsid w:val="00E55B23"/>
    <w:rsid w:val="00E55DC6"/>
    <w:rsid w:val="00E55E6F"/>
    <w:rsid w:val="00E56281"/>
    <w:rsid w:val="00E564EF"/>
    <w:rsid w:val="00E56C58"/>
    <w:rsid w:val="00E56D44"/>
    <w:rsid w:val="00E57107"/>
    <w:rsid w:val="00E5758B"/>
    <w:rsid w:val="00E57CF2"/>
    <w:rsid w:val="00E600CF"/>
    <w:rsid w:val="00E60852"/>
    <w:rsid w:val="00E60C38"/>
    <w:rsid w:val="00E61913"/>
    <w:rsid w:val="00E61A5B"/>
    <w:rsid w:val="00E61D4B"/>
    <w:rsid w:val="00E62751"/>
    <w:rsid w:val="00E63896"/>
    <w:rsid w:val="00E63A85"/>
    <w:rsid w:val="00E63C2B"/>
    <w:rsid w:val="00E63D3C"/>
    <w:rsid w:val="00E63F3D"/>
    <w:rsid w:val="00E64BFB"/>
    <w:rsid w:val="00E6556B"/>
    <w:rsid w:val="00E658BD"/>
    <w:rsid w:val="00E66634"/>
    <w:rsid w:val="00E66A56"/>
    <w:rsid w:val="00E70144"/>
    <w:rsid w:val="00E7065F"/>
    <w:rsid w:val="00E70854"/>
    <w:rsid w:val="00E71386"/>
    <w:rsid w:val="00E71FDE"/>
    <w:rsid w:val="00E7216E"/>
    <w:rsid w:val="00E72531"/>
    <w:rsid w:val="00E73835"/>
    <w:rsid w:val="00E739DC"/>
    <w:rsid w:val="00E7407D"/>
    <w:rsid w:val="00E7445D"/>
    <w:rsid w:val="00E747FF"/>
    <w:rsid w:val="00E74B67"/>
    <w:rsid w:val="00E76BE0"/>
    <w:rsid w:val="00E779E5"/>
    <w:rsid w:val="00E77F72"/>
    <w:rsid w:val="00E77FFD"/>
    <w:rsid w:val="00E80440"/>
    <w:rsid w:val="00E80461"/>
    <w:rsid w:val="00E8051B"/>
    <w:rsid w:val="00E832F8"/>
    <w:rsid w:val="00E83342"/>
    <w:rsid w:val="00E83B9C"/>
    <w:rsid w:val="00E83ED6"/>
    <w:rsid w:val="00E847A9"/>
    <w:rsid w:val="00E852AB"/>
    <w:rsid w:val="00E85CD0"/>
    <w:rsid w:val="00E86751"/>
    <w:rsid w:val="00E8736D"/>
    <w:rsid w:val="00E87462"/>
    <w:rsid w:val="00E87868"/>
    <w:rsid w:val="00E87902"/>
    <w:rsid w:val="00E87CA5"/>
    <w:rsid w:val="00E904AF"/>
    <w:rsid w:val="00E90B99"/>
    <w:rsid w:val="00E90C26"/>
    <w:rsid w:val="00E90C4A"/>
    <w:rsid w:val="00E90FCB"/>
    <w:rsid w:val="00E91027"/>
    <w:rsid w:val="00E91C17"/>
    <w:rsid w:val="00E91F7C"/>
    <w:rsid w:val="00E92201"/>
    <w:rsid w:val="00E93013"/>
    <w:rsid w:val="00E93066"/>
    <w:rsid w:val="00E9321E"/>
    <w:rsid w:val="00E93456"/>
    <w:rsid w:val="00E93706"/>
    <w:rsid w:val="00E947B4"/>
    <w:rsid w:val="00E95207"/>
    <w:rsid w:val="00E96363"/>
    <w:rsid w:val="00E96E89"/>
    <w:rsid w:val="00E96F46"/>
    <w:rsid w:val="00E97110"/>
    <w:rsid w:val="00E97D78"/>
    <w:rsid w:val="00EA05AE"/>
    <w:rsid w:val="00EA0948"/>
    <w:rsid w:val="00EA2B11"/>
    <w:rsid w:val="00EA3069"/>
    <w:rsid w:val="00EA31A9"/>
    <w:rsid w:val="00EA4048"/>
    <w:rsid w:val="00EA4572"/>
    <w:rsid w:val="00EA4A26"/>
    <w:rsid w:val="00EA5586"/>
    <w:rsid w:val="00EA5B2C"/>
    <w:rsid w:val="00EA606D"/>
    <w:rsid w:val="00EA676F"/>
    <w:rsid w:val="00EA6850"/>
    <w:rsid w:val="00EA7AB9"/>
    <w:rsid w:val="00EB02A1"/>
    <w:rsid w:val="00EB0435"/>
    <w:rsid w:val="00EB056E"/>
    <w:rsid w:val="00EB219D"/>
    <w:rsid w:val="00EB2C43"/>
    <w:rsid w:val="00EB327F"/>
    <w:rsid w:val="00EB34B3"/>
    <w:rsid w:val="00EB3541"/>
    <w:rsid w:val="00EB38DD"/>
    <w:rsid w:val="00EB3DEC"/>
    <w:rsid w:val="00EB3E76"/>
    <w:rsid w:val="00EB4D62"/>
    <w:rsid w:val="00EB5019"/>
    <w:rsid w:val="00EB5773"/>
    <w:rsid w:val="00EB5A1D"/>
    <w:rsid w:val="00EB623C"/>
    <w:rsid w:val="00EB6857"/>
    <w:rsid w:val="00EB6CFC"/>
    <w:rsid w:val="00EB73BF"/>
    <w:rsid w:val="00EB75EF"/>
    <w:rsid w:val="00EB784C"/>
    <w:rsid w:val="00EB7F4F"/>
    <w:rsid w:val="00EC0E5A"/>
    <w:rsid w:val="00EC1095"/>
    <w:rsid w:val="00EC10D4"/>
    <w:rsid w:val="00EC13B9"/>
    <w:rsid w:val="00EC15D1"/>
    <w:rsid w:val="00EC1ADC"/>
    <w:rsid w:val="00EC1C44"/>
    <w:rsid w:val="00EC24A0"/>
    <w:rsid w:val="00EC2A42"/>
    <w:rsid w:val="00EC410F"/>
    <w:rsid w:val="00EC52A3"/>
    <w:rsid w:val="00EC682C"/>
    <w:rsid w:val="00EC68AE"/>
    <w:rsid w:val="00EC7962"/>
    <w:rsid w:val="00ED0945"/>
    <w:rsid w:val="00ED0BB7"/>
    <w:rsid w:val="00ED0D9C"/>
    <w:rsid w:val="00ED106B"/>
    <w:rsid w:val="00ED10AD"/>
    <w:rsid w:val="00ED1E73"/>
    <w:rsid w:val="00ED2DF7"/>
    <w:rsid w:val="00ED2E99"/>
    <w:rsid w:val="00ED2EF4"/>
    <w:rsid w:val="00ED3EA0"/>
    <w:rsid w:val="00ED3EF6"/>
    <w:rsid w:val="00ED4E52"/>
    <w:rsid w:val="00ED5730"/>
    <w:rsid w:val="00ED58F6"/>
    <w:rsid w:val="00ED5C26"/>
    <w:rsid w:val="00ED619F"/>
    <w:rsid w:val="00ED7525"/>
    <w:rsid w:val="00ED7D8A"/>
    <w:rsid w:val="00EE0FB2"/>
    <w:rsid w:val="00EE1B07"/>
    <w:rsid w:val="00EE2090"/>
    <w:rsid w:val="00EE247F"/>
    <w:rsid w:val="00EE3171"/>
    <w:rsid w:val="00EE324B"/>
    <w:rsid w:val="00EE3283"/>
    <w:rsid w:val="00EE35DC"/>
    <w:rsid w:val="00EE363E"/>
    <w:rsid w:val="00EE40D0"/>
    <w:rsid w:val="00EE458E"/>
    <w:rsid w:val="00EE47A1"/>
    <w:rsid w:val="00EE49AD"/>
    <w:rsid w:val="00EE5111"/>
    <w:rsid w:val="00EE52BD"/>
    <w:rsid w:val="00EE6413"/>
    <w:rsid w:val="00EE6AF7"/>
    <w:rsid w:val="00EE7564"/>
    <w:rsid w:val="00EE7B08"/>
    <w:rsid w:val="00EE7FBE"/>
    <w:rsid w:val="00EF0439"/>
    <w:rsid w:val="00EF0BF9"/>
    <w:rsid w:val="00EF1219"/>
    <w:rsid w:val="00EF1ACA"/>
    <w:rsid w:val="00EF1BA6"/>
    <w:rsid w:val="00EF1F7F"/>
    <w:rsid w:val="00EF201A"/>
    <w:rsid w:val="00EF23C6"/>
    <w:rsid w:val="00EF2630"/>
    <w:rsid w:val="00EF3B44"/>
    <w:rsid w:val="00EF45D3"/>
    <w:rsid w:val="00EF4ED0"/>
    <w:rsid w:val="00EF4F7A"/>
    <w:rsid w:val="00EF624E"/>
    <w:rsid w:val="00EF638C"/>
    <w:rsid w:val="00EF63FC"/>
    <w:rsid w:val="00EF6A8D"/>
    <w:rsid w:val="00EF755B"/>
    <w:rsid w:val="00F006BC"/>
    <w:rsid w:val="00F00BAC"/>
    <w:rsid w:val="00F00C0E"/>
    <w:rsid w:val="00F00F93"/>
    <w:rsid w:val="00F0100C"/>
    <w:rsid w:val="00F01F37"/>
    <w:rsid w:val="00F03DAB"/>
    <w:rsid w:val="00F04E30"/>
    <w:rsid w:val="00F05588"/>
    <w:rsid w:val="00F05C82"/>
    <w:rsid w:val="00F06740"/>
    <w:rsid w:val="00F06A23"/>
    <w:rsid w:val="00F07272"/>
    <w:rsid w:val="00F07355"/>
    <w:rsid w:val="00F07A99"/>
    <w:rsid w:val="00F10986"/>
    <w:rsid w:val="00F10FCC"/>
    <w:rsid w:val="00F12FA2"/>
    <w:rsid w:val="00F13CAE"/>
    <w:rsid w:val="00F13E61"/>
    <w:rsid w:val="00F14863"/>
    <w:rsid w:val="00F148D2"/>
    <w:rsid w:val="00F14B6C"/>
    <w:rsid w:val="00F14DC2"/>
    <w:rsid w:val="00F157D9"/>
    <w:rsid w:val="00F169CF"/>
    <w:rsid w:val="00F172A9"/>
    <w:rsid w:val="00F203EA"/>
    <w:rsid w:val="00F21ECA"/>
    <w:rsid w:val="00F229DB"/>
    <w:rsid w:val="00F22E73"/>
    <w:rsid w:val="00F2349C"/>
    <w:rsid w:val="00F2378B"/>
    <w:rsid w:val="00F23F08"/>
    <w:rsid w:val="00F24FA7"/>
    <w:rsid w:val="00F25177"/>
    <w:rsid w:val="00F25263"/>
    <w:rsid w:val="00F25908"/>
    <w:rsid w:val="00F269BC"/>
    <w:rsid w:val="00F26B8F"/>
    <w:rsid w:val="00F2788E"/>
    <w:rsid w:val="00F27B9F"/>
    <w:rsid w:val="00F30A15"/>
    <w:rsid w:val="00F30D15"/>
    <w:rsid w:val="00F316EC"/>
    <w:rsid w:val="00F318CD"/>
    <w:rsid w:val="00F31FF8"/>
    <w:rsid w:val="00F3226A"/>
    <w:rsid w:val="00F3272A"/>
    <w:rsid w:val="00F327A3"/>
    <w:rsid w:val="00F330B1"/>
    <w:rsid w:val="00F3484E"/>
    <w:rsid w:val="00F3545E"/>
    <w:rsid w:val="00F35509"/>
    <w:rsid w:val="00F35609"/>
    <w:rsid w:val="00F356A9"/>
    <w:rsid w:val="00F36F13"/>
    <w:rsid w:val="00F372E3"/>
    <w:rsid w:val="00F37CA0"/>
    <w:rsid w:val="00F37EAC"/>
    <w:rsid w:val="00F40506"/>
    <w:rsid w:val="00F40550"/>
    <w:rsid w:val="00F40571"/>
    <w:rsid w:val="00F41038"/>
    <w:rsid w:val="00F41226"/>
    <w:rsid w:val="00F41997"/>
    <w:rsid w:val="00F42680"/>
    <w:rsid w:val="00F426F5"/>
    <w:rsid w:val="00F4339A"/>
    <w:rsid w:val="00F433AF"/>
    <w:rsid w:val="00F4438A"/>
    <w:rsid w:val="00F443F4"/>
    <w:rsid w:val="00F447E9"/>
    <w:rsid w:val="00F44A74"/>
    <w:rsid w:val="00F46267"/>
    <w:rsid w:val="00F46EEF"/>
    <w:rsid w:val="00F47FAA"/>
    <w:rsid w:val="00F5117C"/>
    <w:rsid w:val="00F51583"/>
    <w:rsid w:val="00F515F4"/>
    <w:rsid w:val="00F522F8"/>
    <w:rsid w:val="00F52C74"/>
    <w:rsid w:val="00F536C2"/>
    <w:rsid w:val="00F53937"/>
    <w:rsid w:val="00F5424A"/>
    <w:rsid w:val="00F54479"/>
    <w:rsid w:val="00F54B20"/>
    <w:rsid w:val="00F54E25"/>
    <w:rsid w:val="00F55BDA"/>
    <w:rsid w:val="00F561B9"/>
    <w:rsid w:val="00F5623F"/>
    <w:rsid w:val="00F573EE"/>
    <w:rsid w:val="00F57781"/>
    <w:rsid w:val="00F6070E"/>
    <w:rsid w:val="00F60B40"/>
    <w:rsid w:val="00F61242"/>
    <w:rsid w:val="00F6176C"/>
    <w:rsid w:val="00F62A6E"/>
    <w:rsid w:val="00F62B21"/>
    <w:rsid w:val="00F63126"/>
    <w:rsid w:val="00F639C7"/>
    <w:rsid w:val="00F63EEF"/>
    <w:rsid w:val="00F64486"/>
    <w:rsid w:val="00F64514"/>
    <w:rsid w:val="00F666CD"/>
    <w:rsid w:val="00F66AEA"/>
    <w:rsid w:val="00F66E4F"/>
    <w:rsid w:val="00F66FF0"/>
    <w:rsid w:val="00F70384"/>
    <w:rsid w:val="00F7064B"/>
    <w:rsid w:val="00F71171"/>
    <w:rsid w:val="00F711C1"/>
    <w:rsid w:val="00F7334F"/>
    <w:rsid w:val="00F740D4"/>
    <w:rsid w:val="00F74226"/>
    <w:rsid w:val="00F749F1"/>
    <w:rsid w:val="00F755EF"/>
    <w:rsid w:val="00F75697"/>
    <w:rsid w:val="00F7639E"/>
    <w:rsid w:val="00F76FC1"/>
    <w:rsid w:val="00F7706E"/>
    <w:rsid w:val="00F770C3"/>
    <w:rsid w:val="00F772F3"/>
    <w:rsid w:val="00F802F6"/>
    <w:rsid w:val="00F80AFE"/>
    <w:rsid w:val="00F813CA"/>
    <w:rsid w:val="00F8147D"/>
    <w:rsid w:val="00F840BD"/>
    <w:rsid w:val="00F8536E"/>
    <w:rsid w:val="00F86AF5"/>
    <w:rsid w:val="00F86B1E"/>
    <w:rsid w:val="00F8719C"/>
    <w:rsid w:val="00F87F27"/>
    <w:rsid w:val="00F90083"/>
    <w:rsid w:val="00F90394"/>
    <w:rsid w:val="00F91097"/>
    <w:rsid w:val="00F91847"/>
    <w:rsid w:val="00F91DE0"/>
    <w:rsid w:val="00F91E2C"/>
    <w:rsid w:val="00F927AA"/>
    <w:rsid w:val="00F92B01"/>
    <w:rsid w:val="00F93746"/>
    <w:rsid w:val="00F93D23"/>
    <w:rsid w:val="00F940B3"/>
    <w:rsid w:val="00F94E89"/>
    <w:rsid w:val="00F9561C"/>
    <w:rsid w:val="00F95A43"/>
    <w:rsid w:val="00F96535"/>
    <w:rsid w:val="00F96689"/>
    <w:rsid w:val="00F96D18"/>
    <w:rsid w:val="00F9752B"/>
    <w:rsid w:val="00FA00E9"/>
    <w:rsid w:val="00FA019C"/>
    <w:rsid w:val="00FA1849"/>
    <w:rsid w:val="00FA1A14"/>
    <w:rsid w:val="00FA1B4E"/>
    <w:rsid w:val="00FA1B83"/>
    <w:rsid w:val="00FA1ECE"/>
    <w:rsid w:val="00FA28E2"/>
    <w:rsid w:val="00FA514D"/>
    <w:rsid w:val="00FA5A9A"/>
    <w:rsid w:val="00FA64A1"/>
    <w:rsid w:val="00FA65B5"/>
    <w:rsid w:val="00FA6D18"/>
    <w:rsid w:val="00FA6D49"/>
    <w:rsid w:val="00FA7A59"/>
    <w:rsid w:val="00FA7F0A"/>
    <w:rsid w:val="00FB16CD"/>
    <w:rsid w:val="00FB1D8F"/>
    <w:rsid w:val="00FB4FE6"/>
    <w:rsid w:val="00FC0292"/>
    <w:rsid w:val="00FC0ACA"/>
    <w:rsid w:val="00FC27DF"/>
    <w:rsid w:val="00FC2C9D"/>
    <w:rsid w:val="00FC2FF5"/>
    <w:rsid w:val="00FC4246"/>
    <w:rsid w:val="00FC4E4A"/>
    <w:rsid w:val="00FC53C4"/>
    <w:rsid w:val="00FC5409"/>
    <w:rsid w:val="00FC6794"/>
    <w:rsid w:val="00FC75BB"/>
    <w:rsid w:val="00FC79FC"/>
    <w:rsid w:val="00FC7D12"/>
    <w:rsid w:val="00FD09C9"/>
    <w:rsid w:val="00FD12CE"/>
    <w:rsid w:val="00FD156E"/>
    <w:rsid w:val="00FD15D0"/>
    <w:rsid w:val="00FD17A4"/>
    <w:rsid w:val="00FD1B8B"/>
    <w:rsid w:val="00FD2BC6"/>
    <w:rsid w:val="00FD326F"/>
    <w:rsid w:val="00FD4148"/>
    <w:rsid w:val="00FD6034"/>
    <w:rsid w:val="00FD6F12"/>
    <w:rsid w:val="00FD6FC9"/>
    <w:rsid w:val="00FD71E8"/>
    <w:rsid w:val="00FD7D05"/>
    <w:rsid w:val="00FE0A41"/>
    <w:rsid w:val="00FE1259"/>
    <w:rsid w:val="00FE245E"/>
    <w:rsid w:val="00FE2654"/>
    <w:rsid w:val="00FE2848"/>
    <w:rsid w:val="00FE3D81"/>
    <w:rsid w:val="00FE400D"/>
    <w:rsid w:val="00FE4871"/>
    <w:rsid w:val="00FE4D99"/>
    <w:rsid w:val="00FE503D"/>
    <w:rsid w:val="00FE7945"/>
    <w:rsid w:val="00FE796C"/>
    <w:rsid w:val="00FE7B98"/>
    <w:rsid w:val="00FF0181"/>
    <w:rsid w:val="00FF0296"/>
    <w:rsid w:val="00FF0711"/>
    <w:rsid w:val="00FF0AAD"/>
    <w:rsid w:val="00FF1B0F"/>
    <w:rsid w:val="00FF2353"/>
    <w:rsid w:val="00FF3061"/>
    <w:rsid w:val="00FF320B"/>
    <w:rsid w:val="00FF4447"/>
    <w:rsid w:val="00FF46F9"/>
    <w:rsid w:val="00FF5004"/>
    <w:rsid w:val="00FF5041"/>
    <w:rsid w:val="00FF51B8"/>
    <w:rsid w:val="00FF6764"/>
    <w:rsid w:val="00FF789F"/>
    <w:rsid w:val="00FF7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343042" fill="f" fillcolor="white" stroke="f">
      <v:fill color="white" on="f"/>
      <v:stroke on="f"/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96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qFormat/>
    <w:rsid w:val="004657FA"/>
    <w:pPr>
      <w:keepNext/>
      <w:numPr>
        <w:numId w:val="12"/>
      </w:numPr>
      <w:jc w:val="both"/>
      <w:outlineLvl w:val="0"/>
    </w:pPr>
    <w:rPr>
      <w:rFonts w:cs="Arial"/>
      <w:b/>
      <w:snapToGrid w:val="0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rsid w:val="0013069D"/>
    <w:pPr>
      <w:keepNext/>
      <w:spacing w:before="240" w:after="60"/>
      <w:ind w:left="576" w:hanging="576"/>
      <w:jc w:val="both"/>
      <w:outlineLvl w:val="1"/>
    </w:pPr>
    <w:rPr>
      <w:rFonts w:cs="Arial"/>
      <w:iCs/>
      <w:color w:val="000000"/>
      <w:szCs w:val="48"/>
    </w:rPr>
  </w:style>
  <w:style w:type="paragraph" w:styleId="Heading3">
    <w:name w:val="heading 3"/>
    <w:basedOn w:val="Normal"/>
    <w:next w:val="Normal"/>
    <w:link w:val="Heading3Char"/>
    <w:autoRedefine/>
    <w:qFormat/>
    <w:rsid w:val="00C8341D"/>
    <w:pPr>
      <w:keepNext/>
      <w:tabs>
        <w:tab w:val="left" w:pos="-480"/>
      </w:tabs>
      <w:ind w:left="576" w:hanging="576"/>
      <w:outlineLvl w:val="2"/>
    </w:pPr>
  </w:style>
  <w:style w:type="paragraph" w:styleId="Heading4">
    <w:name w:val="heading 4"/>
    <w:basedOn w:val="Normal"/>
    <w:next w:val="Normal"/>
    <w:link w:val="Heading4Char"/>
    <w:autoRedefine/>
    <w:qFormat/>
    <w:rsid w:val="00680FB3"/>
    <w:pPr>
      <w:keepNext/>
      <w:numPr>
        <w:ilvl w:val="2"/>
        <w:numId w:val="12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E7333"/>
    <w:pPr>
      <w:keepNext/>
      <w:numPr>
        <w:ilvl w:val="4"/>
        <w:numId w:val="12"/>
      </w:numPr>
      <w:jc w:val="center"/>
      <w:outlineLvl w:val="4"/>
    </w:pPr>
    <w:rPr>
      <w:b/>
      <w:sz w:val="40"/>
    </w:rPr>
  </w:style>
  <w:style w:type="paragraph" w:styleId="Heading6">
    <w:name w:val="heading 6"/>
    <w:basedOn w:val="Normal"/>
    <w:next w:val="Normal"/>
    <w:link w:val="Heading6Char"/>
    <w:qFormat/>
    <w:rsid w:val="001E7333"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E7333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E7333"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E7333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0">
    <w:name w:val="Title"/>
    <w:basedOn w:val="Normal"/>
    <w:qFormat/>
    <w:rsid w:val="001E7333"/>
    <w:pPr>
      <w:jc w:val="center"/>
    </w:pPr>
    <w:rPr>
      <w:b/>
      <w:sz w:val="32"/>
    </w:rPr>
  </w:style>
  <w:style w:type="paragraph" w:styleId="Header">
    <w:name w:val="header"/>
    <w:basedOn w:val="Normal"/>
    <w:link w:val="HeaderChar"/>
    <w:rsid w:val="001E73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7333"/>
    <w:pPr>
      <w:tabs>
        <w:tab w:val="center" w:pos="4320"/>
        <w:tab w:val="right" w:pos="8640"/>
      </w:tabs>
    </w:pPr>
  </w:style>
  <w:style w:type="paragraph" w:styleId="TOC1">
    <w:name w:val="toc 1"/>
    <w:basedOn w:val="Heading2"/>
    <w:next w:val="Normal"/>
    <w:autoRedefine/>
    <w:uiPriority w:val="39"/>
    <w:qFormat/>
    <w:rsid w:val="001E7333"/>
    <w:pPr>
      <w:keepNext w:val="0"/>
      <w:spacing w:before="120" w:after="120"/>
      <w:ind w:left="0" w:firstLine="0"/>
      <w:outlineLvl w:val="9"/>
    </w:pPr>
    <w:rPr>
      <w:rFonts w:ascii="Times New Roman" w:hAnsi="Times New Roman" w:cs="Times New Roman"/>
      <w:bCs/>
      <w:iCs w:val="0"/>
      <w:caps/>
      <w:color w:val="auto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1E7333"/>
    <w:pPr>
      <w:ind w:left="200"/>
    </w:pPr>
    <w:rPr>
      <w:rFonts w:ascii="Times New Roman" w:hAnsi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1E7333"/>
    <w:pPr>
      <w:ind w:left="400"/>
    </w:pPr>
    <w:rPr>
      <w:rFonts w:ascii="Times New Roman" w:hAnsi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rsid w:val="001E7333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uiPriority w:val="39"/>
    <w:rsid w:val="001E7333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uiPriority w:val="39"/>
    <w:rsid w:val="001E7333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uiPriority w:val="39"/>
    <w:rsid w:val="001E7333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uiPriority w:val="39"/>
    <w:rsid w:val="001E7333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uiPriority w:val="39"/>
    <w:rsid w:val="001E7333"/>
    <w:pPr>
      <w:ind w:left="1600"/>
    </w:pPr>
    <w:rPr>
      <w:rFonts w:ascii="Times New Roman" w:hAnsi="Times New Roman"/>
      <w:szCs w:val="21"/>
    </w:rPr>
  </w:style>
  <w:style w:type="paragraph" w:styleId="PlainText">
    <w:name w:val="Plain Text"/>
    <w:basedOn w:val="Normal"/>
    <w:rsid w:val="001E7333"/>
    <w:rPr>
      <w:rFonts w:ascii="Courier New" w:hAnsi="Courier New"/>
    </w:rPr>
  </w:style>
  <w:style w:type="paragraph" w:styleId="BodyText">
    <w:name w:val="Body Text"/>
    <w:basedOn w:val="Normal"/>
    <w:link w:val="BodyTextChar"/>
    <w:rsid w:val="001E7333"/>
    <w:pPr>
      <w:jc w:val="both"/>
    </w:pPr>
    <w:rPr>
      <w:snapToGrid w:val="0"/>
    </w:rPr>
  </w:style>
  <w:style w:type="character" w:styleId="PageNumber">
    <w:name w:val="page number"/>
    <w:basedOn w:val="DefaultParagraphFont"/>
    <w:rsid w:val="001E7333"/>
  </w:style>
  <w:style w:type="paragraph" w:styleId="BodyTextIndent">
    <w:name w:val="Body Text Indent"/>
    <w:basedOn w:val="Normal"/>
    <w:rsid w:val="001E7333"/>
    <w:pPr>
      <w:ind w:left="360"/>
      <w:jc w:val="both"/>
    </w:pPr>
    <w:rPr>
      <w:rFonts w:cs="Arial"/>
    </w:rPr>
  </w:style>
  <w:style w:type="character" w:styleId="Hyperlink">
    <w:name w:val="Hyperlink"/>
    <w:basedOn w:val="DefaultParagraphFont"/>
    <w:rsid w:val="001E7333"/>
    <w:rPr>
      <w:color w:val="0000FF"/>
      <w:u w:val="single"/>
    </w:rPr>
  </w:style>
  <w:style w:type="character" w:styleId="FollowedHyperlink">
    <w:name w:val="FollowedHyperlink"/>
    <w:basedOn w:val="DefaultParagraphFont"/>
    <w:rsid w:val="001E7333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1E7333"/>
    <w:pPr>
      <w:spacing w:before="120" w:after="120"/>
    </w:pPr>
    <w:rPr>
      <w:rFonts w:ascii="Times New Roman" w:hAnsi="Times New Roman"/>
      <w:b/>
    </w:rPr>
  </w:style>
  <w:style w:type="paragraph" w:customStyle="1" w:styleId="CText2">
    <w:name w:val="C.Text2"/>
    <w:basedOn w:val="Normal"/>
    <w:rsid w:val="001E7333"/>
    <w:pPr>
      <w:ind w:left="1440"/>
    </w:pPr>
    <w:rPr>
      <w:rFonts w:ascii="Times" w:hAnsi="Times"/>
      <w:sz w:val="22"/>
    </w:rPr>
  </w:style>
  <w:style w:type="paragraph" w:styleId="BodyText3">
    <w:name w:val="Body Text 3"/>
    <w:basedOn w:val="Normal"/>
    <w:rsid w:val="001E7333"/>
    <w:rPr>
      <w:rFonts w:cs="Arial"/>
      <w:szCs w:val="24"/>
      <w:lang w:val="it-IT"/>
    </w:rPr>
  </w:style>
  <w:style w:type="paragraph" w:styleId="NormalWeb">
    <w:name w:val="Normal (Web)"/>
    <w:basedOn w:val="Normal"/>
    <w:uiPriority w:val="99"/>
    <w:rsid w:val="001E7333"/>
    <w:pPr>
      <w:spacing w:before="100" w:beforeAutospacing="1" w:after="100" w:afterAutospacing="1"/>
    </w:pPr>
    <w:rPr>
      <w:rFonts w:ascii="Verdana" w:eastAsia="Arial Unicode MS" w:hAnsi="Verdana" w:cs="Arial Unicode MS"/>
      <w:sz w:val="18"/>
      <w:szCs w:val="18"/>
    </w:rPr>
  </w:style>
  <w:style w:type="paragraph" w:styleId="BodyTextIndent2">
    <w:name w:val="Body Text Indent 2"/>
    <w:basedOn w:val="Normal"/>
    <w:rsid w:val="001E7333"/>
    <w:pPr>
      <w:ind w:left="720"/>
    </w:pPr>
  </w:style>
  <w:style w:type="paragraph" w:styleId="BlockText">
    <w:name w:val="Block Text"/>
    <w:basedOn w:val="Normal"/>
    <w:rsid w:val="001E7333"/>
    <w:pPr>
      <w:spacing w:after="120"/>
      <w:ind w:left="1440" w:right="1440"/>
    </w:pPr>
  </w:style>
  <w:style w:type="paragraph" w:styleId="BodyText2">
    <w:name w:val="Body Text 2"/>
    <w:basedOn w:val="Normal"/>
    <w:rsid w:val="001E7333"/>
    <w:pPr>
      <w:spacing w:after="120" w:line="480" w:lineRule="auto"/>
    </w:pPr>
  </w:style>
  <w:style w:type="paragraph" w:styleId="BodyTextFirstIndent">
    <w:name w:val="Body Text First Indent"/>
    <w:basedOn w:val="BodyText"/>
    <w:rsid w:val="001E7333"/>
    <w:pPr>
      <w:spacing w:after="120"/>
      <w:ind w:firstLine="210"/>
      <w:jc w:val="left"/>
    </w:pPr>
    <w:rPr>
      <w:snapToGrid/>
    </w:rPr>
  </w:style>
  <w:style w:type="paragraph" w:styleId="BodyTextFirstIndent2">
    <w:name w:val="Body Text First Indent 2"/>
    <w:basedOn w:val="BodyTextIndent"/>
    <w:rsid w:val="001E7333"/>
    <w:pPr>
      <w:spacing w:after="120"/>
      <w:ind w:firstLine="210"/>
      <w:jc w:val="left"/>
    </w:pPr>
    <w:rPr>
      <w:rFonts w:cs="Times New Roman"/>
    </w:rPr>
  </w:style>
  <w:style w:type="paragraph" w:styleId="BodyTextIndent3">
    <w:name w:val="Body Text Indent 3"/>
    <w:basedOn w:val="Normal"/>
    <w:rsid w:val="001E7333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1E7333"/>
    <w:pPr>
      <w:ind w:left="4320"/>
    </w:pPr>
  </w:style>
  <w:style w:type="paragraph" w:styleId="CommentText">
    <w:name w:val="annotation text"/>
    <w:basedOn w:val="Normal"/>
    <w:link w:val="CommentTextChar"/>
    <w:semiHidden/>
    <w:rsid w:val="001E7333"/>
  </w:style>
  <w:style w:type="paragraph" w:styleId="Date">
    <w:name w:val="Date"/>
    <w:basedOn w:val="Normal"/>
    <w:next w:val="Normal"/>
    <w:rsid w:val="001E7333"/>
  </w:style>
  <w:style w:type="paragraph" w:styleId="DocumentMap">
    <w:name w:val="Document Map"/>
    <w:basedOn w:val="Normal"/>
    <w:semiHidden/>
    <w:rsid w:val="001E7333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1E7333"/>
  </w:style>
  <w:style w:type="paragraph" w:styleId="EndnoteText">
    <w:name w:val="endnote text"/>
    <w:basedOn w:val="Normal"/>
    <w:semiHidden/>
    <w:rsid w:val="001E7333"/>
  </w:style>
  <w:style w:type="paragraph" w:styleId="EnvelopeAddress">
    <w:name w:val="envelope address"/>
    <w:basedOn w:val="Normal"/>
    <w:rsid w:val="001E7333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1E7333"/>
    <w:rPr>
      <w:rFonts w:cs="Arial"/>
    </w:rPr>
  </w:style>
  <w:style w:type="paragraph" w:styleId="FootnoteText">
    <w:name w:val="footnote text"/>
    <w:basedOn w:val="Normal"/>
    <w:semiHidden/>
    <w:rsid w:val="001E7333"/>
  </w:style>
  <w:style w:type="paragraph" w:styleId="HTMLAddress">
    <w:name w:val="HTML Address"/>
    <w:basedOn w:val="Normal"/>
    <w:rsid w:val="001E7333"/>
    <w:rPr>
      <w:i/>
      <w:iCs/>
    </w:rPr>
  </w:style>
  <w:style w:type="paragraph" w:styleId="HTMLPreformatted">
    <w:name w:val="HTML Preformatted"/>
    <w:basedOn w:val="Normal"/>
    <w:rsid w:val="001E733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1E7333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1E7333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1E7333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1E7333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1E7333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1E7333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1E7333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1E733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1E7333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1E7333"/>
    <w:rPr>
      <w:rFonts w:cs="Arial"/>
      <w:b/>
      <w:bCs/>
    </w:rPr>
  </w:style>
  <w:style w:type="paragraph" w:styleId="List">
    <w:name w:val="List"/>
    <w:basedOn w:val="Normal"/>
    <w:rsid w:val="001E7333"/>
    <w:pPr>
      <w:ind w:left="360" w:hanging="360"/>
    </w:pPr>
  </w:style>
  <w:style w:type="paragraph" w:styleId="List2">
    <w:name w:val="List 2"/>
    <w:basedOn w:val="Normal"/>
    <w:rsid w:val="001E7333"/>
    <w:pPr>
      <w:ind w:left="720" w:hanging="360"/>
    </w:pPr>
  </w:style>
  <w:style w:type="paragraph" w:styleId="List3">
    <w:name w:val="List 3"/>
    <w:basedOn w:val="Normal"/>
    <w:rsid w:val="001E7333"/>
    <w:pPr>
      <w:ind w:left="1080" w:hanging="360"/>
    </w:pPr>
  </w:style>
  <w:style w:type="paragraph" w:styleId="List4">
    <w:name w:val="List 4"/>
    <w:basedOn w:val="Normal"/>
    <w:rsid w:val="001E7333"/>
    <w:pPr>
      <w:ind w:left="1440" w:hanging="360"/>
    </w:pPr>
  </w:style>
  <w:style w:type="paragraph" w:styleId="List5">
    <w:name w:val="List 5"/>
    <w:basedOn w:val="Normal"/>
    <w:rsid w:val="001E7333"/>
    <w:pPr>
      <w:ind w:left="1800" w:hanging="360"/>
    </w:pPr>
  </w:style>
  <w:style w:type="paragraph" w:styleId="ListBullet">
    <w:name w:val="List Bullet"/>
    <w:basedOn w:val="Normal"/>
    <w:autoRedefine/>
    <w:rsid w:val="001E7333"/>
    <w:pPr>
      <w:numPr>
        <w:numId w:val="1"/>
      </w:numPr>
    </w:pPr>
  </w:style>
  <w:style w:type="paragraph" w:styleId="ListBullet2">
    <w:name w:val="List Bullet 2"/>
    <w:basedOn w:val="Normal"/>
    <w:autoRedefine/>
    <w:rsid w:val="001E7333"/>
    <w:pPr>
      <w:numPr>
        <w:numId w:val="2"/>
      </w:numPr>
    </w:pPr>
  </w:style>
  <w:style w:type="paragraph" w:styleId="ListBullet3">
    <w:name w:val="List Bullet 3"/>
    <w:basedOn w:val="Normal"/>
    <w:autoRedefine/>
    <w:rsid w:val="001E7333"/>
    <w:pPr>
      <w:numPr>
        <w:numId w:val="3"/>
      </w:numPr>
    </w:pPr>
  </w:style>
  <w:style w:type="paragraph" w:styleId="ListBullet4">
    <w:name w:val="List Bullet 4"/>
    <w:basedOn w:val="Normal"/>
    <w:autoRedefine/>
    <w:rsid w:val="001E7333"/>
    <w:pPr>
      <w:numPr>
        <w:numId w:val="4"/>
      </w:numPr>
    </w:pPr>
  </w:style>
  <w:style w:type="paragraph" w:styleId="ListBullet5">
    <w:name w:val="List Bullet 5"/>
    <w:basedOn w:val="Normal"/>
    <w:autoRedefine/>
    <w:rsid w:val="001E7333"/>
    <w:pPr>
      <w:numPr>
        <w:numId w:val="5"/>
      </w:numPr>
    </w:pPr>
  </w:style>
  <w:style w:type="paragraph" w:styleId="ListContinue">
    <w:name w:val="List Continue"/>
    <w:basedOn w:val="Normal"/>
    <w:rsid w:val="001E7333"/>
    <w:pPr>
      <w:spacing w:after="120"/>
      <w:ind w:left="360"/>
    </w:pPr>
  </w:style>
  <w:style w:type="paragraph" w:styleId="ListContinue2">
    <w:name w:val="List Continue 2"/>
    <w:basedOn w:val="Normal"/>
    <w:rsid w:val="001E7333"/>
    <w:pPr>
      <w:spacing w:after="120"/>
      <w:ind w:left="720"/>
    </w:pPr>
  </w:style>
  <w:style w:type="paragraph" w:styleId="ListContinue3">
    <w:name w:val="List Continue 3"/>
    <w:basedOn w:val="Normal"/>
    <w:rsid w:val="001E7333"/>
    <w:pPr>
      <w:spacing w:after="120"/>
      <w:ind w:left="1080"/>
    </w:pPr>
  </w:style>
  <w:style w:type="paragraph" w:styleId="ListContinue4">
    <w:name w:val="List Continue 4"/>
    <w:basedOn w:val="Normal"/>
    <w:rsid w:val="001E7333"/>
    <w:pPr>
      <w:spacing w:after="120"/>
      <w:ind w:left="1440"/>
    </w:pPr>
  </w:style>
  <w:style w:type="paragraph" w:styleId="ListContinue5">
    <w:name w:val="List Continue 5"/>
    <w:basedOn w:val="Normal"/>
    <w:rsid w:val="001E7333"/>
    <w:pPr>
      <w:spacing w:after="120"/>
      <w:ind w:left="1800"/>
    </w:pPr>
  </w:style>
  <w:style w:type="paragraph" w:styleId="ListNumber">
    <w:name w:val="List Number"/>
    <w:basedOn w:val="Normal"/>
    <w:rsid w:val="001E7333"/>
    <w:pPr>
      <w:numPr>
        <w:numId w:val="6"/>
      </w:numPr>
    </w:pPr>
  </w:style>
  <w:style w:type="paragraph" w:styleId="ListNumber2">
    <w:name w:val="List Number 2"/>
    <w:basedOn w:val="Normal"/>
    <w:rsid w:val="001E7333"/>
    <w:pPr>
      <w:numPr>
        <w:numId w:val="7"/>
      </w:numPr>
    </w:pPr>
  </w:style>
  <w:style w:type="paragraph" w:styleId="ListNumber3">
    <w:name w:val="List Number 3"/>
    <w:basedOn w:val="Normal"/>
    <w:rsid w:val="001E7333"/>
    <w:pPr>
      <w:numPr>
        <w:numId w:val="8"/>
      </w:numPr>
    </w:pPr>
  </w:style>
  <w:style w:type="paragraph" w:styleId="ListNumber4">
    <w:name w:val="List Number 4"/>
    <w:basedOn w:val="Normal"/>
    <w:rsid w:val="001E7333"/>
    <w:pPr>
      <w:numPr>
        <w:numId w:val="9"/>
      </w:numPr>
    </w:pPr>
  </w:style>
  <w:style w:type="paragraph" w:styleId="ListNumber5">
    <w:name w:val="List Number 5"/>
    <w:basedOn w:val="Normal"/>
    <w:rsid w:val="001E7333"/>
    <w:pPr>
      <w:numPr>
        <w:numId w:val="10"/>
      </w:numPr>
    </w:pPr>
  </w:style>
  <w:style w:type="paragraph" w:styleId="MacroText">
    <w:name w:val="macro"/>
    <w:semiHidden/>
    <w:rsid w:val="001E73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1E73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rsid w:val="001E7333"/>
    <w:pPr>
      <w:ind w:left="720"/>
    </w:pPr>
  </w:style>
  <w:style w:type="paragraph" w:styleId="NoteHeading">
    <w:name w:val="Note Heading"/>
    <w:basedOn w:val="Normal"/>
    <w:next w:val="Normal"/>
    <w:rsid w:val="001E7333"/>
  </w:style>
  <w:style w:type="paragraph" w:styleId="Salutation">
    <w:name w:val="Salutation"/>
    <w:basedOn w:val="Normal"/>
    <w:next w:val="Normal"/>
    <w:rsid w:val="001E7333"/>
  </w:style>
  <w:style w:type="paragraph" w:styleId="Signature">
    <w:name w:val="Signature"/>
    <w:basedOn w:val="Normal"/>
    <w:rsid w:val="001E7333"/>
    <w:pPr>
      <w:ind w:left="4320"/>
    </w:pPr>
  </w:style>
  <w:style w:type="paragraph" w:styleId="Subtitle">
    <w:name w:val="Subtitle"/>
    <w:basedOn w:val="Normal"/>
    <w:qFormat/>
    <w:rsid w:val="001E7333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1E7333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1E7333"/>
    <w:pPr>
      <w:ind w:left="400" w:hanging="400"/>
    </w:pPr>
  </w:style>
  <w:style w:type="paragraph" w:styleId="TOAHeading">
    <w:name w:val="toa heading"/>
    <w:basedOn w:val="Normal"/>
    <w:next w:val="Normal"/>
    <w:semiHidden/>
    <w:rsid w:val="001E7333"/>
    <w:pPr>
      <w:spacing w:before="120"/>
    </w:pPr>
    <w:rPr>
      <w:rFonts w:cs="Arial"/>
      <w:b/>
      <w:bCs/>
      <w:sz w:val="24"/>
      <w:szCs w:val="24"/>
    </w:rPr>
  </w:style>
  <w:style w:type="paragraph" w:customStyle="1" w:styleId="CompanyName">
    <w:name w:val="Company Name"/>
    <w:basedOn w:val="Normal"/>
    <w:rsid w:val="001E7333"/>
    <w:pPr>
      <w:numPr>
        <w:numId w:val="11"/>
      </w:numPr>
    </w:pPr>
  </w:style>
  <w:style w:type="paragraph" w:customStyle="1" w:styleId="xl24">
    <w:name w:val="xl24"/>
    <w:basedOn w:val="Normal"/>
    <w:rsid w:val="001E7333"/>
    <w:pPr>
      <w:pBdr>
        <w:top w:val="double" w:sz="6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18"/>
      <w:szCs w:val="18"/>
    </w:rPr>
  </w:style>
  <w:style w:type="paragraph" w:customStyle="1" w:styleId="xl25">
    <w:name w:val="xl25"/>
    <w:basedOn w:val="Normal"/>
    <w:rsid w:val="001E7333"/>
    <w:pPr>
      <w:pBdr>
        <w:top w:val="double" w:sz="6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18"/>
      <w:szCs w:val="18"/>
    </w:rPr>
  </w:style>
  <w:style w:type="paragraph" w:customStyle="1" w:styleId="xl26">
    <w:name w:val="xl26"/>
    <w:basedOn w:val="Normal"/>
    <w:rsid w:val="001E7333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sz w:val="18"/>
      <w:szCs w:val="18"/>
    </w:rPr>
  </w:style>
  <w:style w:type="paragraph" w:customStyle="1" w:styleId="xl27">
    <w:name w:val="xl27"/>
    <w:basedOn w:val="Normal"/>
    <w:rsid w:val="001E733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sz w:val="18"/>
      <w:szCs w:val="18"/>
    </w:rPr>
  </w:style>
  <w:style w:type="paragraph" w:customStyle="1" w:styleId="xl28">
    <w:name w:val="xl28"/>
    <w:basedOn w:val="Normal"/>
    <w:rsid w:val="001E733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sz w:val="18"/>
      <w:szCs w:val="18"/>
    </w:rPr>
  </w:style>
  <w:style w:type="paragraph" w:customStyle="1" w:styleId="xl29">
    <w:name w:val="xl29"/>
    <w:basedOn w:val="Normal"/>
    <w:rsid w:val="001E733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sz w:val="18"/>
      <w:szCs w:val="18"/>
    </w:rPr>
  </w:style>
  <w:style w:type="paragraph" w:customStyle="1" w:styleId="xl30">
    <w:name w:val="xl30"/>
    <w:basedOn w:val="Normal"/>
    <w:rsid w:val="001E733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sz w:val="18"/>
      <w:szCs w:val="18"/>
    </w:rPr>
  </w:style>
  <w:style w:type="paragraph" w:customStyle="1" w:styleId="xl31">
    <w:name w:val="xl31"/>
    <w:basedOn w:val="Normal"/>
    <w:rsid w:val="001E733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sz w:val="18"/>
      <w:szCs w:val="18"/>
    </w:rPr>
  </w:style>
  <w:style w:type="paragraph" w:customStyle="1" w:styleId="xl32">
    <w:name w:val="xl32"/>
    <w:basedOn w:val="Normal"/>
    <w:rsid w:val="001E733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sz w:val="18"/>
      <w:szCs w:val="18"/>
    </w:rPr>
  </w:style>
  <w:style w:type="paragraph" w:customStyle="1" w:styleId="xl33">
    <w:name w:val="xl33"/>
    <w:basedOn w:val="Normal"/>
    <w:rsid w:val="001E7333"/>
    <w:pPr>
      <w:pBdr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eastAsia="Arial Unicode MS" w:cs="Arial"/>
      <w:sz w:val="18"/>
      <w:szCs w:val="18"/>
    </w:rPr>
  </w:style>
  <w:style w:type="paragraph" w:customStyle="1" w:styleId="xl34">
    <w:name w:val="xl34"/>
    <w:basedOn w:val="Normal"/>
    <w:rsid w:val="001E733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sz w:val="18"/>
      <w:szCs w:val="18"/>
    </w:rPr>
  </w:style>
  <w:style w:type="paragraph" w:customStyle="1" w:styleId="xl35">
    <w:name w:val="xl35"/>
    <w:basedOn w:val="Normal"/>
    <w:rsid w:val="001E733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sz w:val="18"/>
      <w:szCs w:val="18"/>
    </w:rPr>
  </w:style>
  <w:style w:type="paragraph" w:customStyle="1" w:styleId="xl36">
    <w:name w:val="xl36"/>
    <w:basedOn w:val="Normal"/>
    <w:rsid w:val="001E733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sz w:val="18"/>
      <w:szCs w:val="18"/>
    </w:rPr>
  </w:style>
  <w:style w:type="paragraph" w:customStyle="1" w:styleId="xl37">
    <w:name w:val="xl37"/>
    <w:basedOn w:val="Normal"/>
    <w:rsid w:val="001E7333"/>
    <w:pPr>
      <w:pBdr>
        <w:top w:val="double" w:sz="6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18"/>
      <w:szCs w:val="18"/>
    </w:rPr>
  </w:style>
  <w:style w:type="paragraph" w:customStyle="1" w:styleId="xl38">
    <w:name w:val="xl38"/>
    <w:basedOn w:val="Normal"/>
    <w:rsid w:val="001E7333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18"/>
      <w:szCs w:val="18"/>
    </w:rPr>
  </w:style>
  <w:style w:type="paragraph" w:customStyle="1" w:styleId="xl39">
    <w:name w:val="xl39"/>
    <w:basedOn w:val="Normal"/>
    <w:rsid w:val="001E7333"/>
    <w:pPr>
      <w:pBdr>
        <w:top w:val="double" w:sz="6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18"/>
      <w:szCs w:val="18"/>
    </w:rPr>
  </w:style>
  <w:style w:type="paragraph" w:customStyle="1" w:styleId="xl40">
    <w:name w:val="xl40"/>
    <w:basedOn w:val="Normal"/>
    <w:rsid w:val="001E7333"/>
    <w:pPr>
      <w:pBdr>
        <w:top w:val="double" w:sz="6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18"/>
      <w:szCs w:val="18"/>
    </w:rPr>
  </w:style>
  <w:style w:type="paragraph" w:customStyle="1" w:styleId="xl41">
    <w:name w:val="xl41"/>
    <w:basedOn w:val="Normal"/>
    <w:rsid w:val="001E7333"/>
    <w:pPr>
      <w:pBdr>
        <w:top w:val="double" w:sz="6" w:space="0" w:color="auto"/>
        <w:left w:val="single" w:sz="4" w:space="9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eastAsia="Arial Unicode MS" w:cs="Arial"/>
      <w:b/>
      <w:bCs/>
      <w:sz w:val="18"/>
      <w:szCs w:val="18"/>
    </w:rPr>
  </w:style>
  <w:style w:type="paragraph" w:customStyle="1" w:styleId="xl42">
    <w:name w:val="xl42"/>
    <w:basedOn w:val="Normal"/>
    <w:rsid w:val="001E7333"/>
    <w:pPr>
      <w:pBdr>
        <w:top w:val="double" w:sz="6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18"/>
      <w:szCs w:val="18"/>
    </w:rPr>
  </w:style>
  <w:style w:type="paragraph" w:customStyle="1" w:styleId="xl43">
    <w:name w:val="xl43"/>
    <w:basedOn w:val="Normal"/>
    <w:rsid w:val="001E7333"/>
    <w:pPr>
      <w:pBdr>
        <w:top w:val="double" w:sz="6" w:space="0" w:color="auto"/>
        <w:left w:val="single" w:sz="4" w:space="9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eastAsia="Arial Unicode MS" w:cs="Arial"/>
      <w:b/>
      <w:bCs/>
      <w:sz w:val="18"/>
      <w:szCs w:val="18"/>
    </w:rPr>
  </w:style>
  <w:style w:type="paragraph" w:customStyle="1" w:styleId="xl44">
    <w:name w:val="xl44"/>
    <w:basedOn w:val="Normal"/>
    <w:rsid w:val="001E733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18"/>
      <w:szCs w:val="18"/>
    </w:rPr>
  </w:style>
  <w:style w:type="paragraph" w:customStyle="1" w:styleId="xl45">
    <w:name w:val="xl45"/>
    <w:basedOn w:val="Normal"/>
    <w:rsid w:val="001E7333"/>
    <w:pPr>
      <w:pBdr>
        <w:right w:val="double" w:sz="6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6">
    <w:name w:val="xl46"/>
    <w:basedOn w:val="Normal"/>
    <w:rsid w:val="001E73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efaultText">
    <w:name w:val="Default Text"/>
    <w:basedOn w:val="Normal"/>
    <w:rsid w:val="001E7333"/>
    <w:pPr>
      <w:autoSpaceDE w:val="0"/>
      <w:autoSpaceDN w:val="0"/>
      <w:adjustRightInd w:val="0"/>
      <w:spacing w:before="100"/>
    </w:pPr>
    <w:rPr>
      <w:rFonts w:eastAsia="SimSun" w:cs="Arial"/>
      <w:lang w:val="fr-FR" w:eastAsia="zh-CN"/>
    </w:rPr>
  </w:style>
  <w:style w:type="paragraph" w:customStyle="1" w:styleId="ParagraphFirstLevel">
    <w:name w:val="Paragraph_First_Level"/>
    <w:basedOn w:val="Normal"/>
    <w:rsid w:val="001E7333"/>
    <w:pPr>
      <w:keepLines/>
      <w:spacing w:before="120"/>
    </w:pPr>
  </w:style>
  <w:style w:type="paragraph" w:customStyle="1" w:styleId="Notice">
    <w:name w:val="Notice"/>
    <w:basedOn w:val="Normal"/>
    <w:rsid w:val="001E7333"/>
    <w:pPr>
      <w:keepNext/>
      <w:keepLines/>
      <w:spacing w:before="120"/>
      <w:jc w:val="center"/>
    </w:pPr>
    <w:rPr>
      <w:b/>
      <w:caps/>
    </w:rPr>
  </w:style>
  <w:style w:type="paragraph" w:customStyle="1" w:styleId="Headfoot">
    <w:name w:val="Headfoot"/>
    <w:rsid w:val="001E7333"/>
    <w:pPr>
      <w:widowControl w:val="0"/>
      <w:spacing w:before="60" w:after="60"/>
    </w:pPr>
    <w:rPr>
      <w:rFonts w:ascii="Arial Narrow" w:hAnsi="Arial Narrow"/>
      <w:b/>
    </w:rPr>
  </w:style>
  <w:style w:type="paragraph" w:customStyle="1" w:styleId="HeaderTitle">
    <w:name w:val="HeaderTitle"/>
    <w:basedOn w:val="Header"/>
    <w:rsid w:val="001E7333"/>
    <w:pPr>
      <w:widowControl w:val="0"/>
    </w:pPr>
    <w:rPr>
      <w:rFonts w:ascii="Helvetica" w:hAnsi="Helvetica"/>
      <w:b/>
      <w:sz w:val="22"/>
    </w:rPr>
  </w:style>
  <w:style w:type="table" w:styleId="TableGrid">
    <w:name w:val="Table Grid"/>
    <w:basedOn w:val="TableNormal"/>
    <w:rsid w:val="00EC52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6200D9"/>
    <w:pPr>
      <w:autoSpaceDE w:val="0"/>
      <w:autoSpaceDN w:val="0"/>
      <w:adjustRightInd w:val="0"/>
      <w:spacing w:line="240" w:lineRule="atLeast"/>
      <w:jc w:val="both"/>
    </w:pPr>
    <w:rPr>
      <w:rFonts w:ascii="Helvetica" w:eastAsia="MS Mincho" w:hAnsi="Helvetica" w:cs="Helvetica"/>
      <w:lang w:eastAsia="ja-JP"/>
    </w:rPr>
  </w:style>
  <w:style w:type="paragraph" w:customStyle="1" w:styleId="ListwithBullets">
    <w:name w:val="List with Bullets"/>
    <w:basedOn w:val="Normal"/>
    <w:rsid w:val="00A25E56"/>
    <w:pPr>
      <w:tabs>
        <w:tab w:val="num" w:pos="360"/>
      </w:tabs>
      <w:ind w:left="360" w:hanging="360"/>
    </w:pPr>
    <w:rPr>
      <w:rFonts w:ascii="Helvetica" w:eastAsia="PMingLiU" w:hAnsi="Helvetica"/>
      <w:sz w:val="24"/>
    </w:rPr>
  </w:style>
  <w:style w:type="paragraph" w:customStyle="1" w:styleId="Default">
    <w:name w:val="Default"/>
    <w:rsid w:val="001705E0"/>
    <w:pPr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551"/>
    <w:rPr>
      <w:rFonts w:ascii="Tahoma" w:hAnsi="Tahoma" w:cs="Tahoma"/>
      <w:sz w:val="16"/>
      <w:szCs w:val="16"/>
    </w:rPr>
  </w:style>
  <w:style w:type="paragraph" w:customStyle="1" w:styleId="title">
    <w:name w:val="title"/>
    <w:basedOn w:val="Normal"/>
    <w:rsid w:val="00D61AE7"/>
    <w:pPr>
      <w:keepNext/>
      <w:numPr>
        <w:numId w:val="13"/>
      </w:numPr>
      <w:overflowPunct w:val="0"/>
      <w:autoSpaceDE w:val="0"/>
      <w:autoSpaceDN w:val="0"/>
      <w:adjustRightInd w:val="0"/>
      <w:spacing w:before="240" w:after="120"/>
      <w:ind w:right="431"/>
      <w:textAlignment w:val="baseline"/>
      <w:outlineLvl w:val="0"/>
    </w:pPr>
    <w:rPr>
      <w:rFonts w:ascii="Times New Roman" w:eastAsia="PMingLiU" w:hAnsi="Times New Roman"/>
      <w:b/>
      <w:bCs/>
      <w:kern w:val="28"/>
      <w:sz w:val="32"/>
      <w:szCs w:val="32"/>
      <w:lang w:eastAsia="zh-TW"/>
    </w:rPr>
  </w:style>
  <w:style w:type="paragraph" w:customStyle="1" w:styleId="1head">
    <w:name w:val="1head"/>
    <w:basedOn w:val="Normal"/>
    <w:rsid w:val="009334CB"/>
    <w:pPr>
      <w:widowControl w:val="0"/>
      <w:ind w:left="720" w:hanging="720"/>
    </w:pPr>
    <w:rPr>
      <w:rFonts w:ascii="Courier New" w:hAnsi="Courier New"/>
      <w:b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451D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1D9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451D9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1451D9"/>
  </w:style>
  <w:style w:type="paragraph" w:styleId="ListParagraph">
    <w:name w:val="List Paragraph"/>
    <w:basedOn w:val="Normal"/>
    <w:uiPriority w:val="34"/>
    <w:qFormat/>
    <w:rsid w:val="0022711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6EC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21F2"/>
    <w:rPr>
      <w:rFonts w:ascii="Arial" w:hAnsi="Arial"/>
    </w:rPr>
  </w:style>
  <w:style w:type="character" w:customStyle="1" w:styleId="itxtrst">
    <w:name w:val="itxtrst"/>
    <w:basedOn w:val="DefaultParagraphFont"/>
    <w:rsid w:val="00486C14"/>
  </w:style>
  <w:style w:type="character" w:customStyle="1" w:styleId="secondary-bf">
    <w:name w:val="secondary-bf"/>
    <w:basedOn w:val="DefaultParagraphFont"/>
    <w:rsid w:val="008416F3"/>
  </w:style>
  <w:style w:type="character" w:customStyle="1" w:styleId="Heading1Char">
    <w:name w:val="Heading 1 Char"/>
    <w:basedOn w:val="DefaultParagraphFont"/>
    <w:link w:val="Heading1"/>
    <w:rsid w:val="004657FA"/>
    <w:rPr>
      <w:rFonts w:ascii="Arial" w:hAnsi="Arial" w:cs="Arial"/>
      <w:b/>
      <w:snapToGrid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3069D"/>
    <w:rPr>
      <w:rFonts w:ascii="Arial" w:hAnsi="Arial" w:cs="Arial"/>
      <w:iCs/>
      <w:color w:val="000000"/>
      <w:szCs w:val="48"/>
    </w:rPr>
  </w:style>
  <w:style w:type="character" w:customStyle="1" w:styleId="Heading3Char">
    <w:name w:val="Heading 3 Char"/>
    <w:basedOn w:val="DefaultParagraphFont"/>
    <w:link w:val="Heading3"/>
    <w:rsid w:val="00C8341D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rsid w:val="00680FB3"/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rsid w:val="008416F3"/>
    <w:rPr>
      <w:rFonts w:ascii="Arial" w:hAnsi="Arial"/>
      <w:b/>
      <w:sz w:val="40"/>
    </w:rPr>
  </w:style>
  <w:style w:type="character" w:customStyle="1" w:styleId="Heading6Char">
    <w:name w:val="Heading 6 Char"/>
    <w:basedOn w:val="DefaultParagraphFont"/>
    <w:link w:val="Heading6"/>
    <w:rsid w:val="008416F3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8416F3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8416F3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8416F3"/>
    <w:rPr>
      <w:rFonts w:ascii="Arial" w:hAnsi="Arial"/>
      <w:b/>
      <w:i/>
      <w:sz w:val="18"/>
    </w:rPr>
  </w:style>
  <w:style w:type="character" w:customStyle="1" w:styleId="BodyTextChar">
    <w:name w:val="Body Text Char"/>
    <w:basedOn w:val="DefaultParagraphFont"/>
    <w:link w:val="BodyText"/>
    <w:rsid w:val="008416F3"/>
    <w:rPr>
      <w:rFonts w:ascii="Arial" w:hAnsi="Arial"/>
      <w:snapToGrid w:val="0"/>
    </w:rPr>
  </w:style>
  <w:style w:type="paragraph" w:styleId="Revision">
    <w:name w:val="Revision"/>
    <w:hidden/>
    <w:uiPriority w:val="99"/>
    <w:semiHidden/>
    <w:rsid w:val="00A954F5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276F9A"/>
    <w:rPr>
      <w:vertAlign w:val="superscript"/>
    </w:rPr>
  </w:style>
  <w:style w:type="paragraph" w:customStyle="1" w:styleId="Heading20">
    <w:name w:val="Heading_2"/>
    <w:basedOn w:val="Normal"/>
    <w:autoRedefine/>
    <w:rsid w:val="0008539D"/>
    <w:pPr>
      <w:keepNext/>
      <w:ind w:right="720"/>
      <w:jc w:val="both"/>
      <w:outlineLvl w:val="1"/>
    </w:pPr>
    <w:rPr>
      <w:rFonts w:ascii="Times New Roman" w:hAnsi="Times New Roman"/>
      <w:b/>
      <w:bCs/>
      <w:iCs/>
      <w:color w:val="FF00FF"/>
      <w:spacing w:val="6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file:///\\hcmna01\shared\engineering\Acronics_Partnumbers_Naming_Convention_Document_Rev0p2\Acronics_library_document\Acronics_library_convention_rev00.doc" TargetMode="External"/><Relationship Id="rId14" Type="http://schemas.openxmlformats.org/officeDocument/2006/relationships/hyperlink" Target="file:///\\hcmna01\shared\engineering\Acronics_Partnumbers_Naming_Convention_Document_Rev0p2\Acronics_library_document\Acronics_library_convention_rev00.doc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ricsson\Ep1_review\Layout_Guidelines_E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A84FC-E88B-4A99-B307-ECACE49A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Layout_Guidelines_EP1.dot</Template>
  <TotalTime>789</TotalTime>
  <Pages>13</Pages>
  <Words>1422</Words>
  <Characters>17511</Characters>
  <Application>Microsoft Office Word</Application>
  <DocSecurity>0</DocSecurity>
  <Lines>145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 II Engineer</vt:lpstr>
    </vt:vector>
  </TitlesOfParts>
  <Company>AMCC</Company>
  <LinksUpToDate>false</LinksUpToDate>
  <CharactersWithSpaces>18896</CharactersWithSpaces>
  <SharedDoc>false</SharedDoc>
  <HLinks>
    <vt:vector size="852" baseType="variant">
      <vt:variant>
        <vt:i4>8323145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_Power_State_Transition</vt:lpwstr>
      </vt:variant>
      <vt:variant>
        <vt:i4>8323145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_Power_State_Transition</vt:lpwstr>
      </vt:variant>
      <vt:variant>
        <vt:i4>1572921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_Toc229816335</vt:lpwstr>
      </vt:variant>
      <vt:variant>
        <vt:i4>1572921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_Toc229816334</vt:lpwstr>
      </vt:variant>
      <vt:variant>
        <vt:i4>1572921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_Toc229816333</vt:lpwstr>
      </vt:variant>
      <vt:variant>
        <vt:i4>1572921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_Toc229816332</vt:lpwstr>
      </vt:variant>
      <vt:variant>
        <vt:i4>1572921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_Toc229816331</vt:lpwstr>
      </vt:variant>
      <vt:variant>
        <vt:i4>1572921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_Toc229816330</vt:lpwstr>
      </vt:variant>
      <vt:variant>
        <vt:i4>1638457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_Toc229816329</vt:lpwstr>
      </vt:variant>
      <vt:variant>
        <vt:i4>1638457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_Toc229816328</vt:lpwstr>
      </vt:variant>
      <vt:variant>
        <vt:i4>1638457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_Toc229816327</vt:lpwstr>
      </vt:variant>
      <vt:variant>
        <vt:i4>1638457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_Toc229816326</vt:lpwstr>
      </vt:variant>
      <vt:variant>
        <vt:i4>1638457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_Toc229816325</vt:lpwstr>
      </vt:variant>
      <vt:variant>
        <vt:i4>1638457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_Toc229816324</vt:lpwstr>
      </vt:variant>
      <vt:variant>
        <vt:i4>1638457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_Toc229816323</vt:lpwstr>
      </vt:variant>
      <vt:variant>
        <vt:i4>1638457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_Toc229816322</vt:lpwstr>
      </vt:variant>
      <vt:variant>
        <vt:i4>1638457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_Toc229816321</vt:lpwstr>
      </vt:variant>
      <vt:variant>
        <vt:i4>1638457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_Toc229816320</vt:lpwstr>
      </vt:variant>
      <vt:variant>
        <vt:i4>1703993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_Toc229816319</vt:lpwstr>
      </vt:variant>
      <vt:variant>
        <vt:i4>1703993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_Toc229816318</vt:lpwstr>
      </vt:variant>
      <vt:variant>
        <vt:i4>1703993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_Toc229816317</vt:lpwstr>
      </vt:variant>
      <vt:variant>
        <vt:i4>1703993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_Toc229816316</vt:lpwstr>
      </vt:variant>
      <vt:variant>
        <vt:i4>1703993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_Toc229816315</vt:lpwstr>
      </vt:variant>
      <vt:variant>
        <vt:i4>1703993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_Toc229816314</vt:lpwstr>
      </vt:variant>
      <vt:variant>
        <vt:i4>1703993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_Toc229816313</vt:lpwstr>
      </vt:variant>
      <vt:variant>
        <vt:i4>1703993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_Toc229816312</vt:lpwstr>
      </vt:variant>
      <vt:variant>
        <vt:i4>1703993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_Toc229816311</vt:lpwstr>
      </vt:variant>
      <vt:variant>
        <vt:i4>1703993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_Toc229816310</vt:lpwstr>
      </vt:variant>
      <vt:variant>
        <vt:i4>1769529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_Toc229816309</vt:lpwstr>
      </vt:variant>
      <vt:variant>
        <vt:i4>1769529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_Toc229816308</vt:lpwstr>
      </vt:variant>
      <vt:variant>
        <vt:i4>1769529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_Toc229816307</vt:lpwstr>
      </vt:variant>
      <vt:variant>
        <vt:i4>1769529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_Toc229816306</vt:lpwstr>
      </vt:variant>
      <vt:variant>
        <vt:i4>1769529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_Toc229816305</vt:lpwstr>
      </vt:variant>
      <vt:variant>
        <vt:i4>1769529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_Toc229816304</vt:lpwstr>
      </vt:variant>
      <vt:variant>
        <vt:i4>1769529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_Toc229816303</vt:lpwstr>
      </vt:variant>
      <vt:variant>
        <vt:i4>1769529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_Toc229816302</vt:lpwstr>
      </vt:variant>
      <vt:variant>
        <vt:i4>1769529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_Toc229816301</vt:lpwstr>
      </vt:variant>
      <vt:variant>
        <vt:i4>1769529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_Toc229816300</vt:lpwstr>
      </vt:variant>
      <vt:variant>
        <vt:i4>1179704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_Toc229816299</vt:lpwstr>
      </vt:variant>
      <vt:variant>
        <vt:i4>1179704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_Toc229816298</vt:lpwstr>
      </vt:variant>
      <vt:variant>
        <vt:i4>1179704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_Toc229816297</vt:lpwstr>
      </vt:variant>
      <vt:variant>
        <vt:i4>1179704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_Toc229816296</vt:lpwstr>
      </vt:variant>
      <vt:variant>
        <vt:i4>1179704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_Toc229816295</vt:lpwstr>
      </vt:variant>
      <vt:variant>
        <vt:i4>1179704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_Toc229816294</vt:lpwstr>
      </vt:variant>
      <vt:variant>
        <vt:i4>1179704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_Toc229816293</vt:lpwstr>
      </vt:variant>
      <vt:variant>
        <vt:i4>1179704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_Toc229816292</vt:lpwstr>
      </vt:variant>
      <vt:variant>
        <vt:i4>1179704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_Toc229816291</vt:lpwstr>
      </vt:variant>
      <vt:variant>
        <vt:i4>1179704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_Toc229816290</vt:lpwstr>
      </vt:variant>
      <vt:variant>
        <vt:i4>1245240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_Toc229816289</vt:lpwstr>
      </vt:variant>
      <vt:variant>
        <vt:i4>1245240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_Toc229816288</vt:lpwstr>
      </vt:variant>
      <vt:variant>
        <vt:i4>1245240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_Toc229816287</vt:lpwstr>
      </vt:variant>
      <vt:variant>
        <vt:i4>1245240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_Toc229816286</vt:lpwstr>
      </vt:variant>
      <vt:variant>
        <vt:i4>1245240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_Toc229816285</vt:lpwstr>
      </vt:variant>
      <vt:variant>
        <vt:i4>1245240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_Toc229816284</vt:lpwstr>
      </vt:variant>
      <vt:variant>
        <vt:i4>1245240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_Toc229816283</vt:lpwstr>
      </vt:variant>
      <vt:variant>
        <vt:i4>1245240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_Toc229816282</vt:lpwstr>
      </vt:variant>
      <vt:variant>
        <vt:i4>1245240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_Toc229816281</vt:lpwstr>
      </vt:variant>
      <vt:variant>
        <vt:i4>1245240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_Toc229816280</vt:lpwstr>
      </vt:variant>
      <vt:variant>
        <vt:i4>1835064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_Toc229816279</vt:lpwstr>
      </vt:variant>
      <vt:variant>
        <vt:i4>1835064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_Toc229816278</vt:lpwstr>
      </vt:variant>
      <vt:variant>
        <vt:i4>1835064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_Toc229816277</vt:lpwstr>
      </vt:variant>
      <vt:variant>
        <vt:i4>1835064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_Toc229816276</vt:lpwstr>
      </vt:variant>
      <vt:variant>
        <vt:i4>1835064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_Toc229816275</vt:lpwstr>
      </vt:variant>
      <vt:variant>
        <vt:i4>1835064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_Toc229816274</vt:lpwstr>
      </vt:variant>
      <vt:variant>
        <vt:i4>1835064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_Toc229816273</vt:lpwstr>
      </vt:variant>
      <vt:variant>
        <vt:i4>1835064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_Toc229816272</vt:lpwstr>
      </vt:variant>
      <vt:variant>
        <vt:i4>1835064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_Toc229816271</vt:lpwstr>
      </vt:variant>
      <vt:variant>
        <vt:i4>1835064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_Toc229816270</vt:lpwstr>
      </vt:variant>
      <vt:variant>
        <vt:i4>1900600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_Toc229816269</vt:lpwstr>
      </vt:variant>
      <vt:variant>
        <vt:i4>1900600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_Toc229816268</vt:lpwstr>
      </vt:variant>
      <vt:variant>
        <vt:i4>1900600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_Toc229816267</vt:lpwstr>
      </vt:variant>
      <vt:variant>
        <vt:i4>1900600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_Toc229816266</vt:lpwstr>
      </vt:variant>
      <vt:variant>
        <vt:i4>1900600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_Toc229816265</vt:lpwstr>
      </vt:variant>
      <vt:variant>
        <vt:i4>1900600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_Toc229816264</vt:lpwstr>
      </vt:variant>
      <vt:variant>
        <vt:i4>1900600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_Toc229816263</vt:lpwstr>
      </vt:variant>
      <vt:variant>
        <vt:i4>1900600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_Toc229816262</vt:lpwstr>
      </vt:variant>
      <vt:variant>
        <vt:i4>1900600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_Toc229816261</vt:lpwstr>
      </vt:variant>
      <vt:variant>
        <vt:i4>1900600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_Toc229816260</vt:lpwstr>
      </vt:variant>
      <vt:variant>
        <vt:i4>1966136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_Toc229816259</vt:lpwstr>
      </vt:variant>
      <vt:variant>
        <vt:i4>1966136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_Toc229816258</vt:lpwstr>
      </vt:variant>
      <vt:variant>
        <vt:i4>1966136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_Toc229816257</vt:lpwstr>
      </vt:variant>
      <vt:variant>
        <vt:i4>1966136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_Toc229816256</vt:lpwstr>
      </vt:variant>
      <vt:variant>
        <vt:i4>1966136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_Toc229816255</vt:lpwstr>
      </vt:variant>
      <vt:variant>
        <vt:i4>1966136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_Toc229816254</vt:lpwstr>
      </vt:variant>
      <vt:variant>
        <vt:i4>1966136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_Toc229816253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_Toc229816252</vt:lpwstr>
      </vt:variant>
      <vt:variant>
        <vt:i4>1966136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_Toc229816251</vt:lpwstr>
      </vt:variant>
      <vt:variant>
        <vt:i4>1966136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_Toc229816250</vt:lpwstr>
      </vt:variant>
      <vt:variant>
        <vt:i4>2031672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_Toc229816249</vt:lpwstr>
      </vt:variant>
      <vt:variant>
        <vt:i4>2031672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_Toc229816248</vt:lpwstr>
      </vt:variant>
      <vt:variant>
        <vt:i4>2031672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_Toc229816247</vt:lpwstr>
      </vt:variant>
      <vt:variant>
        <vt:i4>2031672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_Toc229816246</vt:lpwstr>
      </vt:variant>
      <vt:variant>
        <vt:i4>2031672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_Toc229816245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_Toc229816244</vt:lpwstr>
      </vt:variant>
      <vt:variant>
        <vt:i4>2031672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_Toc229816243</vt:lpwstr>
      </vt:variant>
      <vt:variant>
        <vt:i4>2031672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_Toc229816242</vt:lpwstr>
      </vt:variant>
      <vt:variant>
        <vt:i4>2031672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_Toc229816241</vt:lpwstr>
      </vt:variant>
      <vt:variant>
        <vt:i4>2031672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_Toc229816240</vt:lpwstr>
      </vt:variant>
      <vt:variant>
        <vt:i4>1572920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_Toc229816239</vt:lpwstr>
      </vt:variant>
      <vt:variant>
        <vt:i4>1572920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_Toc229816238</vt:lpwstr>
      </vt:variant>
      <vt:variant>
        <vt:i4>1572920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_Toc229816237</vt:lpwstr>
      </vt:variant>
      <vt:variant>
        <vt:i4>1572920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_Toc229816236</vt:lpwstr>
      </vt:variant>
      <vt:variant>
        <vt:i4>1572920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_Toc229816235</vt:lpwstr>
      </vt:variant>
      <vt:variant>
        <vt:i4>1572920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_Toc229816234</vt:lpwstr>
      </vt:variant>
      <vt:variant>
        <vt:i4>1572920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_Toc229816233</vt:lpwstr>
      </vt:variant>
      <vt:variant>
        <vt:i4>1572920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_Toc229816232</vt:lpwstr>
      </vt:variant>
      <vt:variant>
        <vt:i4>1572920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_Toc229816231</vt:lpwstr>
      </vt:variant>
      <vt:variant>
        <vt:i4>1572920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_Toc229816230</vt:lpwstr>
      </vt:variant>
      <vt:variant>
        <vt:i4>1638456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_Toc229816229</vt:lpwstr>
      </vt:variant>
      <vt:variant>
        <vt:i4>1638456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_Toc229816228</vt:lpwstr>
      </vt:variant>
      <vt:variant>
        <vt:i4>1638456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_Toc229816227</vt:lpwstr>
      </vt:variant>
      <vt:variant>
        <vt:i4>1638456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_Toc229816226</vt:lpwstr>
      </vt:variant>
      <vt:variant>
        <vt:i4>1638456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_Toc229816225</vt:lpwstr>
      </vt:variant>
      <vt:variant>
        <vt:i4>1638456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_Toc229816224</vt:lpwstr>
      </vt:variant>
      <vt:variant>
        <vt:i4>1638456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_Toc229816223</vt:lpwstr>
      </vt:variant>
      <vt:variant>
        <vt:i4>1638456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_Toc229816222</vt:lpwstr>
      </vt:variant>
      <vt:variant>
        <vt:i4>1638456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_Toc229816221</vt:lpwstr>
      </vt:variant>
      <vt:variant>
        <vt:i4>1638456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_Toc229816220</vt:lpwstr>
      </vt:variant>
      <vt:variant>
        <vt:i4>1703992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_Toc229816219</vt:lpwstr>
      </vt:variant>
      <vt:variant>
        <vt:i4>1703992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_Toc229816218</vt:lpwstr>
      </vt:variant>
      <vt:variant>
        <vt:i4>1703992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_Toc229816217</vt:lpwstr>
      </vt:variant>
      <vt:variant>
        <vt:i4>1703992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_Toc229816216</vt:lpwstr>
      </vt:variant>
      <vt:variant>
        <vt:i4>1703992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_Toc229816215</vt:lpwstr>
      </vt:variant>
      <vt:variant>
        <vt:i4>1703992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_Toc229816214</vt:lpwstr>
      </vt:variant>
      <vt:variant>
        <vt:i4>1703992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_Toc229816213</vt:lpwstr>
      </vt:variant>
      <vt:variant>
        <vt:i4>1703992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_Toc229816212</vt:lpwstr>
      </vt:variant>
      <vt:variant>
        <vt:i4>1703992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_Toc229816211</vt:lpwstr>
      </vt:variant>
      <vt:variant>
        <vt:i4>1703992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_Toc229816210</vt:lpwstr>
      </vt:variant>
      <vt:variant>
        <vt:i4>1769528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_Toc229816209</vt:lpwstr>
      </vt:variant>
      <vt:variant>
        <vt:i4>1769528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_Toc229816208</vt:lpwstr>
      </vt:variant>
      <vt:variant>
        <vt:i4>1769528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_Toc229816207</vt:lpwstr>
      </vt:variant>
      <vt:variant>
        <vt:i4>1769528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_Toc229816206</vt:lpwstr>
      </vt:variant>
      <vt:variant>
        <vt:i4>1769528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_Toc229816205</vt:lpwstr>
      </vt:variant>
      <vt:variant>
        <vt:i4>1769528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_Toc229816204</vt:lpwstr>
      </vt:variant>
      <vt:variant>
        <vt:i4>1769528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_Toc229816203</vt:lpwstr>
      </vt:variant>
      <vt:variant>
        <vt:i4>1769528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_Toc229816202</vt:lpwstr>
      </vt:variant>
      <vt:variant>
        <vt:i4>1769528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_Toc229816201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_Toc229816200</vt:lpwstr>
      </vt:variant>
      <vt:variant>
        <vt:i4>1179707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_Toc229816199</vt:lpwstr>
      </vt:variant>
      <vt:variant>
        <vt:i4>1179707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_Toc229816198</vt:lpwstr>
      </vt:variant>
      <vt:variant>
        <vt:i4>1179707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_Toc229816197</vt:lpwstr>
      </vt:variant>
      <vt:variant>
        <vt:i4>1179707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_Toc229816196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II Engineer</dc:title>
  <dc:subject>Escalante Eval Board Spec</dc:subject>
  <dc:creator>Nam Ly</dc:creator>
  <cp:lastModifiedBy>pnsy</cp:lastModifiedBy>
  <cp:revision>29</cp:revision>
  <cp:lastPrinted>2012-05-14T09:59:00Z</cp:lastPrinted>
  <dcterms:created xsi:type="dcterms:W3CDTF">2012-04-24T07:34:00Z</dcterms:created>
  <dcterms:modified xsi:type="dcterms:W3CDTF">2013-03-21T04:11:00Z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-2055926257</vt:i4>
  </property>
</Properties>
</file>